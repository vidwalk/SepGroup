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8B763" w14:textId="77777777" w:rsidR="00700BF4" w:rsidRDefault="00414249">
      <w:pPr>
        <w:pStyle w:val="BodyText"/>
        <w:rPr>
          <w:lang w:val="en-GB"/>
        </w:rPr>
      </w:pPr>
      <w:r>
        <w:rPr>
          <w:lang w:val="en-GB"/>
        </w:rPr>
        <w:t>ě</w:t>
      </w:r>
      <w:r w:rsidR="00134F16">
        <w:rPr>
          <w:lang w:val="en-GB"/>
        </w:rPr>
        <w:fldChar w:fldCharType="begin"/>
      </w:r>
      <w:r w:rsidR="00134F16">
        <w:rPr>
          <w:lang w:val="en-GB"/>
        </w:rPr>
        <w:instrText xml:space="preserve"> ASK  Version Version \d 0.1.0 \o  \* MERGEFORMAT </w:instrText>
      </w:r>
      <w:r w:rsidR="00134F16">
        <w:rPr>
          <w:lang w:val="en-GB"/>
        </w:rPr>
        <w:fldChar w:fldCharType="separate"/>
      </w:r>
      <w:bookmarkStart w:id="0" w:name="Version"/>
      <w:r w:rsidR="00134F16">
        <w:rPr>
          <w:lang w:val="en-GB"/>
        </w:rPr>
        <w:t>1.0.0</w:t>
      </w:r>
      <w:bookmarkEnd w:id="0"/>
      <w:r w:rsidR="00134F16">
        <w:rPr>
          <w:lang w:val="en-GB"/>
        </w:rPr>
        <w:fldChar w:fldCharType="end"/>
      </w:r>
    </w:p>
    <w:p w14:paraId="1C402DA7" w14:textId="77777777" w:rsidR="00700BF4" w:rsidRDefault="00700BF4">
      <w:pPr>
        <w:pStyle w:val="BodyText"/>
        <w:rPr>
          <w:lang w:val="en-GB"/>
        </w:rPr>
      </w:pPr>
    </w:p>
    <w:p w14:paraId="65242D97" w14:textId="77777777" w:rsidR="00700BF4" w:rsidRDefault="00700BF4">
      <w:pPr>
        <w:pStyle w:val="BodyText"/>
        <w:rPr>
          <w:lang w:val="en-GB"/>
        </w:rPr>
      </w:pPr>
    </w:p>
    <w:p w14:paraId="37F5F676" w14:textId="77777777" w:rsidR="00700BF4" w:rsidRDefault="00700BF4">
      <w:pPr>
        <w:pStyle w:val="BodyText"/>
        <w:rPr>
          <w:lang w:val="en-GB"/>
        </w:rPr>
      </w:pPr>
    </w:p>
    <w:p w14:paraId="71FCE953" w14:textId="77777777" w:rsidR="00700BF4" w:rsidRDefault="00700BF4">
      <w:pPr>
        <w:pStyle w:val="BodyText"/>
        <w:rPr>
          <w:lang w:val="en-GB"/>
        </w:rPr>
      </w:pPr>
    </w:p>
    <w:p w14:paraId="0E901AE7" w14:textId="77777777" w:rsidR="00700BF4" w:rsidRDefault="00700BF4">
      <w:pPr>
        <w:pStyle w:val="BodyText"/>
        <w:rPr>
          <w:lang w:val="en-GB"/>
        </w:rPr>
      </w:pPr>
    </w:p>
    <w:p w14:paraId="4964CC3C" w14:textId="77777777" w:rsidR="00700BF4" w:rsidRDefault="00700BF4">
      <w:pPr>
        <w:pStyle w:val="BodyText"/>
        <w:rPr>
          <w:lang w:val="en-GB"/>
        </w:rPr>
      </w:pPr>
    </w:p>
    <w:p w14:paraId="3AFBFC1A" w14:textId="77777777" w:rsidR="00700BF4" w:rsidRDefault="00700BF4">
      <w:pPr>
        <w:pStyle w:val="BodyText"/>
        <w:rPr>
          <w:lang w:val="en-GB"/>
        </w:rPr>
      </w:pPr>
    </w:p>
    <w:p w14:paraId="70035745" w14:textId="77777777" w:rsidR="00700BF4" w:rsidRDefault="00700BF4"/>
    <w:p w14:paraId="4B37EC80" w14:textId="77777777" w:rsidR="00700BF4" w:rsidRDefault="00700BF4"/>
    <w:p w14:paraId="3B78BCD9" w14:textId="77777777" w:rsidR="00700BF4" w:rsidRDefault="00700BF4"/>
    <w:tbl>
      <w:tblPr>
        <w:tblStyle w:val="TableGrid"/>
        <w:tblW w:w="7407" w:type="dxa"/>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07"/>
      </w:tblGrid>
      <w:tr w:rsidR="00700BF4" w14:paraId="76D2B505" w14:textId="77777777">
        <w:trPr>
          <w:jc w:val="right"/>
        </w:trPr>
        <w:tc>
          <w:tcPr>
            <w:tcW w:w="7407" w:type="dxa"/>
          </w:tcPr>
          <w:p w14:paraId="21F19C36" w14:textId="77777777" w:rsidR="00700BF4" w:rsidRDefault="00134F16">
            <w:pPr>
              <w:pStyle w:val="BodyText"/>
              <w:jc w:val="left"/>
              <w:rPr>
                <w:rFonts w:ascii="Arial" w:hAnsi="Arial" w:cs="Arial"/>
                <w:b/>
                <w:lang w:val="en-GB"/>
              </w:rPr>
            </w:pPr>
            <w:r>
              <w:rPr>
                <w:rFonts w:ascii="Arial" w:hAnsi="Arial" w:cs="Arial"/>
                <w:b/>
                <w:sz w:val="56"/>
                <w:lang w:val="en-GB"/>
              </w:rPr>
              <w:t>Project Title</w:t>
            </w:r>
            <w:r>
              <w:rPr>
                <w:rFonts w:ascii="Arial" w:hAnsi="Arial" w:cs="Arial"/>
                <w:b/>
                <w:sz w:val="56"/>
                <w:lang w:val="en-GB"/>
              </w:rPr>
              <w:br/>
            </w:r>
            <w:r>
              <w:rPr>
                <w:rFonts w:ascii="Arial" w:hAnsi="Arial" w:cs="Arial"/>
                <w:b/>
                <w:lang w:val="en-GB"/>
              </w:rPr>
              <w:t>Subtitle</w:t>
            </w:r>
          </w:p>
          <w:p w14:paraId="4D02931E" w14:textId="77777777" w:rsidR="00700BF4" w:rsidRDefault="00134F16">
            <w:pPr>
              <w:pStyle w:val="BodyText"/>
              <w:jc w:val="left"/>
              <w:rPr>
                <w:rFonts w:ascii="Arial" w:hAnsi="Arial" w:cs="Arial"/>
                <w:lang w:val="en-GB"/>
              </w:rPr>
            </w:pPr>
            <w:r>
              <w:rPr>
                <w:rFonts w:ascii="Arial" w:hAnsi="Arial" w:cs="Arial"/>
                <w:b/>
                <w:lang w:val="en-GB"/>
              </w:rPr>
              <w:t>Subtitle</w:t>
            </w:r>
          </w:p>
        </w:tc>
      </w:tr>
    </w:tbl>
    <w:p w14:paraId="0C7779D4" w14:textId="77777777" w:rsidR="00700BF4" w:rsidRDefault="00700BF4">
      <w:pPr>
        <w:pStyle w:val="BodyText"/>
        <w:rPr>
          <w:rFonts w:eastAsiaTheme="majorEastAsia"/>
          <w:lang w:val="en-GB"/>
        </w:rPr>
      </w:pPr>
    </w:p>
    <w:p w14:paraId="5E897AFA" w14:textId="77777777" w:rsidR="00700BF4" w:rsidRDefault="00700BF4">
      <w:pPr>
        <w:rPr>
          <w:rFonts w:eastAsiaTheme="majorEastAsia"/>
        </w:rPr>
      </w:pPr>
    </w:p>
    <w:p w14:paraId="5B3FB52A" w14:textId="77777777" w:rsidR="00700BF4" w:rsidRDefault="00700BF4">
      <w:pPr>
        <w:rPr>
          <w:rFonts w:eastAsiaTheme="majorEastAsia"/>
        </w:rPr>
      </w:pPr>
    </w:p>
    <w:p w14:paraId="3615FF20" w14:textId="77777777" w:rsidR="00700BF4" w:rsidRDefault="00134F16">
      <w:pPr>
        <w:pStyle w:val="BodyText"/>
        <w:rPr>
          <w:rFonts w:ascii="Arial" w:eastAsiaTheme="majorEastAsia" w:hAnsi="Arial"/>
          <w:b/>
          <w:sz w:val="16"/>
          <w:lang w:val="en-GB"/>
        </w:rPr>
      </w:pPr>
      <w:r>
        <w:rPr>
          <w:rFonts w:ascii="Arial" w:eastAsiaTheme="majorEastAsia" w:hAnsi="Arial"/>
          <w:b/>
          <w:sz w:val="16"/>
          <w:lang w:val="en-GB"/>
        </w:rPr>
        <w:t>Version history</w:t>
      </w:r>
    </w:p>
    <w:tbl>
      <w:tblPr>
        <w:tblStyle w:val="TableGrid"/>
        <w:tblW w:w="9089" w:type="dxa"/>
        <w:tblLayout w:type="fixed"/>
        <w:tblLook w:val="04A0" w:firstRow="1" w:lastRow="0" w:firstColumn="1" w:lastColumn="0" w:noHBand="0" w:noVBand="1"/>
      </w:tblPr>
      <w:tblGrid>
        <w:gridCol w:w="4199"/>
        <w:gridCol w:w="846"/>
        <w:gridCol w:w="919"/>
        <w:gridCol w:w="988"/>
        <w:gridCol w:w="1093"/>
        <w:gridCol w:w="1044"/>
      </w:tblGrid>
      <w:tr w:rsidR="00700BF4" w14:paraId="26E86F0E" w14:textId="77777777">
        <w:tc>
          <w:tcPr>
            <w:tcW w:w="4199" w:type="dxa"/>
          </w:tcPr>
          <w:p w14:paraId="04E93390" w14:textId="77777777" w:rsidR="00700BF4" w:rsidRDefault="00134F16">
            <w:pPr>
              <w:pStyle w:val="BodyText"/>
              <w:rPr>
                <w:rFonts w:ascii="Arial" w:hAnsi="Arial"/>
                <w:b/>
                <w:sz w:val="16"/>
                <w:lang w:val="en-GB"/>
              </w:rPr>
            </w:pPr>
            <w:r>
              <w:rPr>
                <w:rFonts w:ascii="Arial" w:hAnsi="Arial"/>
                <w:b/>
                <w:sz w:val="16"/>
                <w:lang w:val="en-GB"/>
              </w:rPr>
              <w:t>Description</w:t>
            </w:r>
          </w:p>
        </w:tc>
        <w:tc>
          <w:tcPr>
            <w:tcW w:w="846" w:type="dxa"/>
          </w:tcPr>
          <w:p w14:paraId="016BD2FD" w14:textId="77777777" w:rsidR="00700BF4" w:rsidRDefault="00134F16">
            <w:pPr>
              <w:pStyle w:val="BodyText"/>
              <w:rPr>
                <w:rFonts w:ascii="Arial" w:hAnsi="Arial"/>
                <w:b/>
                <w:sz w:val="16"/>
                <w:lang w:val="en-GB"/>
              </w:rPr>
            </w:pPr>
            <w:r>
              <w:rPr>
                <w:rFonts w:ascii="Arial" w:hAnsi="Arial"/>
                <w:b/>
                <w:sz w:val="16"/>
                <w:lang w:val="en-GB"/>
              </w:rPr>
              <w:t>Version</w:t>
            </w:r>
          </w:p>
        </w:tc>
        <w:tc>
          <w:tcPr>
            <w:tcW w:w="919" w:type="dxa"/>
          </w:tcPr>
          <w:p w14:paraId="2089E5D1" w14:textId="77777777" w:rsidR="00700BF4" w:rsidRDefault="00134F16">
            <w:pPr>
              <w:pStyle w:val="BodyText"/>
              <w:rPr>
                <w:rFonts w:ascii="Arial" w:hAnsi="Arial"/>
                <w:b/>
                <w:sz w:val="16"/>
                <w:lang w:val="en-GB"/>
              </w:rPr>
            </w:pPr>
            <w:r>
              <w:rPr>
                <w:rFonts w:ascii="Arial" w:hAnsi="Arial"/>
                <w:b/>
                <w:sz w:val="16"/>
                <w:lang w:val="en-GB"/>
              </w:rPr>
              <w:t>Init</w:t>
            </w:r>
          </w:p>
        </w:tc>
        <w:tc>
          <w:tcPr>
            <w:tcW w:w="988" w:type="dxa"/>
          </w:tcPr>
          <w:p w14:paraId="6542355A" w14:textId="77777777" w:rsidR="00700BF4" w:rsidRDefault="00134F16">
            <w:pPr>
              <w:pStyle w:val="BodyText"/>
              <w:rPr>
                <w:rFonts w:ascii="Arial" w:hAnsi="Arial"/>
                <w:b/>
                <w:sz w:val="16"/>
                <w:lang w:val="en-GB"/>
              </w:rPr>
            </w:pPr>
            <w:r>
              <w:rPr>
                <w:rFonts w:ascii="Arial" w:hAnsi="Arial"/>
                <w:b/>
                <w:sz w:val="16"/>
                <w:lang w:val="en-GB"/>
              </w:rPr>
              <w:t>Revised</w:t>
            </w:r>
          </w:p>
        </w:tc>
        <w:tc>
          <w:tcPr>
            <w:tcW w:w="1093" w:type="dxa"/>
          </w:tcPr>
          <w:p w14:paraId="3805AC67" w14:textId="77777777" w:rsidR="00700BF4" w:rsidRDefault="00134F16">
            <w:pPr>
              <w:pStyle w:val="BodyText"/>
              <w:rPr>
                <w:rFonts w:ascii="Arial" w:hAnsi="Arial"/>
                <w:b/>
                <w:sz w:val="16"/>
                <w:lang w:val="en-GB"/>
              </w:rPr>
            </w:pPr>
            <w:r>
              <w:rPr>
                <w:rFonts w:ascii="Arial" w:hAnsi="Arial"/>
                <w:b/>
                <w:sz w:val="16"/>
                <w:lang w:val="en-GB"/>
              </w:rPr>
              <w:t>Approved</w:t>
            </w:r>
          </w:p>
        </w:tc>
        <w:tc>
          <w:tcPr>
            <w:tcW w:w="1044" w:type="dxa"/>
          </w:tcPr>
          <w:p w14:paraId="4CB3C063" w14:textId="77777777" w:rsidR="00700BF4" w:rsidRDefault="00134F16">
            <w:pPr>
              <w:pStyle w:val="BodyText"/>
              <w:rPr>
                <w:rFonts w:ascii="Arial" w:hAnsi="Arial"/>
                <w:b/>
                <w:sz w:val="16"/>
                <w:lang w:val="en-GB"/>
              </w:rPr>
            </w:pPr>
            <w:r>
              <w:rPr>
                <w:rFonts w:ascii="Arial" w:hAnsi="Arial"/>
                <w:b/>
                <w:sz w:val="16"/>
                <w:lang w:val="en-GB"/>
              </w:rPr>
              <w:t>Date</w:t>
            </w:r>
          </w:p>
        </w:tc>
      </w:tr>
      <w:tr w:rsidR="00700BF4" w14:paraId="3BE52A13" w14:textId="77777777">
        <w:tc>
          <w:tcPr>
            <w:tcW w:w="4199" w:type="dxa"/>
          </w:tcPr>
          <w:p w14:paraId="3DF944CD" w14:textId="77777777" w:rsidR="00700BF4" w:rsidRDefault="00134F16">
            <w:pPr>
              <w:pStyle w:val="BodyText"/>
              <w:rPr>
                <w:rFonts w:ascii="Arial" w:hAnsi="Arial"/>
                <w:sz w:val="16"/>
                <w:lang w:val="en-GB"/>
              </w:rPr>
            </w:pPr>
            <w:r>
              <w:rPr>
                <w:rFonts w:ascii="Arial" w:hAnsi="Arial"/>
                <w:sz w:val="16"/>
                <w:lang w:val="en-GB"/>
              </w:rPr>
              <w:t>Start of document</w:t>
            </w:r>
          </w:p>
        </w:tc>
        <w:tc>
          <w:tcPr>
            <w:tcW w:w="846" w:type="dxa"/>
          </w:tcPr>
          <w:p w14:paraId="1ED148B6" w14:textId="77777777" w:rsidR="00700BF4" w:rsidRDefault="00134F16">
            <w:pPr>
              <w:pStyle w:val="BodyText"/>
              <w:rPr>
                <w:rFonts w:ascii="Arial" w:hAnsi="Arial"/>
                <w:sz w:val="16"/>
                <w:lang w:val="en-GB"/>
              </w:rPr>
            </w:pPr>
            <w:r>
              <w:rPr>
                <w:rFonts w:ascii="Arial" w:hAnsi="Arial"/>
                <w:sz w:val="16"/>
                <w:lang w:val="en-GB"/>
              </w:rPr>
              <w:t>0.1.0</w:t>
            </w:r>
          </w:p>
        </w:tc>
        <w:tc>
          <w:tcPr>
            <w:tcW w:w="919" w:type="dxa"/>
          </w:tcPr>
          <w:p w14:paraId="5DDF3898" w14:textId="77777777" w:rsidR="00700BF4" w:rsidRDefault="00134F16">
            <w:pPr>
              <w:pStyle w:val="BodyText"/>
              <w:rPr>
                <w:rFonts w:ascii="Arial" w:hAnsi="Arial"/>
                <w:sz w:val="16"/>
                <w:lang w:val="en-GB"/>
              </w:rPr>
            </w:pPr>
            <w:r>
              <w:rPr>
                <w:rFonts w:ascii="Arial" w:hAnsi="Arial"/>
                <w:sz w:val="16"/>
                <w:lang w:val="en-GB"/>
              </w:rPr>
              <w:t>IHA</w:t>
            </w:r>
          </w:p>
        </w:tc>
        <w:tc>
          <w:tcPr>
            <w:tcW w:w="988" w:type="dxa"/>
          </w:tcPr>
          <w:p w14:paraId="578B0E30" w14:textId="77777777" w:rsidR="00700BF4" w:rsidRDefault="00134F16">
            <w:pPr>
              <w:pStyle w:val="BodyText"/>
              <w:rPr>
                <w:rFonts w:ascii="Arial" w:hAnsi="Arial"/>
                <w:sz w:val="16"/>
                <w:lang w:val="en-GB"/>
              </w:rPr>
            </w:pPr>
            <w:r>
              <w:rPr>
                <w:rFonts w:ascii="Arial" w:hAnsi="Arial"/>
                <w:sz w:val="16"/>
                <w:lang w:val="en-GB"/>
              </w:rPr>
              <w:t>&lt;INIT&gt;</w:t>
            </w:r>
          </w:p>
        </w:tc>
        <w:tc>
          <w:tcPr>
            <w:tcW w:w="1093" w:type="dxa"/>
          </w:tcPr>
          <w:p w14:paraId="0CAC21A8" w14:textId="77777777" w:rsidR="00700BF4" w:rsidRDefault="00134F16">
            <w:pPr>
              <w:pStyle w:val="BodyText"/>
              <w:rPr>
                <w:rFonts w:ascii="Arial" w:hAnsi="Arial"/>
                <w:sz w:val="16"/>
                <w:lang w:val="en-GB"/>
              </w:rPr>
            </w:pPr>
            <w:r>
              <w:rPr>
                <w:rFonts w:ascii="Arial" w:hAnsi="Arial"/>
                <w:sz w:val="16"/>
                <w:lang w:val="en-GB"/>
              </w:rPr>
              <w:t>&lt;INIT&gt;</w:t>
            </w:r>
          </w:p>
        </w:tc>
        <w:tc>
          <w:tcPr>
            <w:tcW w:w="1044" w:type="dxa"/>
          </w:tcPr>
          <w:p w14:paraId="4293D1D1" w14:textId="77777777" w:rsidR="00700BF4" w:rsidRDefault="00134F16">
            <w:pPr>
              <w:pStyle w:val="BodyText"/>
              <w:rPr>
                <w:rFonts w:ascii="Arial" w:hAnsi="Arial"/>
                <w:sz w:val="16"/>
                <w:lang w:val="en-GB"/>
              </w:rPr>
            </w:pPr>
            <w:r>
              <w:rPr>
                <w:rFonts w:ascii="Arial" w:hAnsi="Arial"/>
                <w:sz w:val="16"/>
                <w:lang w:val="en-GB"/>
              </w:rPr>
              <w:t>2017-01-31</w:t>
            </w:r>
          </w:p>
        </w:tc>
      </w:tr>
      <w:tr w:rsidR="00700BF4" w14:paraId="7784BAB8" w14:textId="77777777">
        <w:tc>
          <w:tcPr>
            <w:tcW w:w="4199" w:type="dxa"/>
          </w:tcPr>
          <w:p w14:paraId="618BEB00" w14:textId="77777777" w:rsidR="00700BF4" w:rsidRDefault="00134F16">
            <w:pPr>
              <w:pStyle w:val="BodyText"/>
              <w:rPr>
                <w:rFonts w:ascii="Arial" w:hAnsi="Arial"/>
                <w:sz w:val="16"/>
                <w:lang w:val="en-GB"/>
              </w:rPr>
            </w:pPr>
            <w:r>
              <w:rPr>
                <w:rFonts w:ascii="Arial" w:hAnsi="Arial"/>
                <w:sz w:val="16"/>
                <w:lang w:val="en-GB"/>
              </w:rPr>
              <w:t>Small corrections</w:t>
            </w:r>
          </w:p>
        </w:tc>
        <w:tc>
          <w:tcPr>
            <w:tcW w:w="846" w:type="dxa"/>
          </w:tcPr>
          <w:p w14:paraId="4FC33F82" w14:textId="77777777" w:rsidR="00700BF4" w:rsidRDefault="00134F16">
            <w:pPr>
              <w:pStyle w:val="BodyText"/>
              <w:rPr>
                <w:rFonts w:ascii="Arial" w:hAnsi="Arial"/>
                <w:sz w:val="16"/>
                <w:lang w:val="en-GB"/>
              </w:rPr>
            </w:pPr>
            <w:r>
              <w:rPr>
                <w:rFonts w:ascii="Arial" w:hAnsi="Arial"/>
                <w:sz w:val="16"/>
                <w:lang w:val="en-GB"/>
              </w:rPr>
              <w:t>0.2.0</w:t>
            </w:r>
          </w:p>
        </w:tc>
        <w:tc>
          <w:tcPr>
            <w:tcW w:w="919" w:type="dxa"/>
          </w:tcPr>
          <w:p w14:paraId="10683645" w14:textId="77777777" w:rsidR="00700BF4" w:rsidRDefault="00134F16">
            <w:pPr>
              <w:pStyle w:val="BodyText"/>
              <w:rPr>
                <w:rFonts w:ascii="Arial" w:hAnsi="Arial"/>
                <w:sz w:val="16"/>
                <w:lang w:val="en-GB"/>
              </w:rPr>
            </w:pPr>
            <w:r>
              <w:rPr>
                <w:rFonts w:ascii="Arial" w:hAnsi="Arial"/>
                <w:sz w:val="16"/>
                <w:lang w:val="en-GB"/>
              </w:rPr>
              <w:t>IHA</w:t>
            </w:r>
          </w:p>
        </w:tc>
        <w:tc>
          <w:tcPr>
            <w:tcW w:w="988" w:type="dxa"/>
          </w:tcPr>
          <w:p w14:paraId="08F6B8F5" w14:textId="77777777" w:rsidR="00700BF4" w:rsidRDefault="00134F16">
            <w:pPr>
              <w:pStyle w:val="BodyText"/>
              <w:rPr>
                <w:rFonts w:ascii="Arial" w:hAnsi="Arial"/>
                <w:sz w:val="16"/>
                <w:lang w:val="en-GB"/>
              </w:rPr>
            </w:pPr>
            <w:r>
              <w:rPr>
                <w:rFonts w:ascii="Arial" w:hAnsi="Arial"/>
                <w:sz w:val="16"/>
                <w:lang w:val="en-GB"/>
              </w:rPr>
              <w:t>MWA</w:t>
            </w:r>
          </w:p>
        </w:tc>
        <w:tc>
          <w:tcPr>
            <w:tcW w:w="1093" w:type="dxa"/>
          </w:tcPr>
          <w:p w14:paraId="7C2231D8" w14:textId="77777777" w:rsidR="00700BF4" w:rsidRDefault="00700BF4">
            <w:pPr>
              <w:pStyle w:val="BodyText"/>
              <w:rPr>
                <w:rFonts w:ascii="Arial" w:hAnsi="Arial"/>
                <w:sz w:val="16"/>
                <w:lang w:val="en-GB"/>
              </w:rPr>
            </w:pPr>
          </w:p>
        </w:tc>
        <w:tc>
          <w:tcPr>
            <w:tcW w:w="1044" w:type="dxa"/>
          </w:tcPr>
          <w:p w14:paraId="46DF1711" w14:textId="77777777" w:rsidR="00700BF4" w:rsidRDefault="00134F16">
            <w:pPr>
              <w:pStyle w:val="BodyText"/>
              <w:rPr>
                <w:rFonts w:ascii="Arial" w:hAnsi="Arial"/>
                <w:sz w:val="16"/>
                <w:lang w:val="en-GB"/>
              </w:rPr>
            </w:pPr>
            <w:r>
              <w:rPr>
                <w:rFonts w:ascii="Arial" w:hAnsi="Arial"/>
                <w:sz w:val="16"/>
                <w:lang w:val="en-GB"/>
              </w:rPr>
              <w:t>2017-02-01</w:t>
            </w:r>
          </w:p>
        </w:tc>
      </w:tr>
      <w:tr w:rsidR="00700BF4" w14:paraId="350C0715" w14:textId="77777777">
        <w:tc>
          <w:tcPr>
            <w:tcW w:w="4199" w:type="dxa"/>
          </w:tcPr>
          <w:p w14:paraId="39FC12FD" w14:textId="77777777" w:rsidR="00700BF4" w:rsidRDefault="00134F16">
            <w:pPr>
              <w:pStyle w:val="BodyText"/>
              <w:rPr>
                <w:rFonts w:ascii="Arial" w:hAnsi="Arial"/>
                <w:sz w:val="16"/>
                <w:lang w:val="en-GB"/>
              </w:rPr>
            </w:pPr>
            <w:r>
              <w:rPr>
                <w:rFonts w:ascii="Arial" w:hAnsi="Arial"/>
                <w:sz w:val="16"/>
                <w:lang w:val="en-GB"/>
              </w:rPr>
              <w:t>Revisions made in workshop meeting</w:t>
            </w:r>
          </w:p>
        </w:tc>
        <w:tc>
          <w:tcPr>
            <w:tcW w:w="846" w:type="dxa"/>
          </w:tcPr>
          <w:p w14:paraId="16714E5A" w14:textId="77777777" w:rsidR="00700BF4" w:rsidRDefault="00134F16">
            <w:pPr>
              <w:pStyle w:val="BodyText"/>
              <w:rPr>
                <w:rFonts w:ascii="Arial" w:hAnsi="Arial"/>
                <w:sz w:val="16"/>
                <w:lang w:val="en-GB"/>
              </w:rPr>
            </w:pPr>
            <w:r>
              <w:rPr>
                <w:rFonts w:ascii="Arial" w:hAnsi="Arial"/>
                <w:sz w:val="16"/>
                <w:lang w:val="en-GB"/>
              </w:rPr>
              <w:t>1.0.0</w:t>
            </w:r>
          </w:p>
        </w:tc>
        <w:tc>
          <w:tcPr>
            <w:tcW w:w="919" w:type="dxa"/>
          </w:tcPr>
          <w:p w14:paraId="13D78F64" w14:textId="77777777" w:rsidR="00700BF4" w:rsidRDefault="00134F16">
            <w:pPr>
              <w:pStyle w:val="BodyText"/>
              <w:rPr>
                <w:rFonts w:ascii="Arial" w:hAnsi="Arial"/>
                <w:sz w:val="16"/>
                <w:lang w:val="en-GB"/>
              </w:rPr>
            </w:pPr>
            <w:r>
              <w:rPr>
                <w:rFonts w:ascii="Arial" w:hAnsi="Arial"/>
                <w:sz w:val="16"/>
                <w:lang w:val="en-GB"/>
              </w:rPr>
              <w:t>MWA/IHA</w:t>
            </w:r>
          </w:p>
        </w:tc>
        <w:tc>
          <w:tcPr>
            <w:tcW w:w="988" w:type="dxa"/>
          </w:tcPr>
          <w:p w14:paraId="4FA4A7C0" w14:textId="77777777" w:rsidR="00700BF4" w:rsidRDefault="00134F16">
            <w:pPr>
              <w:pStyle w:val="BodyText"/>
              <w:rPr>
                <w:rFonts w:ascii="Arial" w:hAnsi="Arial"/>
                <w:sz w:val="16"/>
                <w:lang w:val="en-GB"/>
              </w:rPr>
            </w:pPr>
            <w:r>
              <w:rPr>
                <w:rFonts w:ascii="Arial" w:hAnsi="Arial"/>
                <w:sz w:val="16"/>
                <w:lang w:val="en-GB"/>
              </w:rPr>
              <w:t>All</w:t>
            </w:r>
          </w:p>
        </w:tc>
        <w:tc>
          <w:tcPr>
            <w:tcW w:w="1093" w:type="dxa"/>
          </w:tcPr>
          <w:p w14:paraId="7AC441F8" w14:textId="77777777" w:rsidR="00700BF4" w:rsidRDefault="00134F16">
            <w:pPr>
              <w:pStyle w:val="BodyText"/>
              <w:rPr>
                <w:rFonts w:ascii="Arial" w:hAnsi="Arial"/>
                <w:sz w:val="16"/>
                <w:lang w:val="en-GB"/>
              </w:rPr>
            </w:pPr>
            <w:r>
              <w:rPr>
                <w:rFonts w:ascii="Arial" w:hAnsi="Arial"/>
                <w:sz w:val="16"/>
                <w:lang w:val="en-GB"/>
              </w:rPr>
              <w:t>ICT</w:t>
            </w:r>
          </w:p>
        </w:tc>
        <w:tc>
          <w:tcPr>
            <w:tcW w:w="1044" w:type="dxa"/>
          </w:tcPr>
          <w:p w14:paraId="5623C366" w14:textId="77777777" w:rsidR="00700BF4" w:rsidRDefault="00134F16">
            <w:pPr>
              <w:pStyle w:val="BodyText"/>
              <w:rPr>
                <w:rFonts w:ascii="Arial" w:hAnsi="Arial"/>
                <w:sz w:val="16"/>
                <w:lang w:val="en-GB"/>
              </w:rPr>
            </w:pPr>
            <w:r>
              <w:rPr>
                <w:rFonts w:ascii="Arial" w:hAnsi="Arial"/>
                <w:sz w:val="16"/>
                <w:lang w:val="en-GB"/>
              </w:rPr>
              <w:t>2017-08-19</w:t>
            </w:r>
          </w:p>
        </w:tc>
      </w:tr>
    </w:tbl>
    <w:p w14:paraId="2978811B" w14:textId="77777777" w:rsidR="00700BF4" w:rsidRDefault="00700BF4">
      <w:pPr>
        <w:pStyle w:val="BodyText"/>
        <w:rPr>
          <w:lang w:val="en-GB"/>
        </w:rPr>
      </w:pPr>
    </w:p>
    <w:p w14:paraId="0EFD9F6F" w14:textId="77777777" w:rsidR="00700BF4" w:rsidRDefault="00700BF4">
      <w:pPr>
        <w:pStyle w:val="BodyText"/>
        <w:rPr>
          <w:lang w:val="en-GB"/>
        </w:rPr>
      </w:pPr>
    </w:p>
    <w:p w14:paraId="32DA28C3" w14:textId="77777777" w:rsidR="00700BF4" w:rsidRDefault="00134F16">
      <w:pPr>
        <w:pStyle w:val="BodyText"/>
        <w:rPr>
          <w:rFonts w:ascii="Arial" w:hAnsi="Arial"/>
          <w:b/>
          <w:sz w:val="16"/>
          <w:lang w:val="en-GB"/>
        </w:rPr>
      </w:pPr>
      <w:r>
        <w:rPr>
          <w:rFonts w:ascii="Arial" w:hAnsi="Arial"/>
          <w:b/>
          <w:sz w:val="16"/>
          <w:lang w:val="en-GB"/>
        </w:rPr>
        <w:t>Group: XXXX</w:t>
      </w:r>
    </w:p>
    <w:tbl>
      <w:tblPr>
        <w:tblStyle w:val="TableGrid"/>
        <w:tblW w:w="9089" w:type="dxa"/>
        <w:tblLayout w:type="fixed"/>
        <w:tblLook w:val="04A0" w:firstRow="1" w:lastRow="0" w:firstColumn="1" w:lastColumn="0" w:noHBand="0" w:noVBand="1"/>
      </w:tblPr>
      <w:tblGrid>
        <w:gridCol w:w="7083"/>
        <w:gridCol w:w="2006"/>
      </w:tblGrid>
      <w:tr w:rsidR="00700BF4" w14:paraId="03459AF2" w14:textId="77777777">
        <w:tc>
          <w:tcPr>
            <w:tcW w:w="7083" w:type="dxa"/>
          </w:tcPr>
          <w:p w14:paraId="765A8698" w14:textId="77777777" w:rsidR="00700BF4" w:rsidRDefault="00134F16">
            <w:pPr>
              <w:pStyle w:val="BodyText"/>
              <w:rPr>
                <w:rFonts w:ascii="Arial" w:hAnsi="Arial"/>
                <w:b/>
                <w:sz w:val="16"/>
                <w:lang w:val="en-GB"/>
              </w:rPr>
            </w:pPr>
            <w:r>
              <w:rPr>
                <w:rFonts w:ascii="Arial" w:hAnsi="Arial"/>
                <w:b/>
                <w:sz w:val="16"/>
                <w:lang w:val="en-GB"/>
              </w:rPr>
              <w:t>Student Name</w:t>
            </w:r>
          </w:p>
        </w:tc>
        <w:tc>
          <w:tcPr>
            <w:tcW w:w="2006" w:type="dxa"/>
          </w:tcPr>
          <w:p w14:paraId="09EA798C" w14:textId="77777777" w:rsidR="00700BF4" w:rsidRDefault="00134F16">
            <w:pPr>
              <w:pStyle w:val="BodyText"/>
              <w:rPr>
                <w:rFonts w:ascii="Arial" w:hAnsi="Arial"/>
                <w:b/>
                <w:sz w:val="16"/>
                <w:lang w:val="en-GB"/>
              </w:rPr>
            </w:pPr>
            <w:r>
              <w:rPr>
                <w:rFonts w:ascii="Arial" w:hAnsi="Arial"/>
                <w:b/>
                <w:sz w:val="16"/>
                <w:lang w:val="en-GB"/>
              </w:rPr>
              <w:t>Student No</w:t>
            </w:r>
          </w:p>
        </w:tc>
      </w:tr>
      <w:tr w:rsidR="00700BF4" w14:paraId="04A39C94" w14:textId="77777777">
        <w:tc>
          <w:tcPr>
            <w:tcW w:w="7083" w:type="dxa"/>
          </w:tcPr>
          <w:p w14:paraId="2055FA67" w14:textId="77777777" w:rsidR="00700BF4" w:rsidRDefault="00700BF4">
            <w:pPr>
              <w:pStyle w:val="BodyText"/>
              <w:rPr>
                <w:rFonts w:ascii="Arial" w:hAnsi="Arial"/>
                <w:sz w:val="16"/>
                <w:lang w:val="en-GB"/>
              </w:rPr>
            </w:pPr>
          </w:p>
        </w:tc>
        <w:tc>
          <w:tcPr>
            <w:tcW w:w="2006" w:type="dxa"/>
          </w:tcPr>
          <w:p w14:paraId="1D73F5A6" w14:textId="77777777" w:rsidR="00700BF4" w:rsidRDefault="00700BF4">
            <w:pPr>
              <w:pStyle w:val="BodyText"/>
              <w:rPr>
                <w:rFonts w:ascii="Arial" w:hAnsi="Arial"/>
                <w:sz w:val="16"/>
                <w:lang w:val="en-GB"/>
              </w:rPr>
            </w:pPr>
          </w:p>
        </w:tc>
      </w:tr>
      <w:tr w:rsidR="00700BF4" w14:paraId="1173F899" w14:textId="77777777">
        <w:tc>
          <w:tcPr>
            <w:tcW w:w="7083" w:type="dxa"/>
          </w:tcPr>
          <w:p w14:paraId="13BA80E2" w14:textId="77777777" w:rsidR="00700BF4" w:rsidRDefault="00700BF4">
            <w:pPr>
              <w:pStyle w:val="BodyText"/>
              <w:rPr>
                <w:rFonts w:ascii="Arial" w:hAnsi="Arial"/>
                <w:sz w:val="16"/>
                <w:lang w:val="en-GB"/>
              </w:rPr>
            </w:pPr>
          </w:p>
        </w:tc>
        <w:tc>
          <w:tcPr>
            <w:tcW w:w="2006" w:type="dxa"/>
          </w:tcPr>
          <w:p w14:paraId="74EF0A88" w14:textId="77777777" w:rsidR="00700BF4" w:rsidRDefault="00700BF4">
            <w:pPr>
              <w:pStyle w:val="BodyText"/>
              <w:rPr>
                <w:rFonts w:ascii="Arial" w:hAnsi="Arial"/>
                <w:sz w:val="16"/>
                <w:lang w:val="en-GB"/>
              </w:rPr>
            </w:pPr>
          </w:p>
        </w:tc>
      </w:tr>
      <w:tr w:rsidR="00700BF4" w14:paraId="35051FD7" w14:textId="77777777">
        <w:tc>
          <w:tcPr>
            <w:tcW w:w="7083" w:type="dxa"/>
          </w:tcPr>
          <w:p w14:paraId="2914BC5B" w14:textId="77777777" w:rsidR="00700BF4" w:rsidRDefault="00700BF4">
            <w:pPr>
              <w:pStyle w:val="BodyText"/>
              <w:rPr>
                <w:rFonts w:ascii="Arial" w:hAnsi="Arial"/>
                <w:sz w:val="16"/>
                <w:lang w:val="en-GB"/>
              </w:rPr>
            </w:pPr>
          </w:p>
        </w:tc>
        <w:tc>
          <w:tcPr>
            <w:tcW w:w="2006" w:type="dxa"/>
          </w:tcPr>
          <w:p w14:paraId="1B8AC06F" w14:textId="77777777" w:rsidR="00700BF4" w:rsidRDefault="00700BF4">
            <w:pPr>
              <w:pStyle w:val="BodyText"/>
              <w:rPr>
                <w:rFonts w:ascii="Arial" w:hAnsi="Arial"/>
                <w:sz w:val="16"/>
                <w:lang w:val="en-GB"/>
              </w:rPr>
            </w:pPr>
          </w:p>
        </w:tc>
      </w:tr>
      <w:tr w:rsidR="00700BF4" w14:paraId="2637CBC7" w14:textId="77777777">
        <w:tc>
          <w:tcPr>
            <w:tcW w:w="7083" w:type="dxa"/>
          </w:tcPr>
          <w:p w14:paraId="20A359D1" w14:textId="77777777" w:rsidR="00700BF4" w:rsidRDefault="00700BF4">
            <w:pPr>
              <w:pStyle w:val="BodyText"/>
              <w:rPr>
                <w:rFonts w:ascii="Arial" w:hAnsi="Arial"/>
                <w:sz w:val="16"/>
                <w:lang w:val="en-GB"/>
              </w:rPr>
            </w:pPr>
          </w:p>
        </w:tc>
        <w:tc>
          <w:tcPr>
            <w:tcW w:w="2006" w:type="dxa"/>
          </w:tcPr>
          <w:p w14:paraId="35B9712E" w14:textId="77777777" w:rsidR="00700BF4" w:rsidRDefault="00700BF4">
            <w:pPr>
              <w:pStyle w:val="BodyText"/>
              <w:rPr>
                <w:rFonts w:ascii="Arial" w:hAnsi="Arial"/>
                <w:sz w:val="16"/>
                <w:lang w:val="en-GB"/>
              </w:rPr>
            </w:pPr>
          </w:p>
        </w:tc>
      </w:tr>
      <w:tr w:rsidR="00700BF4" w14:paraId="17664DF7" w14:textId="77777777">
        <w:tc>
          <w:tcPr>
            <w:tcW w:w="7083" w:type="dxa"/>
          </w:tcPr>
          <w:p w14:paraId="45915182" w14:textId="77777777" w:rsidR="00700BF4" w:rsidRDefault="00700BF4">
            <w:pPr>
              <w:pStyle w:val="BodyText"/>
              <w:rPr>
                <w:rFonts w:ascii="Arial" w:hAnsi="Arial"/>
                <w:sz w:val="16"/>
                <w:lang w:val="en-GB"/>
              </w:rPr>
            </w:pPr>
          </w:p>
        </w:tc>
        <w:tc>
          <w:tcPr>
            <w:tcW w:w="2006" w:type="dxa"/>
          </w:tcPr>
          <w:p w14:paraId="72F0B540" w14:textId="77777777" w:rsidR="00700BF4" w:rsidRDefault="00700BF4">
            <w:pPr>
              <w:pStyle w:val="BodyText"/>
              <w:rPr>
                <w:rFonts w:ascii="Arial" w:hAnsi="Arial"/>
                <w:sz w:val="16"/>
                <w:lang w:val="en-GB"/>
              </w:rPr>
            </w:pPr>
          </w:p>
        </w:tc>
      </w:tr>
    </w:tbl>
    <w:p w14:paraId="4AC9BDFE" w14:textId="77777777" w:rsidR="00700BF4" w:rsidRDefault="00700BF4">
      <w:pPr>
        <w:pStyle w:val="BodyText"/>
        <w:rPr>
          <w:lang w:val="en-GB"/>
        </w:rPr>
      </w:pPr>
    </w:p>
    <w:p w14:paraId="388A9B21" w14:textId="77777777" w:rsidR="00700BF4" w:rsidRDefault="00700BF4">
      <w:pPr>
        <w:pStyle w:val="BodyText"/>
        <w:rPr>
          <w:lang w:val="en-GB"/>
        </w:rPr>
      </w:pPr>
    </w:p>
    <w:p w14:paraId="386E235F" w14:textId="77777777" w:rsidR="00700BF4" w:rsidRDefault="00700BF4">
      <w:pPr>
        <w:pStyle w:val="BodyText"/>
        <w:rPr>
          <w:lang w:val="en-GB"/>
        </w:rPr>
        <w:sectPr w:rsidR="00700BF4">
          <w:headerReference w:type="default" r:id="rId12"/>
          <w:headerReference w:type="first" r:id="rId13"/>
          <w:footerReference w:type="first" r:id="rId14"/>
          <w:type w:val="continuous"/>
          <w:pgSz w:w="11906" w:h="16838"/>
          <w:pgMar w:top="1213" w:right="1106" w:bottom="1259" w:left="1701" w:header="709" w:footer="490" w:gutter="0"/>
          <w:cols w:space="708"/>
          <w:titlePg/>
          <w:docGrid w:linePitch="360"/>
        </w:sectPr>
      </w:pPr>
    </w:p>
    <w:p w14:paraId="744FB9F1" w14:textId="77777777" w:rsidR="00700BF4" w:rsidRDefault="00134F16">
      <w:pPr>
        <w:pStyle w:val="Heading"/>
      </w:pPr>
      <w:r>
        <w:rPr>
          <w:lang w:val="en-GB"/>
        </w:rPr>
        <w:lastRenderedPageBreak/>
        <w:t>Contents</w:t>
      </w:r>
      <w:r>
        <w:rPr>
          <w:lang w:val="en-GB"/>
        </w:rPr>
        <w:fldChar w:fldCharType="begin"/>
      </w:r>
      <w:r>
        <w:rPr>
          <w:lang w:val="en-GB"/>
        </w:rPr>
        <w:instrText xml:space="preserve"> TOC \o "1-3" \h \z \u \t "Heading 7;1" </w:instrText>
      </w:r>
      <w:r>
        <w:rPr>
          <w:lang w:val="en-GB"/>
        </w:rPr>
        <w:fldChar w:fldCharType="separate"/>
      </w:r>
    </w:p>
    <w:p w14:paraId="319D48DD"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48" w:history="1">
        <w:r w:rsidR="00134F16">
          <w:rPr>
            <w:rStyle w:val="Hyperlink"/>
            <w:rFonts w:ascii="Tekton Pro Cond" w:hAnsi="Tekton Pro Cond" w:cs="Tekton Pro Cond"/>
            <w:sz w:val="44"/>
            <w:szCs w:val="44"/>
            <w:lang w:val="en-GB"/>
          </w:rPr>
          <w:t>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Introduction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_Toc490902148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A0118EE"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49" w:history="1">
        <w:r w:rsidR="00134F16">
          <w:rPr>
            <w:rStyle w:val="Hyperlink"/>
            <w:rFonts w:ascii="Tekton Pro Cond" w:hAnsi="Tekton Pro Cond" w:cs="Tekton Pro Cond"/>
            <w:sz w:val="44"/>
            <w:szCs w:val="44"/>
            <w:lang w:val="en-GB"/>
          </w:rPr>
          <w:t>2</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Requirements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_Toc490902149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172649B7" w14:textId="77777777" w:rsidR="00700BF4" w:rsidRDefault="00BA41F6">
      <w:pPr>
        <w:pStyle w:val="TOC2"/>
        <w:tabs>
          <w:tab w:val="left" w:pos="880"/>
          <w:tab w:val="right" w:leader="dot" w:pos="9089"/>
        </w:tabs>
        <w:rPr>
          <w:rFonts w:ascii="Tekton Pro Cond" w:eastAsiaTheme="minorEastAsia" w:hAnsi="Tekton Pro Cond" w:cs="Tekton Pro Cond"/>
          <w:sz w:val="44"/>
          <w:szCs w:val="44"/>
          <w:lang w:val="da-DK"/>
        </w:rPr>
      </w:pPr>
      <w:hyperlink w:anchor="_Toc490902150" w:history="1">
        <w:r w:rsidR="00134F16">
          <w:rPr>
            <w:rStyle w:val="Hyperlink"/>
            <w:rFonts w:ascii="Tekton Pro Cond" w:hAnsi="Tekton Pro Cond" w:cs="Tekton Pro Cond"/>
            <w:sz w:val="44"/>
            <w:szCs w:val="44"/>
          </w:rPr>
          <w:t>2.1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Functional Requirements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_Toc490902150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32E6B0A5" w14:textId="77777777" w:rsidR="00700BF4" w:rsidRDefault="00BA41F6">
      <w:pPr>
        <w:pStyle w:val="TOC2"/>
        <w:tabs>
          <w:tab w:val="left" w:pos="880"/>
          <w:tab w:val="right" w:leader="dot" w:pos="9089"/>
        </w:tabs>
        <w:ind w:left="0" w:firstLineChars="50" w:firstLine="120"/>
        <w:rPr>
          <w:rFonts w:ascii="Tekton Pro Cond" w:eastAsiaTheme="minorEastAsia" w:hAnsi="Tekton Pro Cond" w:cs="Tekton Pro Cond"/>
          <w:sz w:val="44"/>
          <w:szCs w:val="44"/>
          <w:lang w:val="da-DK"/>
        </w:rPr>
      </w:pPr>
      <w:hyperlink w:anchor="_Toc490902151" w:history="1">
        <w:r w:rsidR="00134F16">
          <w:rPr>
            <w:rStyle w:val="Hyperlink"/>
            <w:rFonts w:ascii="Tekton Pro Cond" w:hAnsi="Tekton Pro Cond" w:cs="Tekton Pro Cond"/>
            <w:sz w:val="44"/>
            <w:szCs w:val="44"/>
          </w:rPr>
          <w:t>2.2</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Non-Functional Requirements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_Toc490902151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57138880"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52" w:history="1">
        <w:r w:rsidR="00134F16">
          <w:rPr>
            <w:rStyle w:val="Hyperlink"/>
            <w:rFonts w:ascii="Tekton Pro Cond" w:hAnsi="Tekton Pro Cond" w:cs="Tekton Pro Cond"/>
            <w:sz w:val="44"/>
            <w:szCs w:val="44"/>
            <w:lang w:val="en-GB"/>
          </w:rPr>
          <w:t>3</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Analysis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_Toc490902152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2368792F"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53" w:history="1">
        <w:r w:rsidR="00134F16">
          <w:rPr>
            <w:rStyle w:val="Hyperlink"/>
            <w:rFonts w:ascii="Tekton Pro Cond" w:hAnsi="Tekton Pro Cond" w:cs="Tekton Pro Cond"/>
            <w:sz w:val="44"/>
            <w:szCs w:val="44"/>
            <w:lang w:val="en-GB"/>
          </w:rPr>
          <w:t>4</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Design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_Toc490902153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9FDBC03"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54" w:history="1">
        <w:r w:rsidR="00134F16">
          <w:rPr>
            <w:rStyle w:val="Hyperlink"/>
            <w:rFonts w:ascii="Tekton Pro Cond" w:hAnsi="Tekton Pro Cond" w:cs="Tekton Pro Cond"/>
            <w:sz w:val="44"/>
            <w:szCs w:val="44"/>
            <w:lang w:val="en-GB"/>
          </w:rPr>
          <w:t>5</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Implementation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_Toc490902154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1622CB49"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55" w:history="1">
        <w:r w:rsidR="00134F16">
          <w:rPr>
            <w:rStyle w:val="Hyperlink"/>
            <w:rFonts w:ascii="Tekton Pro Cond" w:hAnsi="Tekton Pro Cond" w:cs="Tekton Pro Cond"/>
            <w:sz w:val="44"/>
            <w:szCs w:val="44"/>
            <w:lang w:val="en-GB"/>
          </w:rPr>
          <w:t>6</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Test</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_Toc490902155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4FDD5D4D" w14:textId="77777777" w:rsidR="00700BF4" w:rsidRDefault="00BA41F6">
      <w:pPr>
        <w:pStyle w:val="TOC2"/>
        <w:tabs>
          <w:tab w:val="left" w:pos="880"/>
          <w:tab w:val="right" w:leader="dot" w:pos="9089"/>
        </w:tabs>
        <w:ind w:left="0" w:firstLineChars="50" w:firstLine="120"/>
        <w:rPr>
          <w:rFonts w:ascii="Tekton Pro Cond" w:eastAsiaTheme="minorEastAsia" w:hAnsi="Tekton Pro Cond" w:cs="Tekton Pro Cond"/>
          <w:sz w:val="44"/>
          <w:szCs w:val="44"/>
          <w:lang w:val="da-DK"/>
        </w:rPr>
      </w:pPr>
      <w:hyperlink w:anchor="_Toc490902156" w:history="1">
        <w:r w:rsidR="00134F16">
          <w:rPr>
            <w:rStyle w:val="Hyperlink"/>
            <w:rFonts w:ascii="Tekton Pro Cond" w:hAnsi="Tekton Pro Cond" w:cs="Tekton Pro Cond"/>
            <w:sz w:val="44"/>
            <w:szCs w:val="44"/>
          </w:rPr>
          <w:t>6.1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Test Specifications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_Toc490902156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A512C22"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57" w:history="1">
        <w:r w:rsidR="00134F16">
          <w:rPr>
            <w:rStyle w:val="Hyperlink"/>
            <w:rFonts w:ascii="Tekton Pro Cond" w:hAnsi="Tekton Pro Cond" w:cs="Tekton Pro Cond"/>
            <w:sz w:val="44"/>
            <w:szCs w:val="44"/>
            <w:lang w:val="en-GB"/>
          </w:rPr>
          <w:t>7</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Results and Discussion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_Toc490902157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17171A67"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58" w:history="1">
        <w:r w:rsidR="00134F16">
          <w:rPr>
            <w:rStyle w:val="Hyperlink"/>
            <w:rFonts w:ascii="Tekton Pro Cond" w:hAnsi="Tekton Pro Cond" w:cs="Tekton Pro Cond"/>
            <w:sz w:val="44"/>
            <w:szCs w:val="44"/>
            <w:lang w:val="en-GB"/>
          </w:rPr>
          <w:t>8</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Conclusion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_Toc490902158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6C5C933E"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59" w:history="1">
        <w:r w:rsidR="00134F16">
          <w:rPr>
            <w:rStyle w:val="Hyperlink"/>
            <w:rFonts w:ascii="Tekton Pro Cond" w:hAnsi="Tekton Pro Cond" w:cs="Tekton Pro Cond"/>
            <w:sz w:val="44"/>
            <w:szCs w:val="44"/>
          </w:rPr>
          <w:t>9</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rPr>
          <w:t>Project future</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_Toc490902159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3689A9B6"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60" w:history="1">
        <w:r w:rsidR="00134F16">
          <w:rPr>
            <w:rStyle w:val="Hyperlink"/>
            <w:rFonts w:ascii="Tekton Pro Cond" w:hAnsi="Tekton Pro Cond" w:cs="Tekton Pro Cond"/>
            <w:sz w:val="44"/>
            <w:szCs w:val="44"/>
            <w:lang w:val="en-GB"/>
          </w:rPr>
          <w:t>10</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References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_Toc490902160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5A406C14" w14:textId="77777777" w:rsidR="00700BF4" w:rsidRDefault="00BA41F6">
      <w:pPr>
        <w:pStyle w:val="TOC1"/>
        <w:tabs>
          <w:tab w:val="left" w:pos="480"/>
          <w:tab w:val="right" w:leader="dot" w:pos="9089"/>
        </w:tabs>
        <w:rPr>
          <w:rFonts w:ascii="Tekton Pro Cond" w:eastAsiaTheme="minorEastAsia" w:hAnsi="Tekton Pro Cond" w:cs="Tekton Pro Cond"/>
          <w:sz w:val="44"/>
          <w:szCs w:val="44"/>
          <w:lang w:val="da-DK"/>
        </w:rPr>
      </w:pPr>
      <w:hyperlink w:anchor="_Toc490902161" w:history="1">
        <w:r w:rsidR="00134F16">
          <w:rPr>
            <w:rStyle w:val="Hyperlink"/>
            <w:rFonts w:ascii="Tekton Pro Cond" w:hAnsi="Tekton Pro Cond" w:cs="Tekton Pro Cond"/>
            <w:sz w:val="44"/>
            <w:szCs w:val="44"/>
            <w:lang w:val="en-GB"/>
          </w:rPr>
          <w:t>11</w:t>
        </w:r>
        <w:r w:rsidR="00134F16">
          <w:rPr>
            <w:rFonts w:ascii="Tekton Pro Cond" w:eastAsiaTheme="minorEastAsia" w:hAnsi="Tekton Pro Cond" w:cs="Tekton Pro Cond"/>
            <w:sz w:val="44"/>
            <w:szCs w:val="44"/>
            <w:lang w:val="da-DK"/>
          </w:rPr>
          <w:tab/>
        </w:r>
        <w:r w:rsidR="00134F16">
          <w:rPr>
            <w:rStyle w:val="Hyperlink"/>
            <w:rFonts w:ascii="Tekton Pro Cond" w:hAnsi="Tekton Pro Cond" w:cs="Tekton Pro Cond"/>
            <w:sz w:val="44"/>
            <w:szCs w:val="44"/>
            <w:lang w:val="en-GB"/>
          </w:rPr>
          <w:t>List of Appendixes</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_Toc490902161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747F279C" w14:textId="77777777" w:rsidR="00700BF4" w:rsidRDefault="00BA41F6">
      <w:pPr>
        <w:pStyle w:val="TOC1"/>
        <w:tabs>
          <w:tab w:val="left" w:pos="1540"/>
          <w:tab w:val="right" w:leader="dot" w:pos="9089"/>
        </w:tabs>
        <w:rPr>
          <w:rFonts w:asciiTheme="minorHAnsi" w:eastAsiaTheme="minorEastAsia" w:hAnsiTheme="minorHAnsi" w:cstheme="minorBidi"/>
          <w:sz w:val="36"/>
          <w:szCs w:val="36"/>
          <w:lang w:val="da-DK"/>
        </w:rPr>
      </w:pPr>
      <w:hyperlink w:anchor="_Toc490902162" w:history="1">
        <w:r w:rsidR="00134F16">
          <w:rPr>
            <w:rStyle w:val="Hyperlink"/>
            <w:rFonts w:ascii="Tekton Pro Cond" w:hAnsi="Tekton Pro Cond" w:cs="Tekton Pro Cond"/>
            <w:sz w:val="44"/>
            <w:szCs w:val="44"/>
            <w:lang w:val="en-GB"/>
          </w:rPr>
          <w:t>Appendix A</w:t>
        </w:r>
        <w:r w:rsidR="00134F16">
          <w:rPr>
            <w:rStyle w:val="Hyperlink"/>
            <w:rFonts w:ascii="Tekton Pro Cond" w:hAnsi="Tekton Pro Cond" w:cs="Tekton Pro Cond"/>
            <w:sz w:val="44"/>
            <w:szCs w:val="44"/>
            <w:lang w:val="da-DK"/>
          </w:rPr>
          <w:t>:</w:t>
        </w:r>
        <w:r w:rsidR="00134F16">
          <w:rPr>
            <w:rStyle w:val="Hyperlink"/>
            <w:rFonts w:ascii="Tekton Pro Cond" w:hAnsi="Tekton Pro Cond" w:cs="Tekton Pro Cond"/>
            <w:sz w:val="44"/>
            <w:szCs w:val="44"/>
            <w:lang w:val="en-GB"/>
          </w:rPr>
          <w:t>Project Description</w:t>
        </w:r>
        <w:r w:rsidR="00134F16">
          <w:rPr>
            <w:rFonts w:ascii="Tekton Pro Cond" w:hAnsi="Tekton Pro Cond" w:cs="Tekton Pro Cond"/>
            <w:sz w:val="44"/>
            <w:szCs w:val="44"/>
          </w:rPr>
          <w:tab/>
        </w:r>
        <w:r w:rsidR="00134F16">
          <w:rPr>
            <w:rFonts w:ascii="Tekton Pro Cond" w:hAnsi="Tekton Pro Cond" w:cs="Tekton Pro Cond"/>
            <w:sz w:val="44"/>
            <w:szCs w:val="44"/>
          </w:rPr>
          <w:fldChar w:fldCharType="begin"/>
        </w:r>
        <w:r w:rsidR="00134F16">
          <w:rPr>
            <w:rFonts w:ascii="Tekton Pro Cond" w:hAnsi="Tekton Pro Cond" w:cs="Tekton Pro Cond"/>
            <w:sz w:val="44"/>
            <w:szCs w:val="44"/>
          </w:rPr>
          <w:instrText xml:space="preserve"> PAGEREF _Toc490902162 \h </w:instrText>
        </w:r>
        <w:r w:rsidR="00134F16">
          <w:rPr>
            <w:rFonts w:ascii="Tekton Pro Cond" w:hAnsi="Tekton Pro Cond" w:cs="Tekton Pro Cond"/>
            <w:sz w:val="44"/>
            <w:szCs w:val="44"/>
          </w:rPr>
        </w:r>
        <w:r w:rsidR="00134F16">
          <w:rPr>
            <w:rFonts w:ascii="Tekton Pro Cond" w:hAnsi="Tekton Pro Cond" w:cs="Tekton Pro Cond"/>
            <w:sz w:val="44"/>
            <w:szCs w:val="44"/>
          </w:rPr>
          <w:fldChar w:fldCharType="separate"/>
        </w:r>
        <w:r w:rsidR="00134F16">
          <w:rPr>
            <w:rFonts w:ascii="Tekton Pro Cond" w:hAnsi="Tekton Pro Cond" w:cs="Tekton Pro Cond"/>
            <w:sz w:val="44"/>
            <w:szCs w:val="44"/>
          </w:rPr>
          <w:t>2</w:t>
        </w:r>
        <w:r w:rsidR="00134F16">
          <w:rPr>
            <w:rFonts w:ascii="Tekton Pro Cond" w:hAnsi="Tekton Pro Cond" w:cs="Tekton Pro Cond"/>
            <w:sz w:val="44"/>
            <w:szCs w:val="44"/>
          </w:rPr>
          <w:fldChar w:fldCharType="end"/>
        </w:r>
      </w:hyperlink>
    </w:p>
    <w:p w14:paraId="4D1F7E89" w14:textId="77777777" w:rsidR="00700BF4" w:rsidRDefault="00134F16">
      <w:pPr>
        <w:pStyle w:val="BodyText"/>
        <w:rPr>
          <w:lang w:val="en-GB"/>
        </w:rPr>
      </w:pPr>
      <w:r>
        <w:rPr>
          <w:lang w:val="en-GB"/>
        </w:rPr>
        <w:fldChar w:fldCharType="end"/>
      </w:r>
      <w:r>
        <w:rPr>
          <w:lang w:val="en-GB"/>
        </w:rPr>
        <w:br w:type="page"/>
      </w:r>
    </w:p>
    <w:p w14:paraId="4C463924" w14:textId="77777777" w:rsidR="00700BF4" w:rsidRDefault="00134F16">
      <w:pPr>
        <w:pStyle w:val="BodyText"/>
        <w:rPr>
          <w:lang w:val="en-GB"/>
        </w:rPr>
      </w:pPr>
      <w:r>
        <w:rPr>
          <w:rFonts w:ascii="Arial" w:hAnsi="Arial"/>
          <w:b/>
          <w:sz w:val="32"/>
          <w:lang w:val="en-GB"/>
        </w:rPr>
        <w:lastRenderedPageBreak/>
        <w:t>Abstract</w:t>
      </w:r>
    </w:p>
    <w:p w14:paraId="3D0AFF15" w14:textId="6F36E4F0" w:rsidR="00700BF4" w:rsidRDefault="00134F16">
      <w:pPr>
        <w:pStyle w:val="BodyText"/>
        <w:jc w:val="left"/>
        <w:rPr>
          <w:i/>
          <w:sz w:val="28"/>
          <w:szCs w:val="28"/>
          <w:lang w:val="da-DK" w:eastAsia="ja-JP"/>
        </w:rPr>
      </w:pPr>
      <w:r>
        <w:rPr>
          <w:i/>
          <w:sz w:val="28"/>
          <w:szCs w:val="28"/>
          <w:lang w:val="en-GB" w:eastAsia="ja-JP"/>
        </w:rPr>
        <w:t>Vipassanā</w:t>
      </w:r>
      <w:r>
        <w:rPr>
          <w:i/>
          <w:sz w:val="28"/>
          <w:szCs w:val="28"/>
          <w:lang w:val="da-DK" w:eastAsia="ja-JP"/>
        </w:rPr>
        <w:t xml:space="preserve"> is a non-profit center in </w:t>
      </w:r>
      <w:r w:rsidR="004B1557">
        <w:rPr>
          <w:i/>
          <w:sz w:val="28"/>
          <w:szCs w:val="28"/>
          <w:lang w:val="da-DK" w:eastAsia="ja-JP"/>
        </w:rPr>
        <w:t>Horsens, Denmark.It</w:t>
      </w:r>
      <w:r>
        <w:rPr>
          <w:i/>
          <w:sz w:val="28"/>
          <w:szCs w:val="28"/>
          <w:lang w:val="da-DK" w:eastAsia="ja-JP"/>
        </w:rPr>
        <w:t xml:space="preserve"> provides events which are based on Buddhism </w:t>
      </w:r>
      <w:r w:rsidR="00CC0322">
        <w:rPr>
          <w:i/>
          <w:sz w:val="28"/>
          <w:szCs w:val="28"/>
          <w:lang w:val="da-DK" w:eastAsia="ja-JP"/>
        </w:rPr>
        <w:t xml:space="preserve">tradition. </w:t>
      </w:r>
      <w:r w:rsidR="00A22573">
        <w:rPr>
          <w:i/>
          <w:sz w:val="28"/>
          <w:szCs w:val="28"/>
          <w:lang w:val="da-DK" w:eastAsia="ja-JP"/>
        </w:rPr>
        <w:t>The</w:t>
      </w:r>
      <w:r>
        <w:rPr>
          <w:i/>
          <w:sz w:val="28"/>
          <w:szCs w:val="28"/>
          <w:lang w:val="da-DK" w:eastAsia="ja-JP"/>
        </w:rPr>
        <w:t xml:space="preserve"> system</w:t>
      </w:r>
      <w:r w:rsidR="00A22573">
        <w:rPr>
          <w:i/>
          <w:sz w:val="28"/>
          <w:szCs w:val="28"/>
          <w:lang w:val="da-DK" w:eastAsia="ja-JP"/>
        </w:rPr>
        <w:t xml:space="preserve"> can be used</w:t>
      </w:r>
      <w:r>
        <w:rPr>
          <w:i/>
          <w:sz w:val="28"/>
          <w:szCs w:val="28"/>
          <w:lang w:val="da-DK" w:eastAsia="ja-JP"/>
        </w:rPr>
        <w:t xml:space="preserve"> to manage events(i.e.create events,remove events,find lecturers and find sponsors) or search events which </w:t>
      </w:r>
      <w:r w:rsidR="005F5716">
        <w:rPr>
          <w:i/>
          <w:sz w:val="28"/>
          <w:szCs w:val="28"/>
          <w:lang w:val="da-DK" w:eastAsia="ja-JP"/>
        </w:rPr>
        <w:t>are</w:t>
      </w:r>
      <w:r>
        <w:rPr>
          <w:i/>
          <w:sz w:val="28"/>
          <w:szCs w:val="28"/>
          <w:lang w:val="da-DK" w:eastAsia="ja-JP"/>
        </w:rPr>
        <w:t xml:space="preserve"> finalized.</w:t>
      </w:r>
    </w:p>
    <w:p w14:paraId="69E89CC5" w14:textId="77777777" w:rsidR="00700BF4" w:rsidRDefault="00700BF4">
      <w:pPr>
        <w:pStyle w:val="BodyText"/>
        <w:jc w:val="left"/>
        <w:rPr>
          <w:i/>
          <w:sz w:val="28"/>
          <w:szCs w:val="28"/>
          <w:lang w:val="da-DK" w:eastAsia="ja-JP"/>
        </w:rPr>
      </w:pPr>
    </w:p>
    <w:p w14:paraId="1BD33119" w14:textId="24E544FB" w:rsidR="00700BF4" w:rsidRDefault="00134F16">
      <w:pPr>
        <w:pStyle w:val="BodyText"/>
        <w:jc w:val="left"/>
        <w:rPr>
          <w:rFonts w:eastAsia="MS Mincho"/>
          <w:i/>
          <w:sz w:val="28"/>
          <w:szCs w:val="28"/>
          <w:lang w:val="da-DK" w:eastAsia="ja-JP"/>
        </w:rPr>
      </w:pPr>
      <w:r>
        <w:rPr>
          <w:i/>
          <w:sz w:val="28"/>
          <w:szCs w:val="28"/>
          <w:lang w:val="en-GB" w:eastAsia="ja-JP"/>
        </w:rPr>
        <w:t>Vipassanā</w:t>
      </w:r>
      <w:r>
        <w:rPr>
          <w:i/>
          <w:sz w:val="28"/>
          <w:szCs w:val="28"/>
          <w:lang w:val="da-DK" w:eastAsia="ja-JP"/>
        </w:rPr>
        <w:t xml:space="preserve"> needs a </w:t>
      </w:r>
      <w:r w:rsidR="005E322E">
        <w:rPr>
          <w:i/>
          <w:sz w:val="28"/>
          <w:szCs w:val="28"/>
          <w:lang w:val="da-DK" w:eastAsia="ja-JP"/>
        </w:rPr>
        <w:t>system, which</w:t>
      </w:r>
      <w:r>
        <w:rPr>
          <w:i/>
          <w:sz w:val="28"/>
          <w:szCs w:val="28"/>
          <w:lang w:val="da-DK" w:eastAsia="ja-JP"/>
        </w:rPr>
        <w:t xml:space="preserve"> is based on </w:t>
      </w:r>
      <w:r w:rsidR="002E15BE">
        <w:rPr>
          <w:i/>
          <w:sz w:val="28"/>
          <w:szCs w:val="28"/>
          <w:lang w:val="da-DK" w:eastAsia="ja-JP"/>
        </w:rPr>
        <w:t>Java, to</w:t>
      </w:r>
      <w:r>
        <w:rPr>
          <w:i/>
          <w:sz w:val="28"/>
          <w:szCs w:val="28"/>
          <w:lang w:val="da-DK" w:eastAsia="ja-JP"/>
        </w:rPr>
        <w:t xml:space="preserve"> store information </w:t>
      </w:r>
      <w:r w:rsidR="00717F4C">
        <w:rPr>
          <w:i/>
          <w:sz w:val="28"/>
          <w:szCs w:val="28"/>
          <w:lang w:val="da-DK" w:eastAsia="ja-JP"/>
        </w:rPr>
        <w:t xml:space="preserve">regarding </w:t>
      </w:r>
      <w:r w:rsidR="006549E3">
        <w:rPr>
          <w:i/>
          <w:sz w:val="28"/>
          <w:szCs w:val="28"/>
          <w:lang w:val="da-DK" w:eastAsia="ja-JP"/>
        </w:rPr>
        <w:t xml:space="preserve">members, </w:t>
      </w:r>
      <w:r w:rsidR="006F53F5">
        <w:rPr>
          <w:i/>
          <w:sz w:val="28"/>
          <w:szCs w:val="28"/>
          <w:lang w:val="da-DK" w:eastAsia="ja-JP"/>
        </w:rPr>
        <w:t>lecturers, sponsors</w:t>
      </w:r>
      <w:r>
        <w:rPr>
          <w:i/>
          <w:sz w:val="28"/>
          <w:szCs w:val="28"/>
          <w:lang w:val="da-DK" w:eastAsia="ja-JP"/>
        </w:rPr>
        <w:t xml:space="preserve"> and events.</w:t>
      </w:r>
      <w:r w:rsidR="006549E3">
        <w:rPr>
          <w:i/>
          <w:sz w:val="28"/>
          <w:szCs w:val="28"/>
          <w:lang w:val="da-DK" w:eastAsia="ja-JP"/>
        </w:rPr>
        <w:t xml:space="preserve"> </w:t>
      </w:r>
      <w:r>
        <w:rPr>
          <w:i/>
          <w:sz w:val="28"/>
          <w:szCs w:val="28"/>
          <w:lang w:val="da-DK" w:eastAsia="ja-JP"/>
        </w:rPr>
        <w:t>In this system,users can input basic information such as name,email,category,</w:t>
      </w:r>
      <w:r>
        <w:rPr>
          <w:rFonts w:eastAsia="MS Mincho"/>
          <w:i/>
          <w:sz w:val="28"/>
          <w:szCs w:val="28"/>
          <w:lang w:val="da-DK" w:eastAsia="ja-JP"/>
        </w:rPr>
        <w:t>payment condition,and additional information from members(i.e.feedback),it contains menus,buttons,and text field for feedback.User can choose one of two menus(members and events) to store information.</w:t>
      </w:r>
    </w:p>
    <w:p w14:paraId="100F4568" w14:textId="77777777" w:rsidR="00700BF4" w:rsidRDefault="00700BF4">
      <w:pPr>
        <w:pStyle w:val="BodyText"/>
        <w:jc w:val="left"/>
        <w:rPr>
          <w:rFonts w:eastAsia="MS Mincho"/>
          <w:i/>
          <w:sz w:val="28"/>
          <w:szCs w:val="28"/>
          <w:lang w:val="da-DK" w:eastAsia="ja-JP"/>
        </w:rPr>
      </w:pPr>
    </w:p>
    <w:p w14:paraId="34E65889" w14:textId="59BA3405" w:rsidR="00700BF4" w:rsidRDefault="00134F16">
      <w:pPr>
        <w:pStyle w:val="BodyText"/>
        <w:jc w:val="left"/>
        <w:rPr>
          <w:rFonts w:eastAsia="MS Mincho"/>
          <w:i/>
          <w:sz w:val="28"/>
          <w:szCs w:val="28"/>
          <w:lang w:val="da-DK" w:eastAsia="ja-JP"/>
        </w:rPr>
      </w:pPr>
      <w:r>
        <w:rPr>
          <w:rFonts w:eastAsia="MS Mincho"/>
          <w:i/>
          <w:sz w:val="28"/>
          <w:szCs w:val="28"/>
          <w:lang w:val="da-DK" w:eastAsia="ja-JP"/>
        </w:rPr>
        <w:t xml:space="preserve">In the members menu,there are two main menus inside.One is the menu </w:t>
      </w:r>
      <w:r w:rsidR="002A17FB">
        <w:rPr>
          <w:rFonts w:eastAsia="MS Mincho"/>
          <w:i/>
          <w:sz w:val="28"/>
          <w:szCs w:val="28"/>
          <w:lang w:val="da-DK" w:eastAsia="ja-JP"/>
        </w:rPr>
        <w:t xml:space="preserve">for </w:t>
      </w:r>
      <w:r>
        <w:rPr>
          <w:rFonts w:eastAsia="MS Mincho"/>
          <w:i/>
          <w:sz w:val="28"/>
          <w:szCs w:val="28"/>
          <w:lang w:val="da-DK" w:eastAsia="ja-JP"/>
        </w:rPr>
        <w:t>managing member</w:t>
      </w:r>
      <w:r w:rsidR="00533E98">
        <w:rPr>
          <w:rFonts w:eastAsia="MS Mincho"/>
          <w:i/>
          <w:sz w:val="28"/>
          <w:szCs w:val="28"/>
          <w:lang w:val="da-DK" w:eastAsia="ja-JP"/>
        </w:rPr>
        <w:t>s</w:t>
      </w:r>
      <w:r>
        <w:rPr>
          <w:rFonts w:eastAsia="MS Mincho"/>
          <w:i/>
          <w:sz w:val="28"/>
          <w:szCs w:val="28"/>
          <w:lang w:val="da-DK" w:eastAsia="ja-JP"/>
        </w:rPr>
        <w:t xml:space="preserve">,which can be used to add members by storing his or her name,email,address,telephone number,year of payment,category,and the register date.The other is the menu </w:t>
      </w:r>
      <w:r w:rsidR="008538E8">
        <w:rPr>
          <w:rFonts w:eastAsia="MS Mincho"/>
          <w:i/>
          <w:sz w:val="28"/>
          <w:szCs w:val="28"/>
          <w:lang w:val="da-DK" w:eastAsia="ja-JP"/>
        </w:rPr>
        <w:t xml:space="preserve">for </w:t>
      </w:r>
      <w:r>
        <w:rPr>
          <w:rFonts w:eastAsia="MS Mincho"/>
          <w:i/>
          <w:sz w:val="28"/>
          <w:szCs w:val="28"/>
          <w:lang w:val="da-DK" w:eastAsia="ja-JP"/>
        </w:rPr>
        <w:t xml:space="preserve">listing members,which can list members both </w:t>
      </w:r>
      <w:r w:rsidR="008538E8">
        <w:rPr>
          <w:rFonts w:eastAsia="MS Mincho"/>
          <w:i/>
          <w:sz w:val="28"/>
          <w:szCs w:val="28"/>
          <w:lang w:val="da-DK" w:eastAsia="ja-JP"/>
        </w:rPr>
        <w:t>by category or payment condition of the annual fee.</w:t>
      </w:r>
    </w:p>
    <w:p w14:paraId="03DF4AA0" w14:textId="77777777" w:rsidR="00700BF4" w:rsidRDefault="00700BF4">
      <w:pPr>
        <w:pStyle w:val="BodyText"/>
        <w:jc w:val="left"/>
        <w:rPr>
          <w:rFonts w:eastAsia="MS Mincho"/>
          <w:i/>
          <w:sz w:val="28"/>
          <w:szCs w:val="28"/>
          <w:lang w:val="da-DK" w:eastAsia="ja-JP"/>
        </w:rPr>
      </w:pPr>
    </w:p>
    <w:p w14:paraId="7BB5A91D" w14:textId="0F70AA07" w:rsidR="00843DF6" w:rsidRDefault="00134F16" w:rsidP="00843DF6">
      <w:pPr>
        <w:pStyle w:val="BodyText"/>
        <w:jc w:val="left"/>
        <w:rPr>
          <w:rFonts w:eastAsia="MS Mincho"/>
          <w:i/>
          <w:sz w:val="28"/>
          <w:szCs w:val="28"/>
          <w:lang w:val="da-DK" w:eastAsia="ja-JP"/>
        </w:rPr>
      </w:pPr>
      <w:r>
        <w:rPr>
          <w:rFonts w:eastAsia="MS Mincho"/>
          <w:i/>
          <w:sz w:val="28"/>
          <w:szCs w:val="28"/>
          <w:lang w:val="da-DK" w:eastAsia="ja-JP"/>
        </w:rPr>
        <w:t>In the events menu,there are t</w:t>
      </w:r>
      <w:r w:rsidR="00AE7E31">
        <w:rPr>
          <w:rFonts w:eastAsia="MS Mincho"/>
          <w:i/>
          <w:sz w:val="28"/>
          <w:szCs w:val="28"/>
          <w:lang w:val="da-DK" w:eastAsia="ja-JP"/>
        </w:rPr>
        <w:t>wo</w:t>
      </w:r>
      <w:r>
        <w:rPr>
          <w:rFonts w:eastAsia="MS Mincho"/>
          <w:i/>
          <w:sz w:val="28"/>
          <w:szCs w:val="28"/>
          <w:lang w:val="da-DK" w:eastAsia="ja-JP"/>
        </w:rPr>
        <w:t xml:space="preserve"> main menus inside.One is the menu </w:t>
      </w:r>
      <w:r w:rsidR="009C6D06">
        <w:rPr>
          <w:rFonts w:eastAsia="MS Mincho"/>
          <w:i/>
          <w:sz w:val="28"/>
          <w:szCs w:val="28"/>
          <w:lang w:val="da-DK" w:eastAsia="ja-JP"/>
        </w:rPr>
        <w:t>for</w:t>
      </w:r>
      <w:r>
        <w:rPr>
          <w:rFonts w:eastAsia="MS Mincho"/>
          <w:i/>
          <w:sz w:val="28"/>
          <w:szCs w:val="28"/>
          <w:lang w:val="da-DK" w:eastAsia="ja-JP"/>
        </w:rPr>
        <w:t xml:space="preserve"> managing events,which can be used to create or modify events by storing its basic information,name of lecturers and sponsors,starting day,and feedback from members.Another is the menu of searching events</w:t>
      </w:r>
      <w:r w:rsidR="00AE7E31">
        <w:rPr>
          <w:rFonts w:eastAsia="MS Mincho"/>
          <w:i/>
          <w:sz w:val="28"/>
          <w:szCs w:val="28"/>
          <w:lang w:val="da-DK" w:eastAsia="ja-JP"/>
        </w:rPr>
        <w:t xml:space="preserve"> and listing lecturers and sponsors by</w:t>
      </w:r>
      <w:r w:rsidR="000901B7">
        <w:rPr>
          <w:rFonts w:eastAsia="MS Mincho"/>
          <w:i/>
          <w:sz w:val="28"/>
          <w:szCs w:val="28"/>
          <w:lang w:val="da-DK" w:eastAsia="ja-JP"/>
        </w:rPr>
        <w:t xml:space="preserve"> their</w:t>
      </w:r>
      <w:r w:rsidR="00AE7E31">
        <w:rPr>
          <w:rFonts w:eastAsia="MS Mincho"/>
          <w:i/>
          <w:sz w:val="28"/>
          <w:szCs w:val="28"/>
          <w:lang w:val="da-DK" w:eastAsia="ja-JP"/>
        </w:rPr>
        <w:t xml:space="preserve"> category </w:t>
      </w:r>
      <w:r>
        <w:rPr>
          <w:rFonts w:eastAsia="MS Mincho"/>
          <w:i/>
          <w:sz w:val="28"/>
          <w:szCs w:val="28"/>
          <w:lang w:val="da-DK" w:eastAsia="ja-JP"/>
        </w:rPr>
        <w:t>,which can be</w:t>
      </w:r>
      <w:r w:rsidR="009F6BF6">
        <w:rPr>
          <w:rFonts w:eastAsia="MS Mincho"/>
          <w:i/>
          <w:sz w:val="28"/>
          <w:szCs w:val="28"/>
          <w:lang w:val="da-DK" w:eastAsia="ja-JP"/>
        </w:rPr>
        <w:t xml:space="preserve"> also</w:t>
      </w:r>
      <w:r>
        <w:rPr>
          <w:rFonts w:eastAsia="MS Mincho"/>
          <w:i/>
          <w:sz w:val="28"/>
          <w:szCs w:val="28"/>
          <w:lang w:val="da-DK" w:eastAsia="ja-JP"/>
        </w:rPr>
        <w:t xml:space="preserve"> used to </w:t>
      </w:r>
      <w:r w:rsidR="00AE7E31">
        <w:rPr>
          <w:rFonts w:eastAsia="MS Mincho"/>
          <w:i/>
          <w:sz w:val="28"/>
          <w:szCs w:val="28"/>
          <w:lang w:val="da-DK" w:eastAsia="ja-JP"/>
        </w:rPr>
        <w:t>search for</w:t>
      </w:r>
      <w:r>
        <w:rPr>
          <w:rFonts w:eastAsia="MS Mincho"/>
          <w:i/>
          <w:sz w:val="28"/>
          <w:szCs w:val="28"/>
          <w:lang w:val="da-DK" w:eastAsia="ja-JP"/>
        </w:rPr>
        <w:t xml:space="preserve"> events </w:t>
      </w:r>
      <w:r w:rsidR="00AE7E31">
        <w:rPr>
          <w:rFonts w:eastAsia="MS Mincho"/>
          <w:i/>
          <w:sz w:val="28"/>
          <w:szCs w:val="28"/>
          <w:lang w:val="da-DK" w:eastAsia="ja-JP"/>
        </w:rPr>
        <w:t>by category or finalization state</w:t>
      </w:r>
      <w:r>
        <w:rPr>
          <w:rFonts w:eastAsia="MS Mincho"/>
          <w:i/>
          <w:sz w:val="28"/>
          <w:szCs w:val="28"/>
          <w:lang w:val="da-DK" w:eastAsia="ja-JP"/>
        </w:rPr>
        <w:t>.</w:t>
      </w:r>
      <w:bookmarkStart w:id="1" w:name="_Toc490902148"/>
    </w:p>
    <w:p w14:paraId="13D42FD9" w14:textId="77777777" w:rsidR="00843DF6" w:rsidRDefault="00843DF6" w:rsidP="00843DF6">
      <w:pPr>
        <w:pStyle w:val="BodyText"/>
        <w:jc w:val="left"/>
        <w:rPr>
          <w:lang w:val="en-GB"/>
        </w:rPr>
      </w:pPr>
    </w:p>
    <w:p w14:paraId="37B1668C" w14:textId="77777777" w:rsidR="00843DF6" w:rsidRDefault="00843DF6" w:rsidP="00843DF6">
      <w:pPr>
        <w:pStyle w:val="BodyText"/>
        <w:jc w:val="left"/>
        <w:rPr>
          <w:lang w:val="en-GB"/>
        </w:rPr>
      </w:pPr>
    </w:p>
    <w:p w14:paraId="242D4409" w14:textId="77777777" w:rsidR="00843DF6" w:rsidRDefault="00843DF6" w:rsidP="00843DF6">
      <w:pPr>
        <w:pStyle w:val="BodyText"/>
        <w:jc w:val="left"/>
        <w:rPr>
          <w:lang w:val="en-GB"/>
        </w:rPr>
      </w:pPr>
    </w:p>
    <w:p w14:paraId="4CBB3C2C" w14:textId="77777777" w:rsidR="00843DF6" w:rsidRDefault="00843DF6" w:rsidP="00843DF6">
      <w:pPr>
        <w:pStyle w:val="BodyText"/>
        <w:jc w:val="left"/>
        <w:rPr>
          <w:lang w:val="en-GB"/>
        </w:rPr>
      </w:pPr>
    </w:p>
    <w:p w14:paraId="25FD96B3" w14:textId="77777777" w:rsidR="00843DF6" w:rsidRDefault="00843DF6" w:rsidP="00843DF6">
      <w:pPr>
        <w:pStyle w:val="BodyText"/>
        <w:jc w:val="left"/>
        <w:rPr>
          <w:lang w:val="en-GB"/>
        </w:rPr>
      </w:pPr>
    </w:p>
    <w:p w14:paraId="11C96185" w14:textId="77777777" w:rsidR="00843DF6" w:rsidRDefault="00843DF6" w:rsidP="00843DF6">
      <w:pPr>
        <w:pStyle w:val="BodyText"/>
        <w:jc w:val="left"/>
        <w:rPr>
          <w:lang w:val="en-GB"/>
        </w:rPr>
      </w:pPr>
    </w:p>
    <w:p w14:paraId="72F83F37" w14:textId="77777777" w:rsidR="00843DF6" w:rsidRDefault="00843DF6" w:rsidP="00843DF6">
      <w:pPr>
        <w:pStyle w:val="BodyText"/>
        <w:jc w:val="left"/>
        <w:rPr>
          <w:lang w:val="en-GB"/>
        </w:rPr>
      </w:pPr>
    </w:p>
    <w:p w14:paraId="15C95588" w14:textId="77777777" w:rsidR="00843DF6" w:rsidRDefault="00843DF6" w:rsidP="00843DF6">
      <w:pPr>
        <w:pStyle w:val="BodyText"/>
        <w:jc w:val="left"/>
        <w:rPr>
          <w:lang w:val="en-GB"/>
        </w:rPr>
      </w:pPr>
    </w:p>
    <w:p w14:paraId="63EEDB5C" w14:textId="77777777" w:rsidR="00843DF6" w:rsidRDefault="00843DF6" w:rsidP="00843DF6">
      <w:pPr>
        <w:pStyle w:val="BodyText"/>
        <w:jc w:val="left"/>
        <w:rPr>
          <w:lang w:val="en-GB"/>
        </w:rPr>
      </w:pPr>
    </w:p>
    <w:p w14:paraId="520989CA" w14:textId="77777777" w:rsidR="00843DF6" w:rsidRDefault="00843DF6" w:rsidP="00843DF6">
      <w:pPr>
        <w:pStyle w:val="BodyText"/>
        <w:jc w:val="left"/>
        <w:rPr>
          <w:lang w:val="en-GB"/>
        </w:rPr>
      </w:pPr>
    </w:p>
    <w:p w14:paraId="52942C23" w14:textId="77777777" w:rsidR="00843DF6" w:rsidRDefault="00843DF6" w:rsidP="00843DF6">
      <w:pPr>
        <w:pStyle w:val="BodyText"/>
        <w:jc w:val="left"/>
        <w:rPr>
          <w:lang w:val="en-GB"/>
        </w:rPr>
      </w:pPr>
    </w:p>
    <w:p w14:paraId="1FF8E67B" w14:textId="77777777" w:rsidR="00843DF6" w:rsidRDefault="00843DF6" w:rsidP="00843DF6">
      <w:pPr>
        <w:pStyle w:val="BodyText"/>
        <w:jc w:val="left"/>
        <w:rPr>
          <w:lang w:val="en-GB"/>
        </w:rPr>
      </w:pPr>
    </w:p>
    <w:p w14:paraId="05BB5A3B" w14:textId="74F617B8" w:rsidR="00700BF4" w:rsidRDefault="00843DF6" w:rsidP="00843DF6">
      <w:pPr>
        <w:pStyle w:val="BodyText"/>
        <w:jc w:val="left"/>
        <w:rPr>
          <w:lang w:val="en-GB"/>
        </w:rPr>
      </w:pPr>
      <w:r>
        <w:rPr>
          <w:lang w:val="en-GB"/>
        </w:rPr>
        <w:t xml:space="preserve"> </w:t>
      </w:r>
      <w:r w:rsidR="00134F16">
        <w:rPr>
          <w:lang w:val="en-GB"/>
        </w:rPr>
        <w:t>Introduction</w:t>
      </w:r>
      <w:bookmarkEnd w:id="1"/>
    </w:p>
    <w:p w14:paraId="7F813317" w14:textId="55A89B57" w:rsidR="00700BF4" w:rsidRDefault="00134F16">
      <w:pPr>
        <w:pStyle w:val="BodyText"/>
        <w:jc w:val="left"/>
        <w:rPr>
          <w:sz w:val="28"/>
          <w:szCs w:val="28"/>
          <w:lang w:val="en-GB"/>
        </w:rPr>
      </w:pPr>
      <w:bookmarkStart w:id="2" w:name="_Toc490902149"/>
      <w:r>
        <w:rPr>
          <w:sz w:val="28"/>
          <w:szCs w:val="28"/>
          <w:lang w:val="en-GB"/>
        </w:rPr>
        <w:lastRenderedPageBreak/>
        <w:t xml:space="preserve">Vipassanā - Insight Awareness is a non–profit </w:t>
      </w:r>
      <w:r w:rsidR="00512377">
        <w:rPr>
          <w:sz w:val="28"/>
          <w:szCs w:val="28"/>
          <w:lang w:val="en-GB"/>
        </w:rPr>
        <w:t>centre</w:t>
      </w:r>
      <w:r>
        <w:rPr>
          <w:sz w:val="28"/>
          <w:szCs w:val="28"/>
          <w:lang w:val="en-GB"/>
        </w:rPr>
        <w:t xml:space="preserve"> providing spirituals events which are based on Buddhism traditions. Focusing on meditation, specially finding the - Insight Awareness, but also providing lots of events. Customers can find all sort of activities to take part in like interpretations, healing, astrology, reincarnation, Karma, alternative health care and much more (Interview for Case SEP,2017).</w:t>
      </w:r>
    </w:p>
    <w:p w14:paraId="1A91F943" w14:textId="7E9ECE15" w:rsidR="00700BF4" w:rsidRDefault="00134F16">
      <w:pPr>
        <w:pStyle w:val="BodyText"/>
        <w:jc w:val="left"/>
        <w:rPr>
          <w:sz w:val="28"/>
          <w:szCs w:val="28"/>
          <w:lang w:val="en-GB"/>
        </w:rPr>
      </w:pPr>
      <w:r>
        <w:rPr>
          <w:sz w:val="28"/>
          <w:szCs w:val="28"/>
          <w:lang w:val="en-GB"/>
        </w:rPr>
        <w:t xml:space="preserve">In the present there are over 360 million followers of Buddhism worldwide and over a million American Buddhists today. Buddhist concepts have also been influential on western culture in general, particularly in the areas of meditation and nonviolence (religionfacts.com, 2017). There is a big community that needs to have at its disposal the tools to practice their religion in </w:t>
      </w:r>
      <w:r w:rsidR="00F07A08">
        <w:rPr>
          <w:sz w:val="28"/>
          <w:szCs w:val="28"/>
          <w:lang w:val="en-GB"/>
        </w:rPr>
        <w:t>centres</w:t>
      </w:r>
      <w:r>
        <w:rPr>
          <w:sz w:val="28"/>
          <w:szCs w:val="28"/>
          <w:lang w:val="en-GB"/>
        </w:rPr>
        <w:t xml:space="preserve"> like Vipassanā - Insight Awareness. Buddhism is also the fastest growing religion in Western societies both in terms of new converts (J. Perera, 2008). This is why the non-profit organization looks forward to expand their services to as many people as they can.</w:t>
      </w:r>
    </w:p>
    <w:p w14:paraId="6D143536" w14:textId="3CD5EBAA" w:rsidR="00700BF4" w:rsidRDefault="00134F16">
      <w:pPr>
        <w:pStyle w:val="BodyText"/>
        <w:jc w:val="left"/>
        <w:rPr>
          <w:sz w:val="28"/>
          <w:szCs w:val="28"/>
          <w:lang w:val="en-GB"/>
        </w:rPr>
      </w:pPr>
      <w:r>
        <w:rPr>
          <w:sz w:val="28"/>
          <w:szCs w:val="28"/>
          <w:lang w:val="en-GB"/>
        </w:rPr>
        <w:t xml:space="preserve">The </w:t>
      </w:r>
      <w:r w:rsidR="00F07A08">
        <w:rPr>
          <w:sz w:val="28"/>
          <w:szCs w:val="28"/>
          <w:lang w:val="en-GB"/>
        </w:rPr>
        <w:t>centre</w:t>
      </w:r>
      <w:r>
        <w:rPr>
          <w:sz w:val="28"/>
          <w:szCs w:val="28"/>
          <w:lang w:val="en-GB"/>
        </w:rPr>
        <w:t xml:space="preserve"> already works on sending out newsletters and articles to its members and balancing their expenses, also wanting to further improve their management to better serve the people that are interested in their services.</w:t>
      </w:r>
    </w:p>
    <w:p w14:paraId="3B4A4976" w14:textId="77777777" w:rsidR="00700BF4" w:rsidRDefault="00134F16">
      <w:pPr>
        <w:pStyle w:val="BodyText"/>
        <w:jc w:val="left"/>
        <w:rPr>
          <w:sz w:val="28"/>
          <w:szCs w:val="28"/>
          <w:lang w:val="en-GB"/>
        </w:rPr>
      </w:pPr>
      <w:r>
        <w:rPr>
          <w:sz w:val="28"/>
          <w:szCs w:val="28"/>
          <w:lang w:val="en-GB"/>
        </w:rPr>
        <w:t xml:space="preserve">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 </w:t>
      </w:r>
    </w:p>
    <w:p w14:paraId="2BF0FCA0" w14:textId="77777777" w:rsidR="00700BF4" w:rsidRDefault="00134F16">
      <w:pPr>
        <w:pStyle w:val="BodyText"/>
        <w:jc w:val="left"/>
        <w:rPr>
          <w:sz w:val="28"/>
          <w:szCs w:val="28"/>
          <w:lang w:val="en-GB"/>
        </w:rPr>
      </w:pPr>
      <w:r>
        <w:rPr>
          <w:sz w:val="28"/>
          <w:szCs w:val="28"/>
          <w:lang w:val="en-GB"/>
        </w:rPr>
        <w:t>The delimitations are a result of the request of the clients, together with the current limitations that will be experienced building it. In the project it will be expected that the website will not have a direct connection to the system made in JAVA because it is not requested and it the system would need further improvements to do this. The system made in JAVA will not be using a database or the internet to receive information as the main way of interacting with it are direct input from the user and secondary file storage. The system will not in it is final state as it will be further improved in the future being open to adjustments.</w:t>
      </w:r>
    </w:p>
    <w:p w14:paraId="571847E9" w14:textId="77777777" w:rsidR="00700BF4" w:rsidRDefault="00134F16">
      <w:pPr>
        <w:pStyle w:val="BodyText"/>
        <w:jc w:val="left"/>
        <w:rPr>
          <w:sz w:val="28"/>
          <w:szCs w:val="28"/>
          <w:lang w:val="en-GB"/>
        </w:rPr>
      </w:pPr>
      <w:r>
        <w:rPr>
          <w:sz w:val="28"/>
          <w:szCs w:val="28"/>
          <w:lang w:val="en-GB"/>
        </w:rPr>
        <w:t>In the Requirements section it will be presented what the system will be capable of and what is expected of it to do.</w:t>
      </w:r>
    </w:p>
    <w:p w14:paraId="5CCF79E7" w14:textId="77777777" w:rsidR="00700BF4" w:rsidRDefault="00134F16">
      <w:pPr>
        <w:pStyle w:val="Heading1"/>
        <w:rPr>
          <w:lang w:val="en-GB"/>
        </w:rPr>
      </w:pPr>
      <w:r>
        <w:rPr>
          <w:lang w:val="en-GB"/>
        </w:rPr>
        <w:lastRenderedPageBreak/>
        <w:t>Requirements</w:t>
      </w:r>
      <w:bookmarkEnd w:id="2"/>
    </w:p>
    <w:p w14:paraId="1E848257" w14:textId="77777777" w:rsidR="00700BF4" w:rsidRDefault="00134F16">
      <w:pPr>
        <w:pStyle w:val="BodyText"/>
        <w:jc w:val="left"/>
        <w:rPr>
          <w:sz w:val="28"/>
          <w:szCs w:val="28"/>
          <w:lang w:val="en-GB"/>
        </w:rPr>
      </w:pPr>
      <w:bookmarkStart w:id="3" w:name="_Toc490902150"/>
      <w:r>
        <w:rPr>
          <w:sz w:val="28"/>
          <w:szCs w:val="28"/>
          <w:lang w:val="en-GB"/>
        </w:rPr>
        <w:t>The user is the only actor interacting with the system and is responsible of directing in what action should the system perform and introducing new information that is not present already in files that are part of the secondary file storage of the system.</w:t>
      </w:r>
    </w:p>
    <w:p w14:paraId="5C88FAE7" w14:textId="77777777" w:rsidR="00700BF4" w:rsidRDefault="00134F16">
      <w:pPr>
        <w:pStyle w:val="Heading2"/>
        <w:rPr>
          <w:rFonts w:ascii="Times New Roman" w:hAnsi="Times New Roman" w:cs="Times New Roman"/>
          <w:szCs w:val="28"/>
          <w:lang w:val="da-DK"/>
        </w:rPr>
      </w:pPr>
      <w:r>
        <w:rPr>
          <w:rFonts w:ascii="Times New Roman" w:eastAsia="SimSun" w:hAnsi="Times New Roman" w:cs="Times New Roman" w:hint="eastAsia"/>
          <w:szCs w:val="28"/>
          <w:lang w:val="en-US" w:eastAsia="zh-CN"/>
        </w:rPr>
        <w:t xml:space="preserve"> </w:t>
      </w:r>
      <w:r>
        <w:rPr>
          <w:rFonts w:ascii="Times New Roman" w:hAnsi="Times New Roman" w:cs="Times New Roman"/>
          <w:szCs w:val="28"/>
          <w:lang w:val="da-DK"/>
        </w:rPr>
        <w:t>Functional Requirements</w:t>
      </w:r>
      <w:bookmarkEnd w:id="3"/>
    </w:p>
    <w:p w14:paraId="2CB87F2C"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bookmarkStart w:id="4" w:name="_Toc490902151"/>
      <w:r>
        <w:rPr>
          <w:rFonts w:ascii="Times New Roman" w:eastAsia="Times New Roman" w:hAnsi="Times New Roman" w:cs="Times New Roman"/>
          <w:sz w:val="28"/>
          <w:szCs w:val="28"/>
          <w:lang w:eastAsia="da-DK"/>
        </w:rPr>
        <w:t>The user should be able to create an event.</w:t>
      </w:r>
    </w:p>
    <w:p w14:paraId="3CF38610" w14:textId="6E3C29DD"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The user should be able to </w:t>
      </w:r>
      <w:r w:rsidR="0010235E">
        <w:rPr>
          <w:rFonts w:ascii="Times New Roman" w:eastAsia="Times New Roman" w:hAnsi="Times New Roman" w:cs="Times New Roman"/>
          <w:sz w:val="28"/>
          <w:szCs w:val="28"/>
          <w:lang w:eastAsia="da-DK"/>
        </w:rPr>
        <w:t>modify information regarding an event</w:t>
      </w:r>
      <w:r>
        <w:rPr>
          <w:rFonts w:ascii="Times New Roman" w:eastAsia="Times New Roman" w:hAnsi="Times New Roman" w:cs="Times New Roman"/>
          <w:sz w:val="28"/>
          <w:szCs w:val="28"/>
          <w:lang w:eastAsia="da-DK"/>
        </w:rPr>
        <w:t>.</w:t>
      </w:r>
    </w:p>
    <w:p w14:paraId="656AEDCD" w14:textId="45F877B4"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store</w:t>
      </w:r>
      <w:r w:rsidR="00754C72">
        <w:rPr>
          <w:rFonts w:ascii="Times New Roman" w:eastAsia="Times New Roman" w:hAnsi="Times New Roman" w:cs="Times New Roman"/>
          <w:sz w:val="28"/>
          <w:szCs w:val="28"/>
          <w:lang w:eastAsia="da-DK"/>
        </w:rPr>
        <w:t xml:space="preserve"> an</w:t>
      </w:r>
      <w:r>
        <w:rPr>
          <w:rFonts w:ascii="Times New Roman" w:eastAsia="Times New Roman" w:hAnsi="Times New Roman" w:cs="Times New Roman"/>
          <w:sz w:val="28"/>
          <w:szCs w:val="28"/>
          <w:lang w:eastAsia="da-DK"/>
        </w:rPr>
        <w:t xml:space="preserve"> event’s name, number of participants, number of members, length, discount, finalization state, type of event, if it will have a vegan food, location, starting date, feedback, lecturer and a sponsor.</w:t>
      </w:r>
    </w:p>
    <w:p w14:paraId="5231B115" w14:textId="3D832344"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user should be able to remove a specific event from the system.</w:t>
      </w:r>
    </w:p>
    <w:p w14:paraId="576343C6" w14:textId="4CE49132"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The system should be able </w:t>
      </w:r>
      <w:r w:rsidR="00557547">
        <w:rPr>
          <w:rFonts w:ascii="Times New Roman" w:eastAsia="Times New Roman" w:hAnsi="Times New Roman" w:cs="Times New Roman"/>
          <w:sz w:val="28"/>
          <w:szCs w:val="28"/>
          <w:lang w:eastAsia="da-DK"/>
        </w:rPr>
        <w:t xml:space="preserve">to list all the events </w:t>
      </w:r>
      <w:r w:rsidR="00A36C02">
        <w:rPr>
          <w:rFonts w:ascii="Times New Roman" w:eastAsia="Times New Roman" w:hAnsi="Times New Roman" w:cs="Times New Roman"/>
          <w:sz w:val="28"/>
          <w:szCs w:val="28"/>
          <w:lang w:eastAsia="da-DK"/>
        </w:rPr>
        <w:t>and</w:t>
      </w:r>
      <w:bookmarkStart w:id="5" w:name="_GoBack"/>
      <w:bookmarkEnd w:id="5"/>
      <w:r w:rsidR="00557547">
        <w:rPr>
          <w:rFonts w:ascii="Times New Roman" w:eastAsia="Times New Roman" w:hAnsi="Times New Roman" w:cs="Times New Roman"/>
          <w:sz w:val="28"/>
          <w:szCs w:val="28"/>
          <w:lang w:eastAsia="da-DK"/>
        </w:rPr>
        <w:t xml:space="preserve"> specific events by their category or finalization state.</w:t>
      </w:r>
    </w:p>
    <w:p w14:paraId="2FE033C7"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store lecturer’s name, sponsorship state, email address and a category.</w:t>
      </w:r>
    </w:p>
    <w:p w14:paraId="472F226C"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store sponsor’s name, email address and a category.</w:t>
      </w:r>
    </w:p>
    <w:p w14:paraId="76486DDC"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system should be able to provide a list of sponsors and lecturers sorted by their category.</w:t>
      </w:r>
    </w:p>
    <w:p w14:paraId="53AB8EF3" w14:textId="77777777"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The user should be able to create a member.</w:t>
      </w:r>
    </w:p>
    <w:p w14:paraId="7797EE32" w14:textId="1045BFA6"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user should be able to </w:t>
      </w:r>
      <w:r w:rsidR="007563BA">
        <w:rPr>
          <w:rFonts w:ascii="Times New Roman" w:eastAsia="Times New Roman" w:hAnsi="Times New Roman" w:cs="Times New Roman"/>
          <w:sz w:val="28"/>
          <w:szCs w:val="28"/>
          <w:lang w:eastAsia="da-DK"/>
        </w:rPr>
        <w:t>edit information regarding a member.</w:t>
      </w:r>
    </w:p>
    <w:p w14:paraId="1A99DFEA" w14:textId="1CFD7D03"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store member’s name, e-mail address, address, phone number, year of last fee payment, category and registration date.</w:t>
      </w:r>
    </w:p>
    <w:p w14:paraId="1C2FCF47" w14:textId="00F1C0A6"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list out </w:t>
      </w:r>
      <w:r w:rsidR="00D93AFE">
        <w:rPr>
          <w:rFonts w:ascii="Times New Roman" w:eastAsia="Times New Roman" w:hAnsi="Times New Roman" w:cs="Times New Roman"/>
          <w:sz w:val="28"/>
          <w:szCs w:val="28"/>
          <w:lang w:eastAsia="da-DK"/>
        </w:rPr>
        <w:t>the name and email of all the members.</w:t>
      </w:r>
    </w:p>
    <w:p w14:paraId="712FA444" w14:textId="7944E44F"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list out the</w:t>
      </w:r>
      <w:r w:rsidR="009D5F4B">
        <w:rPr>
          <w:rFonts w:ascii="Times New Roman" w:eastAsia="Times New Roman" w:hAnsi="Times New Roman" w:cs="Times New Roman"/>
          <w:sz w:val="28"/>
          <w:szCs w:val="28"/>
          <w:lang w:eastAsia="da-DK"/>
        </w:rPr>
        <w:t xml:space="preserve"> name and email of</w:t>
      </w:r>
      <w:r>
        <w:rPr>
          <w:rFonts w:ascii="Times New Roman" w:eastAsia="Times New Roman" w:hAnsi="Times New Roman" w:cs="Times New Roman"/>
          <w:sz w:val="28"/>
          <w:szCs w:val="28"/>
          <w:lang w:eastAsia="da-DK"/>
        </w:rPr>
        <w:t xml:space="preserve"> members by the</w:t>
      </w:r>
      <w:r w:rsidR="009D5F4B">
        <w:rPr>
          <w:rFonts w:ascii="Times New Roman" w:eastAsia="Times New Roman" w:hAnsi="Times New Roman" w:cs="Times New Roman"/>
          <w:sz w:val="28"/>
          <w:szCs w:val="28"/>
          <w:lang w:eastAsia="da-DK"/>
        </w:rPr>
        <w:t>ir</w:t>
      </w:r>
      <w:r>
        <w:rPr>
          <w:rFonts w:ascii="Times New Roman" w:eastAsia="Times New Roman" w:hAnsi="Times New Roman" w:cs="Times New Roman"/>
          <w:sz w:val="28"/>
          <w:szCs w:val="28"/>
          <w:lang w:eastAsia="da-DK"/>
        </w:rPr>
        <w:t xml:space="preserve"> given </w:t>
      </w:r>
      <w:r w:rsidR="003C2DA4">
        <w:rPr>
          <w:rFonts w:ascii="Times New Roman" w:eastAsia="Times New Roman" w:hAnsi="Times New Roman" w:cs="Times New Roman"/>
          <w:sz w:val="28"/>
          <w:szCs w:val="28"/>
          <w:lang w:eastAsia="da-DK"/>
        </w:rPr>
        <w:t>preference.</w:t>
      </w:r>
    </w:p>
    <w:p w14:paraId="5B736D2D" w14:textId="289B880B"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system should be able to list out</w:t>
      </w:r>
      <w:r w:rsidR="00FF05AF">
        <w:rPr>
          <w:rFonts w:ascii="Times New Roman" w:eastAsia="Times New Roman" w:hAnsi="Times New Roman" w:cs="Times New Roman"/>
          <w:sz w:val="28"/>
          <w:szCs w:val="28"/>
          <w:lang w:eastAsia="da-DK"/>
        </w:rPr>
        <w:t xml:space="preserve"> the name, e-mail and the year of the last payment of </w:t>
      </w:r>
      <w:r>
        <w:rPr>
          <w:rFonts w:ascii="Times New Roman" w:eastAsia="Times New Roman" w:hAnsi="Times New Roman" w:cs="Times New Roman"/>
          <w:sz w:val="28"/>
          <w:szCs w:val="28"/>
          <w:lang w:eastAsia="da-DK"/>
        </w:rPr>
        <w:t xml:space="preserve">members </w:t>
      </w:r>
      <w:r w:rsidR="00FF05AF">
        <w:rPr>
          <w:rFonts w:ascii="Times New Roman" w:eastAsia="Times New Roman" w:hAnsi="Times New Roman" w:cs="Times New Roman"/>
          <w:sz w:val="28"/>
          <w:szCs w:val="28"/>
          <w:lang w:eastAsia="da-DK"/>
        </w:rPr>
        <w:t>that did not pay their annual fee.</w:t>
      </w:r>
    </w:p>
    <w:p w14:paraId="76304AF6" w14:textId="7140BB4C" w:rsidR="00EF29FD" w:rsidRDefault="00EF29FD" w:rsidP="00EF29FD">
      <w:pPr>
        <w:pStyle w:val="Akapitzlist"/>
        <w:numPr>
          <w:ilvl w:val="0"/>
          <w:numId w:val="3"/>
        </w:numPr>
        <w:spacing w:line="252" w:lineRule="auto"/>
        <w:textAlignment w:val="auto"/>
        <w:rPr>
          <w:rFonts w:ascii="Times New Roman" w:eastAsia="Times New Roman" w:hAnsi="Times New Roman" w:cs="Times New Roman"/>
          <w:sz w:val="28"/>
          <w:szCs w:val="28"/>
          <w:lang w:eastAsia="da-DK"/>
        </w:rPr>
      </w:pPr>
      <w:r>
        <w:rPr>
          <w:rFonts w:ascii="Times New Roman" w:eastAsia="Times New Roman" w:hAnsi="Times New Roman" w:cs="Times New Roman"/>
          <w:sz w:val="28"/>
          <w:szCs w:val="28"/>
          <w:lang w:eastAsia="da-DK"/>
        </w:rPr>
        <w:t xml:space="preserve"> The user should be able to remove a specific member from the system.</w:t>
      </w:r>
    </w:p>
    <w:p w14:paraId="7FB22D30" w14:textId="77777777" w:rsidR="00700BF4" w:rsidRDefault="00134F16">
      <w:pPr>
        <w:pStyle w:val="Heading2"/>
        <w:rPr>
          <w:rFonts w:ascii="Times New Roman" w:hAnsi="Times New Roman" w:cs="Times New Roman"/>
          <w:szCs w:val="28"/>
          <w:lang w:val="da-DK"/>
        </w:rPr>
      </w:pPr>
      <w:r>
        <w:rPr>
          <w:rFonts w:ascii="Times New Roman" w:eastAsia="SimSun" w:hAnsi="Times New Roman" w:cs="Times New Roman" w:hint="eastAsia"/>
          <w:szCs w:val="28"/>
          <w:lang w:val="en-US" w:eastAsia="zh-CN"/>
        </w:rPr>
        <w:lastRenderedPageBreak/>
        <w:t xml:space="preserve"> </w:t>
      </w:r>
      <w:r>
        <w:rPr>
          <w:rFonts w:ascii="Times New Roman" w:hAnsi="Times New Roman" w:cs="Times New Roman"/>
          <w:szCs w:val="28"/>
          <w:lang w:val="da-DK"/>
        </w:rPr>
        <w:t>Non-Functional Requirements</w:t>
      </w:r>
      <w:bookmarkEnd w:id="4"/>
    </w:p>
    <w:p w14:paraId="717C89E3" w14:textId="77777777" w:rsidR="00700BF4" w:rsidRDefault="00134F16">
      <w:pPr>
        <w:pStyle w:val="ListParagraph"/>
        <w:numPr>
          <w:ilvl w:val="0"/>
          <w:numId w:val="4"/>
        </w:numPr>
        <w:spacing w:after="160" w:line="256" w:lineRule="auto"/>
        <w:ind w:right="-900"/>
        <w:rPr>
          <w:sz w:val="28"/>
          <w:szCs w:val="28"/>
          <w:lang w:val="en-GB"/>
        </w:rPr>
      </w:pPr>
      <w:bookmarkStart w:id="6" w:name="_Toc490902152"/>
      <w:r>
        <w:rPr>
          <w:sz w:val="28"/>
          <w:szCs w:val="28"/>
          <w:lang w:val="en-GB"/>
        </w:rPr>
        <w:t>The system must be implemented in JAVA.</w:t>
      </w:r>
    </w:p>
    <w:p w14:paraId="51C2C89E"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be compatible with Microsoft Windows 7,8,10.</w:t>
      </w:r>
    </w:p>
    <w:p w14:paraId="389738AE"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answer in 2 seconds 95% of the time.</w:t>
      </w:r>
    </w:p>
    <w:p w14:paraId="1C66388A"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process the info in maximum 3 seconds 85% of time.</w:t>
      </w:r>
    </w:p>
    <w:p w14:paraId="78DF4956"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use files for secondary storage only.</w:t>
      </w:r>
    </w:p>
    <w:p w14:paraId="290D6AFE"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be usability tested by end users.</w:t>
      </w:r>
    </w:p>
    <w:p w14:paraId="43E2A889" w14:textId="77777777" w:rsidR="00700BF4" w:rsidRDefault="00134F16">
      <w:pPr>
        <w:pStyle w:val="ListParagraph"/>
        <w:numPr>
          <w:ilvl w:val="0"/>
          <w:numId w:val="4"/>
        </w:numPr>
        <w:spacing w:after="160" w:line="256" w:lineRule="auto"/>
        <w:ind w:right="-900"/>
        <w:rPr>
          <w:sz w:val="28"/>
          <w:szCs w:val="28"/>
          <w:lang w:val="en-GB"/>
        </w:rPr>
      </w:pPr>
      <w:r>
        <w:rPr>
          <w:sz w:val="28"/>
          <w:szCs w:val="28"/>
          <w:lang w:val="en-GB"/>
        </w:rPr>
        <w:t>The system must retain the data of the current process for at least 5 minutes.</w:t>
      </w:r>
    </w:p>
    <w:p w14:paraId="6968669D" w14:textId="77777777" w:rsidR="00700BF4" w:rsidRDefault="00134F16">
      <w:pPr>
        <w:pStyle w:val="Heading1"/>
        <w:rPr>
          <w:lang w:val="en-GB"/>
        </w:rPr>
      </w:pPr>
      <w:r>
        <w:rPr>
          <w:lang w:val="en-GB"/>
        </w:rPr>
        <w:lastRenderedPageBreak/>
        <w:t>Analysis</w:t>
      </w:r>
      <w:bookmarkEnd w:id="6"/>
    </w:p>
    <w:p w14:paraId="65357385" w14:textId="77777777" w:rsidR="00700BF4" w:rsidRDefault="00700BF4">
      <w:pPr>
        <w:pStyle w:val="BodyText"/>
        <w:rPr>
          <w:b/>
          <w:lang w:val="en-GB"/>
        </w:rPr>
      </w:pPr>
    </w:p>
    <w:p w14:paraId="4E9D9107" w14:textId="77777777" w:rsidR="00700BF4" w:rsidRDefault="00134F16">
      <w:pPr>
        <w:pStyle w:val="BodyText"/>
        <w:rPr>
          <w:b/>
          <w:sz w:val="32"/>
          <w:szCs w:val="32"/>
          <w:lang w:val="en-GB"/>
        </w:rPr>
      </w:pPr>
      <w:r>
        <w:rPr>
          <w:b/>
          <w:sz w:val="32"/>
          <w:szCs w:val="32"/>
          <w:lang w:val="da-DK"/>
        </w:rPr>
        <w:t xml:space="preserve">3.1 </w:t>
      </w:r>
      <w:r>
        <w:rPr>
          <w:b/>
          <w:sz w:val="32"/>
          <w:szCs w:val="32"/>
          <w:lang w:val="en-GB"/>
        </w:rPr>
        <w:t xml:space="preserve">Use </w:t>
      </w:r>
      <w:r>
        <w:rPr>
          <w:b/>
          <w:sz w:val="32"/>
          <w:szCs w:val="32"/>
          <w:lang w:val="da-DK"/>
        </w:rPr>
        <w:t>C</w:t>
      </w:r>
      <w:r>
        <w:rPr>
          <w:b/>
          <w:sz w:val="32"/>
          <w:szCs w:val="32"/>
          <w:lang w:val="en-GB"/>
        </w:rPr>
        <w:t xml:space="preserve">ase </w:t>
      </w:r>
      <w:r>
        <w:rPr>
          <w:b/>
          <w:sz w:val="32"/>
          <w:szCs w:val="32"/>
          <w:lang w:val="da-DK"/>
        </w:rPr>
        <w:t>M</w:t>
      </w:r>
      <w:r>
        <w:rPr>
          <w:b/>
          <w:sz w:val="32"/>
          <w:szCs w:val="32"/>
          <w:lang w:val="en-GB"/>
        </w:rPr>
        <w:t xml:space="preserve">odelling </w:t>
      </w:r>
    </w:p>
    <w:p w14:paraId="0DD19FF9" w14:textId="46C68677" w:rsidR="00700BF4" w:rsidRDefault="00134F16">
      <w:pPr>
        <w:pStyle w:val="BodyText"/>
        <w:rPr>
          <w:sz w:val="28"/>
          <w:szCs w:val="28"/>
          <w:lang w:val="en-GB"/>
        </w:rPr>
      </w:pPr>
      <w:r>
        <w:rPr>
          <w:sz w:val="28"/>
          <w:szCs w:val="28"/>
          <w:lang w:val="en-GB"/>
        </w:rPr>
        <w:t xml:space="preserve">In this part of </w:t>
      </w:r>
      <w:r w:rsidR="00AD1CDD">
        <w:rPr>
          <w:sz w:val="28"/>
          <w:szCs w:val="28"/>
          <w:lang w:val="en-GB"/>
        </w:rPr>
        <w:t>analysis,</w:t>
      </w:r>
      <w:r>
        <w:rPr>
          <w:sz w:val="28"/>
          <w:szCs w:val="28"/>
          <w:lang w:val="en-GB"/>
        </w:rPr>
        <w:t xml:space="preserve"> we focus on use case modelling for </w:t>
      </w:r>
      <w:r w:rsidR="00E17FD0">
        <w:rPr>
          <w:sz w:val="28"/>
          <w:szCs w:val="28"/>
          <w:lang w:val="en-GB"/>
        </w:rPr>
        <w:t>which we used</w:t>
      </w:r>
      <w:r>
        <w:rPr>
          <w:sz w:val="28"/>
          <w:szCs w:val="28"/>
          <w:lang w:val="en-GB"/>
        </w:rPr>
        <w:t xml:space="preserve"> </w:t>
      </w:r>
      <w:proofErr w:type="spellStart"/>
      <w:r>
        <w:rPr>
          <w:sz w:val="28"/>
          <w:szCs w:val="28"/>
          <w:lang w:val="en-GB"/>
        </w:rPr>
        <w:t>Astah</w:t>
      </w:r>
      <w:proofErr w:type="spellEnd"/>
      <w:r>
        <w:rPr>
          <w:sz w:val="28"/>
          <w:szCs w:val="28"/>
          <w:lang w:val="en-GB"/>
        </w:rPr>
        <w:t>.</w:t>
      </w:r>
    </w:p>
    <w:p w14:paraId="3DF2D28C" w14:textId="77777777" w:rsidR="00700BF4" w:rsidRDefault="00700BF4">
      <w:pPr>
        <w:pStyle w:val="BodyText"/>
        <w:rPr>
          <w:b/>
          <w:lang w:val="en-GB"/>
        </w:rPr>
      </w:pPr>
    </w:p>
    <w:p w14:paraId="27841C74" w14:textId="77777777" w:rsidR="00700BF4" w:rsidRDefault="00134F16">
      <w:pPr>
        <w:pStyle w:val="BodyText"/>
        <w:jc w:val="left"/>
        <w:rPr>
          <w:b/>
          <w:sz w:val="30"/>
          <w:szCs w:val="30"/>
          <w:lang w:val="en-GB"/>
        </w:rPr>
      </w:pPr>
      <w:r>
        <w:rPr>
          <w:b/>
          <w:sz w:val="30"/>
          <w:szCs w:val="30"/>
          <w:lang w:val="en-GB"/>
        </w:rPr>
        <w:t xml:space="preserve">Use </w:t>
      </w:r>
      <w:r>
        <w:rPr>
          <w:b/>
          <w:sz w:val="30"/>
          <w:szCs w:val="30"/>
          <w:lang w:val="da-DK"/>
        </w:rPr>
        <w:t>C</w:t>
      </w:r>
      <w:r>
        <w:rPr>
          <w:b/>
          <w:sz w:val="30"/>
          <w:szCs w:val="30"/>
          <w:lang w:val="en-GB"/>
        </w:rPr>
        <w:t xml:space="preserve">ase </w:t>
      </w:r>
      <w:r>
        <w:rPr>
          <w:b/>
          <w:sz w:val="30"/>
          <w:szCs w:val="30"/>
          <w:lang w:val="da-DK"/>
        </w:rPr>
        <w:t>D</w:t>
      </w:r>
      <w:r>
        <w:rPr>
          <w:b/>
          <w:sz w:val="30"/>
          <w:szCs w:val="30"/>
          <w:lang w:val="en-GB"/>
        </w:rPr>
        <w:t>i</w:t>
      </w:r>
      <w:r>
        <w:rPr>
          <w:b/>
          <w:sz w:val="30"/>
          <w:szCs w:val="30"/>
          <w:lang w:val="da-DK"/>
        </w:rPr>
        <w:t>a</w:t>
      </w:r>
      <w:r>
        <w:rPr>
          <w:b/>
          <w:sz w:val="30"/>
          <w:szCs w:val="30"/>
          <w:lang w:val="en-GB"/>
        </w:rPr>
        <w:t xml:space="preserve">gram </w:t>
      </w:r>
    </w:p>
    <w:p w14:paraId="12444E95" w14:textId="2BFE7E90" w:rsidR="00700BF4" w:rsidRDefault="00134F16">
      <w:pPr>
        <w:pStyle w:val="BodyText"/>
        <w:jc w:val="left"/>
        <w:rPr>
          <w:b/>
          <w:sz w:val="28"/>
          <w:szCs w:val="28"/>
          <w:lang w:val="en-GB"/>
        </w:rPr>
      </w:pPr>
      <w:r>
        <w:rPr>
          <w:sz w:val="28"/>
          <w:szCs w:val="28"/>
          <w:lang w:val="en-GB"/>
        </w:rPr>
        <w:t xml:space="preserve">From </w:t>
      </w:r>
      <w:r w:rsidR="004A260C">
        <w:rPr>
          <w:sz w:val="28"/>
          <w:szCs w:val="28"/>
          <w:lang w:val="en-GB"/>
        </w:rPr>
        <w:t xml:space="preserve">the </w:t>
      </w:r>
      <w:r>
        <w:rPr>
          <w:sz w:val="28"/>
          <w:szCs w:val="28"/>
          <w:lang w:val="en-GB"/>
        </w:rPr>
        <w:t xml:space="preserve">use case </w:t>
      </w:r>
      <w:r w:rsidR="000E67FB">
        <w:rPr>
          <w:sz w:val="28"/>
          <w:szCs w:val="28"/>
          <w:lang w:val="en-GB"/>
        </w:rPr>
        <w:t>diagram</w:t>
      </w:r>
      <w:r w:rsidR="000E67FB">
        <w:rPr>
          <w:sz w:val="28"/>
          <w:szCs w:val="28"/>
          <w:lang w:val="da-DK"/>
        </w:rPr>
        <w:t>,</w:t>
      </w:r>
      <w:r w:rsidR="000E67FB">
        <w:rPr>
          <w:sz w:val="28"/>
          <w:szCs w:val="28"/>
          <w:lang w:val="en-GB"/>
        </w:rPr>
        <w:t xml:space="preserve"> you</w:t>
      </w:r>
      <w:r>
        <w:rPr>
          <w:sz w:val="28"/>
          <w:szCs w:val="28"/>
          <w:lang w:val="en-GB"/>
        </w:rPr>
        <w:t xml:space="preserve"> can see how </w:t>
      </w:r>
      <w:r w:rsidR="007B5658">
        <w:rPr>
          <w:sz w:val="28"/>
          <w:szCs w:val="28"/>
          <w:lang w:val="en-GB"/>
        </w:rPr>
        <w:t xml:space="preserve">the </w:t>
      </w:r>
      <w:r>
        <w:rPr>
          <w:sz w:val="28"/>
          <w:szCs w:val="28"/>
          <w:lang w:val="en-GB"/>
        </w:rPr>
        <w:t xml:space="preserve">system can be used by the user. For the </w:t>
      </w:r>
      <w:r w:rsidR="000E67FB">
        <w:rPr>
          <w:sz w:val="28"/>
          <w:szCs w:val="28"/>
          <w:lang w:val="en-GB"/>
        </w:rPr>
        <w:t>successful running</w:t>
      </w:r>
      <w:r>
        <w:rPr>
          <w:sz w:val="28"/>
          <w:szCs w:val="28"/>
          <w:lang w:val="en-GB"/>
        </w:rPr>
        <w:t xml:space="preserve"> of VIPASSANA</w:t>
      </w:r>
      <w:r w:rsidR="00AB25AC">
        <w:rPr>
          <w:sz w:val="28"/>
          <w:szCs w:val="28"/>
          <w:lang w:val="en-GB"/>
        </w:rPr>
        <w:t>, employees</w:t>
      </w:r>
      <w:r>
        <w:rPr>
          <w:sz w:val="28"/>
          <w:szCs w:val="28"/>
          <w:lang w:val="en-GB"/>
        </w:rPr>
        <w:t xml:space="preserve"> </w:t>
      </w:r>
      <w:r w:rsidR="00F07A08">
        <w:rPr>
          <w:sz w:val="28"/>
          <w:szCs w:val="28"/>
          <w:lang w:val="en-GB"/>
        </w:rPr>
        <w:t>must</w:t>
      </w:r>
      <w:r>
        <w:rPr>
          <w:sz w:val="28"/>
          <w:szCs w:val="28"/>
          <w:lang w:val="en-GB"/>
        </w:rPr>
        <w:t xml:space="preserve"> be able to</w:t>
      </w:r>
      <w:r>
        <w:rPr>
          <w:b/>
          <w:sz w:val="28"/>
          <w:szCs w:val="28"/>
          <w:lang w:val="en-GB"/>
        </w:rPr>
        <w:t xml:space="preserve"> Manage events, </w:t>
      </w:r>
      <w:r w:rsidR="004E6AA6">
        <w:rPr>
          <w:b/>
          <w:sz w:val="28"/>
          <w:szCs w:val="28"/>
          <w:lang w:val="en-GB"/>
        </w:rPr>
        <w:t xml:space="preserve">List lecturer/sponsor by category, List </w:t>
      </w:r>
      <w:r w:rsidR="000E67FB">
        <w:rPr>
          <w:b/>
          <w:sz w:val="28"/>
          <w:szCs w:val="28"/>
          <w:lang w:val="en-GB"/>
        </w:rPr>
        <w:t>members</w:t>
      </w:r>
      <w:r w:rsidR="000E67FB">
        <w:rPr>
          <w:b/>
          <w:sz w:val="28"/>
          <w:szCs w:val="28"/>
          <w:lang w:val="da-DK"/>
        </w:rPr>
        <w:t>,</w:t>
      </w:r>
      <w:r w:rsidR="000E67FB">
        <w:rPr>
          <w:b/>
          <w:sz w:val="28"/>
          <w:szCs w:val="28"/>
          <w:lang w:val="en-GB"/>
        </w:rPr>
        <w:t xml:space="preserve"> Manage</w:t>
      </w:r>
      <w:r>
        <w:rPr>
          <w:b/>
          <w:sz w:val="28"/>
          <w:szCs w:val="28"/>
          <w:lang w:val="en-GB"/>
        </w:rPr>
        <w:t xml:space="preserve"> members </w:t>
      </w:r>
      <w:r>
        <w:rPr>
          <w:sz w:val="28"/>
          <w:szCs w:val="28"/>
          <w:lang w:val="en-GB"/>
        </w:rPr>
        <w:t>and</w:t>
      </w:r>
      <w:r>
        <w:rPr>
          <w:b/>
          <w:sz w:val="28"/>
          <w:szCs w:val="28"/>
          <w:lang w:val="en-GB"/>
        </w:rPr>
        <w:t xml:space="preserve"> Search for events.</w:t>
      </w:r>
    </w:p>
    <w:p w14:paraId="618765B2" w14:textId="77777777" w:rsidR="00700BF4" w:rsidRDefault="00700BF4">
      <w:pPr>
        <w:pStyle w:val="BodyText"/>
        <w:jc w:val="left"/>
        <w:rPr>
          <w:b/>
          <w:lang w:val="en-GB"/>
        </w:rPr>
      </w:pPr>
    </w:p>
    <w:p w14:paraId="22554704" w14:textId="09046509" w:rsidR="00700BF4" w:rsidRDefault="004E6AA6">
      <w:pPr>
        <w:pStyle w:val="BodyText"/>
        <w:jc w:val="left"/>
        <w:rPr>
          <w:rFonts w:eastAsia="SimSun"/>
          <w:b/>
          <w:lang w:val="en-GB" w:eastAsia="zh-CN"/>
        </w:rPr>
      </w:pPr>
      <w:r>
        <w:rPr>
          <w:noProof/>
        </w:rPr>
        <w:drawing>
          <wp:inline distT="0" distB="0" distL="0" distR="0" wp14:anchorId="08A4BFD9" wp14:editId="30229EF7">
            <wp:extent cx="5742305" cy="48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305" cy="4847590"/>
                    </a:xfrm>
                    <a:prstGeom prst="rect">
                      <a:avLst/>
                    </a:prstGeom>
                  </pic:spPr>
                </pic:pic>
              </a:graphicData>
            </a:graphic>
          </wp:inline>
        </w:drawing>
      </w:r>
    </w:p>
    <w:p w14:paraId="3C9226C4" w14:textId="77777777" w:rsidR="00700BF4" w:rsidRDefault="00134F16">
      <w:pPr>
        <w:pStyle w:val="BodyText"/>
        <w:jc w:val="center"/>
        <w:rPr>
          <w:bCs/>
          <w:sz w:val="18"/>
          <w:szCs w:val="18"/>
          <w:lang w:val="da-DK"/>
        </w:rPr>
      </w:pPr>
      <w:r>
        <w:rPr>
          <w:bCs/>
          <w:sz w:val="18"/>
          <w:szCs w:val="18"/>
          <w:lang w:val="da-DK"/>
        </w:rPr>
        <w:t>Figure.1 Use Case Diagram</w:t>
      </w:r>
    </w:p>
    <w:p w14:paraId="4DE5FD87" w14:textId="77777777" w:rsidR="00700BF4" w:rsidRDefault="00134F16">
      <w:pPr>
        <w:pStyle w:val="BodyText"/>
        <w:rPr>
          <w:b/>
          <w:sz w:val="30"/>
          <w:szCs w:val="30"/>
          <w:lang w:val="en-GB"/>
        </w:rPr>
      </w:pPr>
      <w:r>
        <w:rPr>
          <w:b/>
          <w:sz w:val="30"/>
          <w:szCs w:val="30"/>
          <w:lang w:val="en-GB"/>
        </w:rPr>
        <w:t>Manage events</w:t>
      </w:r>
    </w:p>
    <w:p w14:paraId="0B3BF319" w14:textId="33AC8CAC" w:rsidR="00700BF4" w:rsidRDefault="00134F16">
      <w:pPr>
        <w:pStyle w:val="BodyText"/>
        <w:jc w:val="left"/>
        <w:rPr>
          <w:sz w:val="28"/>
          <w:szCs w:val="28"/>
          <w:lang w:val="en-GB"/>
        </w:rPr>
      </w:pPr>
      <w:r>
        <w:rPr>
          <w:sz w:val="28"/>
          <w:szCs w:val="28"/>
          <w:lang w:val="en-GB"/>
        </w:rPr>
        <w:t xml:space="preserve">User </w:t>
      </w:r>
      <w:r w:rsidR="00F5567F">
        <w:rPr>
          <w:sz w:val="28"/>
          <w:szCs w:val="28"/>
          <w:lang w:val="en-GB"/>
        </w:rPr>
        <w:t>can</w:t>
      </w:r>
      <w:r>
        <w:rPr>
          <w:sz w:val="28"/>
          <w:szCs w:val="28"/>
          <w:lang w:val="en-GB"/>
        </w:rPr>
        <w:t xml:space="preserve"> use the system to create, modify aspects of an event or remove it.</w:t>
      </w:r>
    </w:p>
    <w:p w14:paraId="15E9AB66" w14:textId="77777777" w:rsidR="00700BF4" w:rsidRDefault="00700BF4">
      <w:pPr>
        <w:pStyle w:val="BodyText"/>
        <w:rPr>
          <w:b/>
          <w:lang w:val="en-GB"/>
        </w:rPr>
      </w:pPr>
    </w:p>
    <w:p w14:paraId="218BACCA" w14:textId="77777777" w:rsidR="00AF66B4" w:rsidRDefault="00AF66B4">
      <w:pPr>
        <w:pStyle w:val="BodyText"/>
        <w:rPr>
          <w:b/>
          <w:sz w:val="30"/>
          <w:szCs w:val="30"/>
          <w:lang w:val="en-GB"/>
        </w:rPr>
      </w:pPr>
    </w:p>
    <w:p w14:paraId="40612D10" w14:textId="293641EB" w:rsidR="00700BF4" w:rsidRDefault="00D7792D">
      <w:pPr>
        <w:pStyle w:val="BodyText"/>
        <w:rPr>
          <w:b/>
          <w:sz w:val="30"/>
          <w:szCs w:val="30"/>
          <w:lang w:val="en-GB"/>
        </w:rPr>
      </w:pPr>
      <w:r>
        <w:rPr>
          <w:b/>
          <w:sz w:val="30"/>
          <w:szCs w:val="30"/>
          <w:lang w:val="en-GB"/>
        </w:rPr>
        <w:lastRenderedPageBreak/>
        <w:t>List lecturer/sponsor by category</w:t>
      </w:r>
    </w:p>
    <w:p w14:paraId="6B0AA3D0" w14:textId="1776849C" w:rsidR="00700BF4" w:rsidRDefault="00134F16">
      <w:pPr>
        <w:pStyle w:val="BodyText"/>
        <w:jc w:val="left"/>
        <w:rPr>
          <w:sz w:val="28"/>
          <w:szCs w:val="28"/>
          <w:lang w:val="en-GB"/>
        </w:rPr>
      </w:pPr>
      <w:r>
        <w:rPr>
          <w:sz w:val="28"/>
          <w:szCs w:val="28"/>
          <w:lang w:val="en-GB"/>
        </w:rPr>
        <w:t xml:space="preserve">User </w:t>
      </w:r>
      <w:r w:rsidR="00F07A08">
        <w:rPr>
          <w:sz w:val="28"/>
          <w:szCs w:val="28"/>
          <w:lang w:val="en-GB"/>
        </w:rPr>
        <w:t>can</w:t>
      </w:r>
      <w:r>
        <w:rPr>
          <w:sz w:val="28"/>
          <w:szCs w:val="28"/>
          <w:lang w:val="en-GB"/>
        </w:rPr>
        <w:t xml:space="preserve"> use the system to </w:t>
      </w:r>
      <w:r w:rsidR="00D7792D">
        <w:rPr>
          <w:sz w:val="28"/>
          <w:szCs w:val="28"/>
          <w:lang w:val="en-GB"/>
        </w:rPr>
        <w:t>list the lecturer and sponsors by their category.</w:t>
      </w:r>
    </w:p>
    <w:p w14:paraId="123B5D13" w14:textId="77777777" w:rsidR="00700BF4" w:rsidRDefault="00700BF4">
      <w:pPr>
        <w:pStyle w:val="BodyText"/>
        <w:rPr>
          <w:b/>
          <w:lang w:val="en-GB"/>
        </w:rPr>
      </w:pPr>
    </w:p>
    <w:p w14:paraId="0A6E54C8" w14:textId="77777777" w:rsidR="00700BF4" w:rsidRDefault="00134F16">
      <w:pPr>
        <w:pStyle w:val="BodyText"/>
        <w:rPr>
          <w:b/>
          <w:sz w:val="30"/>
          <w:szCs w:val="30"/>
          <w:lang w:val="en-GB"/>
        </w:rPr>
      </w:pPr>
      <w:r>
        <w:rPr>
          <w:b/>
          <w:sz w:val="30"/>
          <w:szCs w:val="30"/>
          <w:lang w:val="en-GB"/>
        </w:rPr>
        <w:t>Manage members</w:t>
      </w:r>
    </w:p>
    <w:p w14:paraId="45B73CF2" w14:textId="4EFEA517" w:rsidR="00700BF4" w:rsidRDefault="00134F16">
      <w:pPr>
        <w:pStyle w:val="BodyText"/>
        <w:jc w:val="left"/>
        <w:rPr>
          <w:sz w:val="28"/>
          <w:szCs w:val="28"/>
          <w:lang w:val="en-GB"/>
        </w:rPr>
      </w:pPr>
      <w:r>
        <w:rPr>
          <w:sz w:val="28"/>
          <w:szCs w:val="28"/>
          <w:lang w:val="en-GB"/>
        </w:rPr>
        <w:t xml:space="preserve">User </w:t>
      </w:r>
      <w:r w:rsidR="00510296">
        <w:rPr>
          <w:sz w:val="28"/>
          <w:szCs w:val="28"/>
          <w:lang w:val="en-GB"/>
        </w:rPr>
        <w:t>can use</w:t>
      </w:r>
      <w:r>
        <w:rPr>
          <w:sz w:val="28"/>
          <w:szCs w:val="28"/>
          <w:lang w:val="en-GB"/>
        </w:rPr>
        <w:t xml:space="preserve"> the system to create a member, modify aspects of it or remove it.</w:t>
      </w:r>
    </w:p>
    <w:p w14:paraId="21A9E3E9" w14:textId="77777777" w:rsidR="00700BF4" w:rsidRDefault="00700BF4">
      <w:pPr>
        <w:pStyle w:val="BodyText"/>
        <w:rPr>
          <w:b/>
          <w:lang w:val="en-GB"/>
        </w:rPr>
      </w:pPr>
    </w:p>
    <w:p w14:paraId="0D992CE0" w14:textId="77777777" w:rsidR="00700BF4" w:rsidRDefault="00134F16">
      <w:pPr>
        <w:pStyle w:val="BodyText"/>
        <w:rPr>
          <w:b/>
          <w:sz w:val="30"/>
          <w:szCs w:val="30"/>
          <w:lang w:val="en-GB"/>
        </w:rPr>
      </w:pPr>
      <w:r>
        <w:rPr>
          <w:b/>
          <w:sz w:val="30"/>
          <w:szCs w:val="30"/>
          <w:lang w:val="en-GB"/>
        </w:rPr>
        <w:t>Search for events</w:t>
      </w:r>
    </w:p>
    <w:p w14:paraId="485B4EF0" w14:textId="56A464E1" w:rsidR="00700BF4" w:rsidRDefault="00134F16">
      <w:pPr>
        <w:pStyle w:val="BodyText"/>
        <w:jc w:val="left"/>
        <w:rPr>
          <w:sz w:val="28"/>
          <w:szCs w:val="28"/>
          <w:lang w:val="en-GB"/>
        </w:rPr>
      </w:pPr>
      <w:r>
        <w:rPr>
          <w:sz w:val="28"/>
          <w:szCs w:val="28"/>
          <w:lang w:val="en-GB"/>
        </w:rPr>
        <w:t xml:space="preserve">User </w:t>
      </w:r>
      <w:r w:rsidR="00510296">
        <w:rPr>
          <w:sz w:val="28"/>
          <w:szCs w:val="28"/>
          <w:lang w:val="da-DK"/>
        </w:rPr>
        <w:t xml:space="preserve">can </w:t>
      </w:r>
      <w:r w:rsidR="00510296">
        <w:rPr>
          <w:sz w:val="28"/>
          <w:szCs w:val="28"/>
          <w:lang w:val="en-GB"/>
        </w:rPr>
        <w:t>use</w:t>
      </w:r>
      <w:r>
        <w:rPr>
          <w:sz w:val="28"/>
          <w:szCs w:val="28"/>
          <w:lang w:val="en-GB"/>
        </w:rPr>
        <w:t xml:space="preserve"> the system to search for eve</w:t>
      </w:r>
      <w:r>
        <w:rPr>
          <w:sz w:val="28"/>
          <w:szCs w:val="28"/>
          <w:lang w:val="da-DK"/>
        </w:rPr>
        <w:t>nt</w:t>
      </w:r>
      <w:r>
        <w:rPr>
          <w:sz w:val="28"/>
          <w:szCs w:val="28"/>
          <w:lang w:val="en-GB"/>
        </w:rPr>
        <w:t xml:space="preserve">s </w:t>
      </w:r>
      <w:r>
        <w:rPr>
          <w:sz w:val="28"/>
          <w:szCs w:val="28"/>
          <w:lang w:val="da-DK"/>
        </w:rPr>
        <w:t>based on</w:t>
      </w:r>
      <w:r>
        <w:rPr>
          <w:sz w:val="28"/>
          <w:szCs w:val="28"/>
          <w:lang w:val="en-GB"/>
        </w:rPr>
        <w:t xml:space="preserve"> category and state of finalization.</w:t>
      </w:r>
    </w:p>
    <w:p w14:paraId="71F0248D" w14:textId="77777777" w:rsidR="00700BF4" w:rsidRDefault="00700BF4">
      <w:pPr>
        <w:pStyle w:val="BodyText"/>
        <w:jc w:val="left"/>
        <w:rPr>
          <w:sz w:val="28"/>
          <w:szCs w:val="28"/>
          <w:lang w:val="en-GB"/>
        </w:rPr>
      </w:pPr>
    </w:p>
    <w:p w14:paraId="24B72D7C" w14:textId="77777777" w:rsidR="00700BF4" w:rsidRDefault="00134F16">
      <w:pPr>
        <w:pStyle w:val="BodyText"/>
        <w:rPr>
          <w:b/>
          <w:sz w:val="30"/>
          <w:szCs w:val="30"/>
          <w:lang w:val="en-GB"/>
        </w:rPr>
      </w:pPr>
      <w:r>
        <w:rPr>
          <w:b/>
          <w:sz w:val="30"/>
          <w:szCs w:val="30"/>
          <w:lang w:val="en-GB"/>
        </w:rPr>
        <w:t>List members</w:t>
      </w:r>
    </w:p>
    <w:p w14:paraId="2258B60E" w14:textId="10D37A1B" w:rsidR="00700BF4" w:rsidRDefault="00134F16">
      <w:pPr>
        <w:pStyle w:val="BodyText"/>
        <w:jc w:val="left"/>
        <w:rPr>
          <w:sz w:val="28"/>
          <w:szCs w:val="28"/>
          <w:lang w:val="en-GB"/>
        </w:rPr>
      </w:pPr>
      <w:r>
        <w:rPr>
          <w:sz w:val="28"/>
          <w:szCs w:val="28"/>
          <w:lang w:val="en-GB"/>
        </w:rPr>
        <w:t xml:space="preserve">User </w:t>
      </w:r>
      <w:r w:rsidR="00510296">
        <w:rPr>
          <w:sz w:val="28"/>
          <w:szCs w:val="28"/>
          <w:lang w:val="en-GB"/>
        </w:rPr>
        <w:t>can</w:t>
      </w:r>
      <w:r>
        <w:rPr>
          <w:sz w:val="28"/>
          <w:szCs w:val="28"/>
          <w:lang w:val="en-GB"/>
        </w:rPr>
        <w:t xml:space="preserve"> use the system to return all the member's emails, returns the members by their preference or if they did not pay the annual fee.</w:t>
      </w:r>
    </w:p>
    <w:p w14:paraId="404CFFEB" w14:textId="77777777" w:rsidR="00700BF4" w:rsidRDefault="00700BF4">
      <w:pPr>
        <w:pStyle w:val="BodyText"/>
        <w:jc w:val="left"/>
        <w:rPr>
          <w:sz w:val="28"/>
          <w:szCs w:val="28"/>
          <w:lang w:val="en-GB"/>
        </w:rPr>
      </w:pPr>
    </w:p>
    <w:p w14:paraId="6502A320" w14:textId="77777777" w:rsidR="00700BF4" w:rsidRDefault="00700BF4">
      <w:pPr>
        <w:pStyle w:val="BodyText"/>
        <w:rPr>
          <w:b/>
          <w:lang w:val="en-GB"/>
        </w:rPr>
      </w:pPr>
    </w:p>
    <w:p w14:paraId="3138EAC7" w14:textId="77777777" w:rsidR="00700BF4" w:rsidRDefault="00700BF4">
      <w:pPr>
        <w:pStyle w:val="BodyText"/>
        <w:rPr>
          <w:b/>
          <w:lang w:val="en-GB"/>
        </w:rPr>
      </w:pPr>
    </w:p>
    <w:p w14:paraId="6F939A33" w14:textId="77777777" w:rsidR="00700BF4" w:rsidRDefault="00700BF4">
      <w:pPr>
        <w:widowControl w:val="0"/>
        <w:autoSpaceDE w:val="0"/>
        <w:autoSpaceDN w:val="0"/>
        <w:adjustRightInd w:val="0"/>
        <w:spacing w:after="240" w:line="400" w:lineRule="atLeast"/>
        <w:rPr>
          <w:b/>
          <w:sz w:val="32"/>
          <w:szCs w:val="32"/>
          <w:lang w:val="da-DK" w:eastAsia="da-DK"/>
        </w:rPr>
      </w:pPr>
    </w:p>
    <w:p w14:paraId="0C8F826D" w14:textId="77777777" w:rsidR="00700BF4" w:rsidRDefault="00700BF4">
      <w:pPr>
        <w:widowControl w:val="0"/>
        <w:autoSpaceDE w:val="0"/>
        <w:autoSpaceDN w:val="0"/>
        <w:adjustRightInd w:val="0"/>
        <w:spacing w:after="240" w:line="400" w:lineRule="atLeast"/>
        <w:rPr>
          <w:b/>
          <w:sz w:val="32"/>
          <w:szCs w:val="32"/>
          <w:lang w:val="da-DK" w:eastAsia="da-DK"/>
        </w:rPr>
      </w:pPr>
    </w:p>
    <w:p w14:paraId="788B58A6" w14:textId="77777777" w:rsidR="00700BF4" w:rsidRDefault="00700BF4">
      <w:pPr>
        <w:widowControl w:val="0"/>
        <w:autoSpaceDE w:val="0"/>
        <w:autoSpaceDN w:val="0"/>
        <w:adjustRightInd w:val="0"/>
        <w:spacing w:after="240" w:line="400" w:lineRule="atLeast"/>
        <w:rPr>
          <w:b/>
          <w:sz w:val="32"/>
          <w:szCs w:val="32"/>
          <w:lang w:val="da-DK" w:eastAsia="da-DK"/>
        </w:rPr>
      </w:pPr>
    </w:p>
    <w:p w14:paraId="14D4DC55" w14:textId="77777777" w:rsidR="00700BF4" w:rsidRDefault="00700BF4">
      <w:pPr>
        <w:widowControl w:val="0"/>
        <w:autoSpaceDE w:val="0"/>
        <w:autoSpaceDN w:val="0"/>
        <w:adjustRightInd w:val="0"/>
        <w:spacing w:after="240" w:line="400" w:lineRule="atLeast"/>
        <w:rPr>
          <w:b/>
          <w:sz w:val="32"/>
          <w:szCs w:val="32"/>
          <w:lang w:val="da-DK" w:eastAsia="da-DK"/>
        </w:rPr>
      </w:pPr>
    </w:p>
    <w:p w14:paraId="45155E74" w14:textId="77777777" w:rsidR="00700BF4" w:rsidRDefault="00700BF4">
      <w:pPr>
        <w:widowControl w:val="0"/>
        <w:autoSpaceDE w:val="0"/>
        <w:autoSpaceDN w:val="0"/>
        <w:adjustRightInd w:val="0"/>
        <w:spacing w:after="240" w:line="400" w:lineRule="atLeast"/>
        <w:rPr>
          <w:b/>
          <w:sz w:val="32"/>
          <w:szCs w:val="32"/>
          <w:lang w:val="da-DK" w:eastAsia="da-DK"/>
        </w:rPr>
      </w:pPr>
    </w:p>
    <w:p w14:paraId="5FD55D1C" w14:textId="77777777" w:rsidR="00700BF4" w:rsidRDefault="00700BF4">
      <w:pPr>
        <w:widowControl w:val="0"/>
        <w:autoSpaceDE w:val="0"/>
        <w:autoSpaceDN w:val="0"/>
        <w:adjustRightInd w:val="0"/>
        <w:spacing w:after="240" w:line="400" w:lineRule="atLeast"/>
        <w:rPr>
          <w:b/>
          <w:sz w:val="32"/>
          <w:szCs w:val="32"/>
          <w:lang w:val="da-DK" w:eastAsia="da-DK"/>
        </w:rPr>
      </w:pPr>
    </w:p>
    <w:p w14:paraId="1761D444" w14:textId="77777777" w:rsidR="00700BF4" w:rsidRDefault="00700BF4">
      <w:pPr>
        <w:widowControl w:val="0"/>
        <w:autoSpaceDE w:val="0"/>
        <w:autoSpaceDN w:val="0"/>
        <w:adjustRightInd w:val="0"/>
        <w:spacing w:after="240" w:line="400" w:lineRule="atLeast"/>
        <w:rPr>
          <w:b/>
          <w:sz w:val="32"/>
          <w:szCs w:val="32"/>
          <w:lang w:val="da-DK" w:eastAsia="da-DK"/>
        </w:rPr>
      </w:pPr>
    </w:p>
    <w:p w14:paraId="1F18E70F" w14:textId="77777777" w:rsidR="00700BF4" w:rsidRDefault="00700BF4">
      <w:pPr>
        <w:widowControl w:val="0"/>
        <w:autoSpaceDE w:val="0"/>
        <w:autoSpaceDN w:val="0"/>
        <w:adjustRightInd w:val="0"/>
        <w:spacing w:after="240" w:line="400" w:lineRule="atLeast"/>
        <w:rPr>
          <w:b/>
          <w:sz w:val="32"/>
          <w:szCs w:val="32"/>
          <w:lang w:val="da-DK" w:eastAsia="da-DK"/>
        </w:rPr>
      </w:pPr>
    </w:p>
    <w:p w14:paraId="1964E053" w14:textId="77777777" w:rsidR="00700BF4" w:rsidRDefault="00700BF4">
      <w:pPr>
        <w:widowControl w:val="0"/>
        <w:autoSpaceDE w:val="0"/>
        <w:autoSpaceDN w:val="0"/>
        <w:adjustRightInd w:val="0"/>
        <w:spacing w:after="240" w:line="400" w:lineRule="atLeast"/>
        <w:rPr>
          <w:b/>
          <w:sz w:val="32"/>
          <w:szCs w:val="32"/>
          <w:lang w:val="da-DK" w:eastAsia="da-DK"/>
        </w:rPr>
      </w:pPr>
    </w:p>
    <w:p w14:paraId="4DFE9AA1" w14:textId="77777777" w:rsidR="00700BF4" w:rsidRDefault="00700BF4">
      <w:pPr>
        <w:widowControl w:val="0"/>
        <w:autoSpaceDE w:val="0"/>
        <w:autoSpaceDN w:val="0"/>
        <w:adjustRightInd w:val="0"/>
        <w:spacing w:after="240" w:line="400" w:lineRule="atLeast"/>
        <w:rPr>
          <w:b/>
          <w:sz w:val="32"/>
          <w:szCs w:val="32"/>
          <w:lang w:val="da-DK" w:eastAsia="da-DK"/>
        </w:rPr>
      </w:pPr>
    </w:p>
    <w:p w14:paraId="3B7F0175" w14:textId="77777777" w:rsidR="00700BF4" w:rsidRDefault="00700BF4">
      <w:pPr>
        <w:widowControl w:val="0"/>
        <w:autoSpaceDE w:val="0"/>
        <w:autoSpaceDN w:val="0"/>
        <w:adjustRightInd w:val="0"/>
        <w:spacing w:after="240" w:line="400" w:lineRule="atLeast"/>
        <w:rPr>
          <w:b/>
          <w:sz w:val="32"/>
          <w:szCs w:val="32"/>
          <w:lang w:val="da-DK" w:eastAsia="da-DK"/>
        </w:rPr>
      </w:pPr>
    </w:p>
    <w:p w14:paraId="1267BFB8" w14:textId="77777777" w:rsidR="00700BF4" w:rsidRDefault="00700BF4">
      <w:pPr>
        <w:widowControl w:val="0"/>
        <w:autoSpaceDE w:val="0"/>
        <w:autoSpaceDN w:val="0"/>
        <w:adjustRightInd w:val="0"/>
        <w:spacing w:after="240" w:line="400" w:lineRule="atLeast"/>
        <w:rPr>
          <w:b/>
          <w:sz w:val="32"/>
          <w:szCs w:val="32"/>
          <w:lang w:val="da-DK" w:eastAsia="da-DK"/>
        </w:rPr>
      </w:pPr>
    </w:p>
    <w:p w14:paraId="3132C3FF" w14:textId="77777777" w:rsidR="00700BF4" w:rsidRDefault="00700BF4">
      <w:pPr>
        <w:widowControl w:val="0"/>
        <w:autoSpaceDE w:val="0"/>
        <w:autoSpaceDN w:val="0"/>
        <w:adjustRightInd w:val="0"/>
        <w:spacing w:after="240" w:line="400" w:lineRule="atLeast"/>
        <w:rPr>
          <w:b/>
          <w:sz w:val="32"/>
          <w:szCs w:val="32"/>
          <w:lang w:val="da-DK" w:eastAsia="da-DK"/>
        </w:rPr>
      </w:pPr>
    </w:p>
    <w:p w14:paraId="0395D26D" w14:textId="77777777" w:rsidR="00700BF4" w:rsidRDefault="00700BF4">
      <w:pPr>
        <w:widowControl w:val="0"/>
        <w:autoSpaceDE w:val="0"/>
        <w:autoSpaceDN w:val="0"/>
        <w:adjustRightInd w:val="0"/>
        <w:spacing w:after="240" w:line="400" w:lineRule="atLeast"/>
        <w:rPr>
          <w:b/>
          <w:sz w:val="32"/>
          <w:szCs w:val="32"/>
          <w:lang w:val="da-DK" w:eastAsia="da-DK"/>
        </w:rPr>
      </w:pPr>
    </w:p>
    <w:p w14:paraId="25B64956" w14:textId="77777777" w:rsidR="00700BF4" w:rsidRDefault="00134F16">
      <w:pPr>
        <w:widowControl w:val="0"/>
        <w:autoSpaceDE w:val="0"/>
        <w:autoSpaceDN w:val="0"/>
        <w:adjustRightInd w:val="0"/>
        <w:spacing w:after="240" w:line="400" w:lineRule="atLeast"/>
        <w:rPr>
          <w:b/>
          <w:sz w:val="30"/>
          <w:szCs w:val="30"/>
          <w:lang w:val="da-DK" w:eastAsia="da-DK"/>
        </w:rPr>
      </w:pPr>
      <w:r>
        <w:rPr>
          <w:b/>
          <w:sz w:val="30"/>
          <w:szCs w:val="30"/>
          <w:lang w:val="da-DK" w:eastAsia="da-DK"/>
        </w:rPr>
        <w:t xml:space="preserve">3.2 Use Case Description </w:t>
      </w:r>
    </w:p>
    <w:p w14:paraId="5D282263" w14:textId="77777777" w:rsidR="00700BF4" w:rsidRDefault="00134F16">
      <w:pPr>
        <w:rPr>
          <w:sz w:val="28"/>
          <w:szCs w:val="28"/>
          <w:lang w:val="da-DK" w:eastAsia="da-DK"/>
        </w:rPr>
      </w:pPr>
      <w:r>
        <w:rPr>
          <w:sz w:val="28"/>
          <w:szCs w:val="28"/>
          <w:lang w:val="da-DK" w:eastAsia="da-DK"/>
        </w:rPr>
        <w:t xml:space="preserve">“Manage Events” and “List Members” are the most important use cases because they fulfill the most of the requirements regarding the system. “Manage Events” is used to create events, modify or remove them which is one of the main appliances of the system. “List Members” is used to return lists of members respecting the requirement of having a list of members that did not pay the annual fee. </w:t>
      </w:r>
    </w:p>
    <w:p w14:paraId="67BC0801" w14:textId="77777777" w:rsidR="00700BF4" w:rsidRDefault="00134F16">
      <w:pPr>
        <w:jc w:val="center"/>
        <w:rPr>
          <w:rFonts w:ascii="STXinwei" w:eastAsia="STXinwei" w:hAnsi="STXinwei" w:cs="STXinwei"/>
          <w:color w:val="000000"/>
          <w:sz w:val="21"/>
          <w:szCs w:val="21"/>
          <w:lang w:val="da-DK" w:eastAsia="zh-CN"/>
        </w:rPr>
      </w:pPr>
      <w:r>
        <w:rPr>
          <w:rFonts w:ascii="STXinwei" w:eastAsia="STXinwei" w:hAnsi="STXinwei" w:cs="STXinwei" w:hint="eastAsia"/>
          <w:color w:val="000000"/>
          <w:sz w:val="21"/>
          <w:szCs w:val="21"/>
          <w:lang w:val="en-US" w:eastAsia="zh-CN"/>
        </w:rPr>
        <w:t>Appen</w:t>
      </w:r>
      <w:r>
        <w:rPr>
          <w:rFonts w:ascii="STXinwei" w:eastAsia="STXinwei" w:hAnsi="STXinwei" w:cs="STXinwei" w:hint="eastAsia"/>
          <w:color w:val="000000"/>
          <w:sz w:val="21"/>
          <w:szCs w:val="21"/>
          <w:lang w:val="da-DK" w:eastAsia="zh-CN"/>
        </w:rPr>
        <w:t xml:space="preserve">dix.1 Use Case Description </w:t>
      </w:r>
    </w:p>
    <w:p w14:paraId="338BF89D" w14:textId="303DFA1A" w:rsidR="00700BF4" w:rsidRDefault="005B089F">
      <w:pPr>
        <w:jc w:val="center"/>
        <w:rPr>
          <w:rFonts w:ascii="STXinwei" w:eastAsia="STXinwei" w:hAnsi="STXinwei" w:cs="STXinwei"/>
          <w:color w:val="000000"/>
          <w:sz w:val="21"/>
          <w:szCs w:val="21"/>
          <w:lang w:val="da-DK" w:eastAsia="zh-CN"/>
        </w:rPr>
      </w:pPr>
      <w:r>
        <w:rPr>
          <w:noProof/>
        </w:rPr>
        <w:drawing>
          <wp:inline distT="0" distB="0" distL="0" distR="0" wp14:anchorId="54B07EC7" wp14:editId="0F5F7E28">
            <wp:extent cx="5742305"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305" cy="5600700"/>
                    </a:xfrm>
                    <a:prstGeom prst="rect">
                      <a:avLst/>
                    </a:prstGeom>
                  </pic:spPr>
                </pic:pic>
              </a:graphicData>
            </a:graphic>
          </wp:inline>
        </w:drawing>
      </w:r>
    </w:p>
    <w:p w14:paraId="1BCD683E" w14:textId="77777777" w:rsidR="00700BF4" w:rsidRDefault="00134F16">
      <w:pPr>
        <w:pStyle w:val="BodyText"/>
        <w:jc w:val="center"/>
        <w:rPr>
          <w:bCs/>
          <w:sz w:val="18"/>
          <w:szCs w:val="18"/>
          <w:lang w:val="da-DK"/>
        </w:rPr>
      </w:pPr>
      <w:r>
        <w:rPr>
          <w:bCs/>
          <w:sz w:val="18"/>
          <w:szCs w:val="18"/>
          <w:lang w:val="da-DK"/>
        </w:rPr>
        <w:t>Table.1 List Members</w:t>
      </w:r>
    </w:p>
    <w:p w14:paraId="3224D7C2" w14:textId="7AA2F837" w:rsidR="00700BF4" w:rsidRDefault="00266EC3">
      <w:pPr>
        <w:pStyle w:val="BodyText"/>
        <w:jc w:val="center"/>
        <w:rPr>
          <w:bCs/>
          <w:sz w:val="18"/>
          <w:szCs w:val="18"/>
          <w:lang w:val="da-DK"/>
        </w:rPr>
      </w:pPr>
      <w:r>
        <w:rPr>
          <w:noProof/>
        </w:rPr>
        <w:lastRenderedPageBreak/>
        <w:drawing>
          <wp:inline distT="0" distB="0" distL="0" distR="0" wp14:anchorId="5919453F" wp14:editId="7E5EC2E0">
            <wp:extent cx="5742305" cy="5920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2305" cy="5920740"/>
                    </a:xfrm>
                    <a:prstGeom prst="rect">
                      <a:avLst/>
                    </a:prstGeom>
                  </pic:spPr>
                </pic:pic>
              </a:graphicData>
            </a:graphic>
          </wp:inline>
        </w:drawing>
      </w:r>
    </w:p>
    <w:p w14:paraId="4A760105" w14:textId="77777777" w:rsidR="00700BF4" w:rsidRDefault="00134F16">
      <w:pPr>
        <w:pStyle w:val="BodyText"/>
        <w:jc w:val="center"/>
        <w:rPr>
          <w:bCs/>
          <w:sz w:val="18"/>
          <w:szCs w:val="18"/>
          <w:lang w:val="da-DK"/>
        </w:rPr>
      </w:pPr>
      <w:r>
        <w:rPr>
          <w:bCs/>
          <w:sz w:val="18"/>
          <w:szCs w:val="18"/>
          <w:lang w:val="da-DK"/>
        </w:rPr>
        <w:t>Table.2 Manage Events</w:t>
      </w:r>
    </w:p>
    <w:p w14:paraId="2C120AF6" w14:textId="77777777" w:rsidR="00700BF4" w:rsidRDefault="00700BF4">
      <w:pPr>
        <w:pStyle w:val="BodyText"/>
        <w:jc w:val="center"/>
        <w:rPr>
          <w:bCs/>
          <w:sz w:val="18"/>
          <w:szCs w:val="18"/>
          <w:lang w:val="da-DK"/>
        </w:rPr>
      </w:pPr>
    </w:p>
    <w:p w14:paraId="4B3B59A8" w14:textId="77777777" w:rsidR="00700BF4" w:rsidRDefault="00134F16">
      <w:pPr>
        <w:rPr>
          <w:rFonts w:ascii="-webkit-standard" w:hAnsi="-webkit-standard"/>
          <w:color w:val="000000"/>
          <w:sz w:val="30"/>
          <w:szCs w:val="30"/>
        </w:rPr>
      </w:pPr>
      <w:r>
        <w:rPr>
          <w:b/>
          <w:sz w:val="30"/>
          <w:szCs w:val="30"/>
          <w:lang w:val="da-DK" w:eastAsia="da-DK"/>
        </w:rPr>
        <w:t>3.3 Actor descriptions</w:t>
      </w:r>
    </w:p>
    <w:p w14:paraId="3EEB5726" w14:textId="0A947C18" w:rsidR="00700BF4" w:rsidRDefault="00134F16">
      <w:pPr>
        <w:widowControl w:val="0"/>
        <w:autoSpaceDE w:val="0"/>
        <w:autoSpaceDN w:val="0"/>
        <w:adjustRightInd w:val="0"/>
        <w:spacing w:after="240" w:line="400" w:lineRule="atLeast"/>
        <w:rPr>
          <w:sz w:val="28"/>
          <w:szCs w:val="28"/>
          <w:lang w:eastAsia="da-DK"/>
        </w:rPr>
      </w:pPr>
      <w:r>
        <w:rPr>
          <w:sz w:val="28"/>
          <w:szCs w:val="28"/>
          <w:lang w:eastAsia="da-DK"/>
        </w:rPr>
        <w:t>The user</w:t>
      </w:r>
      <w:r>
        <w:rPr>
          <w:rFonts w:hint="eastAsia"/>
          <w:sz w:val="28"/>
          <w:szCs w:val="28"/>
          <w:lang w:val="en-US" w:eastAsia="zh-CN"/>
        </w:rPr>
        <w:t>s</w:t>
      </w:r>
      <w:r>
        <w:rPr>
          <w:sz w:val="28"/>
          <w:szCs w:val="28"/>
          <w:lang w:eastAsia="da-DK"/>
        </w:rPr>
        <w:t xml:space="preserve"> </w:t>
      </w:r>
      <w:r w:rsidR="00F07A08">
        <w:rPr>
          <w:sz w:val="28"/>
          <w:szCs w:val="28"/>
          <w:lang w:eastAsia="da-DK"/>
        </w:rPr>
        <w:t>are</w:t>
      </w:r>
      <w:r>
        <w:rPr>
          <w:sz w:val="28"/>
          <w:szCs w:val="28"/>
          <w:lang w:eastAsia="da-DK"/>
        </w:rPr>
        <w:t xml:space="preserve"> </w:t>
      </w:r>
      <w:r w:rsidR="00C80EFD">
        <w:rPr>
          <w:sz w:val="28"/>
          <w:szCs w:val="28"/>
          <w:lang w:eastAsia="da-DK"/>
        </w:rPr>
        <w:t xml:space="preserve">the </w:t>
      </w:r>
      <w:r>
        <w:rPr>
          <w:sz w:val="28"/>
          <w:szCs w:val="28"/>
          <w:lang w:eastAsia="da-DK"/>
        </w:rPr>
        <w:t>only actor</w:t>
      </w:r>
      <w:r>
        <w:rPr>
          <w:rFonts w:hint="eastAsia"/>
          <w:sz w:val="28"/>
          <w:szCs w:val="28"/>
          <w:lang w:val="en-US" w:eastAsia="zh-CN"/>
        </w:rPr>
        <w:t>s</w:t>
      </w:r>
      <w:r>
        <w:rPr>
          <w:sz w:val="28"/>
          <w:szCs w:val="28"/>
          <w:lang w:eastAsia="da-DK"/>
        </w:rPr>
        <w:t xml:space="preserve"> who </w:t>
      </w:r>
      <w:r>
        <w:rPr>
          <w:rFonts w:hint="eastAsia"/>
          <w:sz w:val="28"/>
          <w:szCs w:val="28"/>
          <w:lang w:val="en-US" w:eastAsia="zh-CN"/>
        </w:rPr>
        <w:t>are</w:t>
      </w:r>
      <w:r>
        <w:rPr>
          <w:sz w:val="28"/>
          <w:szCs w:val="28"/>
          <w:lang w:eastAsia="da-DK"/>
        </w:rPr>
        <w:t xml:space="preserve"> </w:t>
      </w:r>
      <w:r w:rsidR="00F07A08">
        <w:rPr>
          <w:sz w:val="28"/>
          <w:szCs w:val="28"/>
          <w:lang w:eastAsia="da-DK"/>
        </w:rPr>
        <w:t>employed</w:t>
      </w:r>
      <w:r>
        <w:rPr>
          <w:rFonts w:hint="eastAsia"/>
          <w:sz w:val="28"/>
          <w:szCs w:val="28"/>
          <w:lang w:eastAsia="da-DK"/>
        </w:rPr>
        <w:t xml:space="preserve"> </w:t>
      </w:r>
      <w:r>
        <w:rPr>
          <w:rFonts w:hint="eastAsia"/>
          <w:sz w:val="28"/>
          <w:szCs w:val="28"/>
          <w:lang w:val="en-US" w:eastAsia="zh-CN"/>
        </w:rPr>
        <w:t>by</w:t>
      </w:r>
      <w:r>
        <w:rPr>
          <w:rFonts w:hint="eastAsia"/>
          <w:sz w:val="28"/>
          <w:szCs w:val="28"/>
          <w:lang w:eastAsia="da-DK"/>
        </w:rPr>
        <w:t xml:space="preserve"> V</w:t>
      </w:r>
      <w:r>
        <w:rPr>
          <w:sz w:val="28"/>
          <w:szCs w:val="28"/>
          <w:lang w:val="da-DK" w:eastAsia="da-DK"/>
        </w:rPr>
        <w:t>ipassana</w:t>
      </w:r>
      <w:r>
        <w:rPr>
          <w:rFonts w:hint="eastAsia"/>
          <w:sz w:val="28"/>
          <w:szCs w:val="28"/>
          <w:lang w:val="en-US" w:eastAsia="zh-CN"/>
        </w:rPr>
        <w:t xml:space="preserve">.They </w:t>
      </w:r>
      <w:r w:rsidR="00EF47D7">
        <w:rPr>
          <w:sz w:val="28"/>
          <w:szCs w:val="28"/>
          <w:lang w:val="en-US" w:eastAsia="zh-CN"/>
        </w:rPr>
        <w:t>interact</w:t>
      </w:r>
      <w:r>
        <w:rPr>
          <w:sz w:val="28"/>
          <w:szCs w:val="28"/>
          <w:lang w:eastAsia="da-DK"/>
        </w:rPr>
        <w:t xml:space="preserve"> with the </w:t>
      </w:r>
      <w:r w:rsidR="007012CA">
        <w:rPr>
          <w:sz w:val="28"/>
          <w:szCs w:val="28"/>
          <w:lang w:eastAsia="da-DK"/>
        </w:rPr>
        <w:t>system</w:t>
      </w:r>
      <w:r w:rsidR="007012CA">
        <w:rPr>
          <w:sz w:val="28"/>
          <w:szCs w:val="28"/>
          <w:lang w:val="en-US" w:eastAsia="zh-CN"/>
        </w:rPr>
        <w:t>,</w:t>
      </w:r>
      <w:r w:rsidR="007012CA">
        <w:rPr>
          <w:sz w:val="28"/>
          <w:szCs w:val="28"/>
          <w:lang w:eastAsia="da-DK"/>
        </w:rPr>
        <w:t xml:space="preserve"> and</w:t>
      </w:r>
      <w:r>
        <w:rPr>
          <w:sz w:val="28"/>
          <w:szCs w:val="28"/>
          <w:lang w:eastAsia="da-DK"/>
        </w:rPr>
        <w:t xml:space="preserve"> </w:t>
      </w:r>
      <w:r w:rsidR="00811563">
        <w:rPr>
          <w:sz w:val="28"/>
          <w:szCs w:val="28"/>
          <w:lang w:eastAsia="da-DK"/>
        </w:rPr>
        <w:t>are</w:t>
      </w:r>
      <w:r>
        <w:rPr>
          <w:sz w:val="28"/>
          <w:szCs w:val="28"/>
          <w:lang w:eastAsia="da-DK"/>
        </w:rPr>
        <w:t xml:space="preserve"> responsible of directing what action should the system </w:t>
      </w:r>
      <w:proofErr w:type="spellStart"/>
      <w:r>
        <w:rPr>
          <w:sz w:val="28"/>
          <w:szCs w:val="28"/>
          <w:lang w:eastAsia="da-DK"/>
        </w:rPr>
        <w:t>perfo</w:t>
      </w:r>
      <w:proofErr w:type="spellEnd"/>
      <w:r>
        <w:rPr>
          <w:rFonts w:hint="eastAsia"/>
          <w:sz w:val="28"/>
          <w:szCs w:val="28"/>
          <w:lang w:val="en-US" w:eastAsia="zh-CN"/>
        </w:rPr>
        <w:t>r</w:t>
      </w:r>
      <w:r>
        <w:rPr>
          <w:sz w:val="28"/>
          <w:szCs w:val="28"/>
          <w:lang w:eastAsia="da-DK"/>
        </w:rPr>
        <w:t xml:space="preserve">m and introducing new information that </w:t>
      </w:r>
      <w:proofErr w:type="spellStart"/>
      <w:r>
        <w:rPr>
          <w:rFonts w:hint="eastAsia"/>
          <w:sz w:val="28"/>
          <w:szCs w:val="28"/>
          <w:lang w:val="en-US" w:eastAsia="zh-CN"/>
        </w:rPr>
        <w:t>i</w:t>
      </w:r>
      <w:proofErr w:type="spellEnd"/>
      <w:r>
        <w:rPr>
          <w:sz w:val="28"/>
          <w:szCs w:val="28"/>
          <w:lang w:eastAsia="da-DK"/>
        </w:rPr>
        <w:t xml:space="preserve">s not present already in </w:t>
      </w:r>
      <w:r w:rsidR="00322BF6">
        <w:rPr>
          <w:sz w:val="28"/>
          <w:szCs w:val="28"/>
          <w:lang w:eastAsia="da-DK"/>
        </w:rPr>
        <w:t xml:space="preserve">the </w:t>
      </w:r>
      <w:r>
        <w:rPr>
          <w:sz w:val="28"/>
          <w:szCs w:val="28"/>
          <w:lang w:eastAsia="da-DK"/>
        </w:rPr>
        <w:t>files that are part of the secondary file storage of the system.</w:t>
      </w:r>
    </w:p>
    <w:p w14:paraId="657B33D4" w14:textId="77777777" w:rsidR="00700BF4" w:rsidRDefault="00134F16">
      <w:pPr>
        <w:pStyle w:val="Heading1"/>
        <w:numPr>
          <w:ilvl w:val="0"/>
          <w:numId w:val="0"/>
        </w:numPr>
        <w:rPr>
          <w:lang w:val="en-GB"/>
        </w:rPr>
      </w:pPr>
      <w:bookmarkStart w:id="7" w:name="_Toc490902153"/>
      <w:r>
        <w:rPr>
          <w:lang w:val="da-DK"/>
        </w:rPr>
        <w:lastRenderedPageBreak/>
        <w:t xml:space="preserve">4 </w:t>
      </w:r>
      <w:r>
        <w:rPr>
          <w:lang w:val="en-GB"/>
        </w:rPr>
        <w:t>Design</w:t>
      </w:r>
      <w:bookmarkEnd w:id="7"/>
    </w:p>
    <w:p w14:paraId="109B21FB" w14:textId="77777777" w:rsidR="00700BF4" w:rsidRDefault="00700BF4">
      <w:pPr>
        <w:pStyle w:val="BodyText"/>
        <w:rPr>
          <w:lang w:val="en-GB"/>
        </w:rPr>
      </w:pPr>
    </w:p>
    <w:p w14:paraId="2A734F4F" w14:textId="77C3E5EE" w:rsidR="00700BF4" w:rsidRPr="00825951" w:rsidRDefault="00134F16">
      <w:pPr>
        <w:rPr>
          <w:sz w:val="30"/>
          <w:szCs w:val="30"/>
          <w:lang w:val="da-DK" w:eastAsia="zh-CN"/>
        </w:rPr>
      </w:pPr>
      <w:r w:rsidRPr="00825951">
        <w:rPr>
          <w:sz w:val="30"/>
          <w:szCs w:val="30"/>
          <w:lang w:val="da-DK" w:eastAsia="zh-CN"/>
        </w:rPr>
        <w:t>Design Class Diagram</w:t>
      </w:r>
    </w:p>
    <w:p w14:paraId="24B65B39" w14:textId="14A66C1A" w:rsidR="00700BF4" w:rsidRDefault="004B45D5">
      <w:pPr>
        <w:pStyle w:val="BodyText"/>
        <w:rPr>
          <w:rFonts w:eastAsia="SimSun"/>
          <w:lang w:val="da-DK" w:eastAsia="zh-CN"/>
        </w:rPr>
      </w:pPr>
      <w:r>
        <w:rPr>
          <w:noProof/>
        </w:rPr>
        <w:drawing>
          <wp:inline distT="0" distB="0" distL="0" distR="0" wp14:anchorId="4F8DF00B" wp14:editId="36BAA2F2">
            <wp:extent cx="5742305" cy="2818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2305" cy="2818130"/>
                    </a:xfrm>
                    <a:prstGeom prst="rect">
                      <a:avLst/>
                    </a:prstGeom>
                  </pic:spPr>
                </pic:pic>
              </a:graphicData>
            </a:graphic>
          </wp:inline>
        </w:drawing>
      </w:r>
    </w:p>
    <w:p w14:paraId="02D6652A" w14:textId="38E77282" w:rsidR="00700BF4" w:rsidRDefault="00134F16">
      <w:pPr>
        <w:pStyle w:val="BodyText"/>
        <w:jc w:val="center"/>
        <w:rPr>
          <w:bCs/>
          <w:sz w:val="18"/>
          <w:szCs w:val="18"/>
          <w:lang w:val="da-DK" w:eastAsia="zh-CN"/>
        </w:rPr>
      </w:pPr>
      <w:r>
        <w:rPr>
          <w:bCs/>
          <w:sz w:val="18"/>
          <w:szCs w:val="18"/>
          <w:lang w:val="da-DK" w:eastAsia="zh-CN"/>
        </w:rPr>
        <w:t>Figure.</w:t>
      </w:r>
      <w:r w:rsidR="00206886">
        <w:rPr>
          <w:bCs/>
          <w:sz w:val="18"/>
          <w:szCs w:val="18"/>
          <w:lang w:val="da-DK" w:eastAsia="zh-CN"/>
        </w:rPr>
        <w:t>1</w:t>
      </w:r>
      <w:r>
        <w:rPr>
          <w:bCs/>
          <w:sz w:val="18"/>
          <w:szCs w:val="18"/>
          <w:lang w:val="da-DK" w:eastAsia="zh-CN"/>
        </w:rPr>
        <w:t xml:space="preserve"> Design Diagram</w:t>
      </w:r>
    </w:p>
    <w:p w14:paraId="75F3AC5C" w14:textId="77777777" w:rsidR="00700BF4" w:rsidRDefault="00134F16">
      <w:pPr>
        <w:pStyle w:val="BodyText"/>
        <w:jc w:val="left"/>
        <w:rPr>
          <w:rFonts w:eastAsia="MS Mincho"/>
          <w:lang w:val="da-DK" w:eastAsia="ja-JP"/>
        </w:rPr>
      </w:pPr>
      <w:r>
        <w:rPr>
          <w:rFonts w:eastAsia="MS Mincho"/>
          <w:lang w:val="da-DK" w:eastAsia="ja-JP"/>
        </w:rPr>
        <w:t>The most basic class in the system is “Date”,in this class,users can store information of date(day,month,year).</w:t>
      </w:r>
    </w:p>
    <w:p w14:paraId="202836CB" w14:textId="6077FFA4" w:rsidR="00700BF4" w:rsidRDefault="000116A7">
      <w:pPr>
        <w:pStyle w:val="BodyText"/>
        <w:jc w:val="left"/>
        <w:rPr>
          <w:rFonts w:eastAsia="MS Mincho"/>
          <w:lang w:val="da-DK" w:eastAsia="ja-JP"/>
        </w:rPr>
      </w:pPr>
      <w:r>
        <w:rPr>
          <w:noProof/>
        </w:rPr>
        <w:drawing>
          <wp:inline distT="0" distB="0" distL="0" distR="0" wp14:anchorId="76972B3D" wp14:editId="2062BC3F">
            <wp:extent cx="3209524" cy="30571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524" cy="3057143"/>
                    </a:xfrm>
                    <a:prstGeom prst="rect">
                      <a:avLst/>
                    </a:prstGeom>
                  </pic:spPr>
                </pic:pic>
              </a:graphicData>
            </a:graphic>
          </wp:inline>
        </w:drawing>
      </w:r>
    </w:p>
    <w:p w14:paraId="41CACD68" w14:textId="24798014"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2</w:t>
      </w:r>
      <w:r>
        <w:rPr>
          <w:bCs/>
          <w:sz w:val="18"/>
          <w:szCs w:val="18"/>
          <w:lang w:val="da-DK" w:eastAsia="ja-JP"/>
        </w:rPr>
        <w:t xml:space="preserve"> Date</w:t>
      </w:r>
    </w:p>
    <w:p w14:paraId="1C36E972" w14:textId="77777777" w:rsidR="00700BF4" w:rsidRDefault="00134F16">
      <w:pPr>
        <w:pStyle w:val="BodyText"/>
        <w:jc w:val="left"/>
        <w:rPr>
          <w:rFonts w:eastAsia="MS Mincho"/>
          <w:lang w:val="da-DK" w:eastAsia="ja-JP"/>
        </w:rPr>
      </w:pPr>
      <w:r>
        <w:rPr>
          <w:rFonts w:eastAsia="MS Mincho"/>
          <w:lang w:val="da-DK" w:eastAsia="ja-JP"/>
        </w:rPr>
        <w:t>In “Lecturer” and  “Sponsor” classes,users can store names,emails and categories for them,but for lecturers,there is a function “paidFor” to check their payment condition.</w:t>
      </w:r>
    </w:p>
    <w:p w14:paraId="01A68C04" w14:textId="1E4F9B8E" w:rsidR="00700BF4" w:rsidRDefault="00173644">
      <w:pPr>
        <w:pStyle w:val="BodyText"/>
        <w:jc w:val="left"/>
        <w:rPr>
          <w:rFonts w:eastAsia="MS Mincho"/>
          <w:lang w:val="da-DK" w:eastAsia="ja-JP"/>
        </w:rPr>
      </w:pPr>
      <w:r>
        <w:rPr>
          <w:noProof/>
        </w:rPr>
        <w:lastRenderedPageBreak/>
        <w:drawing>
          <wp:inline distT="0" distB="0" distL="0" distR="0" wp14:anchorId="6F0F61D0" wp14:editId="2E4729FD">
            <wp:extent cx="5742305" cy="2562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2305" cy="2562225"/>
                    </a:xfrm>
                    <a:prstGeom prst="rect">
                      <a:avLst/>
                    </a:prstGeom>
                  </pic:spPr>
                </pic:pic>
              </a:graphicData>
            </a:graphic>
          </wp:inline>
        </w:drawing>
      </w:r>
    </w:p>
    <w:p w14:paraId="6D562182" w14:textId="62F21EC9"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3</w:t>
      </w:r>
      <w:r>
        <w:rPr>
          <w:bCs/>
          <w:sz w:val="18"/>
          <w:szCs w:val="18"/>
          <w:lang w:val="da-DK" w:eastAsia="ja-JP"/>
        </w:rPr>
        <w:t xml:space="preserve"> Sponsor and Lecturer</w:t>
      </w:r>
    </w:p>
    <w:p w14:paraId="1C5070F1" w14:textId="77777777" w:rsidR="00700BF4" w:rsidRDefault="00134F16">
      <w:pPr>
        <w:pStyle w:val="BodyText"/>
        <w:jc w:val="left"/>
        <w:rPr>
          <w:rFonts w:eastAsia="MS Mincho"/>
          <w:lang w:val="da-DK" w:eastAsia="ja-JP"/>
        </w:rPr>
      </w:pPr>
      <w:r>
        <w:rPr>
          <w:rFonts w:eastAsia="MS Mincho"/>
          <w:lang w:val="da-DK" w:eastAsia="ja-JP"/>
        </w:rPr>
        <w:t>In “Event” class,methods in “Lecturer”,”Sponsor” and “Date” will be used.Users can  store names,starting day,amount of members and participants,length,events’ type,discount,location,feedback from members.Users can also check finalization and whether the member is vegan or not.</w:t>
      </w:r>
    </w:p>
    <w:p w14:paraId="55097E2E" w14:textId="33720471" w:rsidR="00700BF4" w:rsidRDefault="000C26C9">
      <w:pPr>
        <w:pStyle w:val="BodyText"/>
        <w:jc w:val="left"/>
        <w:rPr>
          <w:rFonts w:eastAsia="MS Mincho"/>
          <w:lang w:val="da-DK" w:eastAsia="ja-JP"/>
        </w:rPr>
      </w:pPr>
      <w:r>
        <w:rPr>
          <w:noProof/>
        </w:rPr>
        <w:drawing>
          <wp:inline distT="0" distB="0" distL="0" distR="0" wp14:anchorId="38213818" wp14:editId="1943C919">
            <wp:extent cx="5742305" cy="290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2305" cy="2901950"/>
                    </a:xfrm>
                    <a:prstGeom prst="rect">
                      <a:avLst/>
                    </a:prstGeom>
                  </pic:spPr>
                </pic:pic>
              </a:graphicData>
            </a:graphic>
          </wp:inline>
        </w:drawing>
      </w:r>
    </w:p>
    <w:p w14:paraId="683A8021" w14:textId="2B936721"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4</w:t>
      </w:r>
      <w:r>
        <w:rPr>
          <w:bCs/>
          <w:sz w:val="18"/>
          <w:szCs w:val="18"/>
          <w:lang w:val="da-DK" w:eastAsia="ja-JP"/>
        </w:rPr>
        <w:t xml:space="preserve"> Event</w:t>
      </w:r>
    </w:p>
    <w:p w14:paraId="27524E87" w14:textId="77777777" w:rsidR="00700BF4" w:rsidRDefault="00134F16">
      <w:pPr>
        <w:pStyle w:val="BodyText"/>
        <w:jc w:val="left"/>
        <w:rPr>
          <w:rFonts w:eastAsia="MS Mincho"/>
          <w:lang w:val="da-DK" w:eastAsia="ja-JP"/>
        </w:rPr>
      </w:pPr>
      <w:r>
        <w:rPr>
          <w:rFonts w:eastAsia="MS Mincho"/>
          <w:lang w:val="da-DK" w:eastAsia="ja-JP"/>
        </w:rPr>
        <w:t>In “Member” class,users can store names,emails,phone numbers,address,register date,year of payment,and the category.</w:t>
      </w:r>
    </w:p>
    <w:p w14:paraId="1B9B5109" w14:textId="34493B3E" w:rsidR="00700BF4" w:rsidRDefault="00F1690C">
      <w:pPr>
        <w:pStyle w:val="BodyText"/>
        <w:jc w:val="left"/>
        <w:rPr>
          <w:rFonts w:eastAsia="MS Mincho"/>
          <w:lang w:val="da-DK" w:eastAsia="ja-JP"/>
        </w:rPr>
      </w:pPr>
      <w:r>
        <w:rPr>
          <w:noProof/>
        </w:rPr>
        <w:lastRenderedPageBreak/>
        <w:drawing>
          <wp:inline distT="0" distB="0" distL="0" distR="0" wp14:anchorId="787287D2" wp14:editId="648779F2">
            <wp:extent cx="5742305" cy="3566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2305" cy="3566795"/>
                    </a:xfrm>
                    <a:prstGeom prst="rect">
                      <a:avLst/>
                    </a:prstGeom>
                  </pic:spPr>
                </pic:pic>
              </a:graphicData>
            </a:graphic>
          </wp:inline>
        </w:drawing>
      </w:r>
    </w:p>
    <w:p w14:paraId="30807E64" w14:textId="489F7ADB"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5</w:t>
      </w:r>
      <w:r>
        <w:rPr>
          <w:bCs/>
          <w:sz w:val="18"/>
          <w:szCs w:val="18"/>
          <w:lang w:val="da-DK" w:eastAsia="ja-JP"/>
        </w:rPr>
        <w:t xml:space="preserve"> Member</w:t>
      </w:r>
    </w:p>
    <w:p w14:paraId="4C7D9E0A" w14:textId="77777777" w:rsidR="00700BF4" w:rsidRDefault="00134F16">
      <w:pPr>
        <w:pStyle w:val="BodyText"/>
        <w:jc w:val="left"/>
        <w:rPr>
          <w:rFonts w:eastAsia="MS Mincho"/>
          <w:lang w:val="da-DK" w:eastAsia="ja-JP"/>
        </w:rPr>
      </w:pPr>
      <w:r>
        <w:rPr>
          <w:rFonts w:eastAsia="MS Mincho"/>
          <w:lang w:val="da-DK" w:eastAsia="ja-JP"/>
        </w:rPr>
        <w:t>In “FileHandler” class,users can create two files,which are file of events and file of members respectively.Users can write and read information in this two files.</w:t>
      </w:r>
    </w:p>
    <w:p w14:paraId="0A24CC10" w14:textId="1CEB6C49" w:rsidR="00700BF4" w:rsidRDefault="007F5275">
      <w:pPr>
        <w:pStyle w:val="BodyText"/>
        <w:jc w:val="left"/>
        <w:rPr>
          <w:rFonts w:eastAsia="MS Mincho"/>
          <w:lang w:val="da-DK" w:eastAsia="ja-JP"/>
        </w:rPr>
      </w:pPr>
      <w:r>
        <w:rPr>
          <w:noProof/>
        </w:rPr>
        <w:drawing>
          <wp:inline distT="0" distB="0" distL="0" distR="0" wp14:anchorId="0EA5F38E" wp14:editId="7C3B5A30">
            <wp:extent cx="5742305" cy="2974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2305" cy="2974975"/>
                    </a:xfrm>
                    <a:prstGeom prst="rect">
                      <a:avLst/>
                    </a:prstGeom>
                  </pic:spPr>
                </pic:pic>
              </a:graphicData>
            </a:graphic>
          </wp:inline>
        </w:drawing>
      </w:r>
    </w:p>
    <w:p w14:paraId="40B540E7" w14:textId="5A96B42A"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6</w:t>
      </w:r>
      <w:r>
        <w:rPr>
          <w:bCs/>
          <w:sz w:val="18"/>
          <w:szCs w:val="18"/>
          <w:lang w:val="da-DK" w:eastAsia="ja-JP"/>
        </w:rPr>
        <w:t xml:space="preserve"> File Handler</w:t>
      </w:r>
    </w:p>
    <w:p w14:paraId="0487B583" w14:textId="77777777" w:rsidR="00700BF4" w:rsidRDefault="00134F16">
      <w:pPr>
        <w:pStyle w:val="BodyText"/>
        <w:jc w:val="left"/>
        <w:rPr>
          <w:rFonts w:eastAsia="MS Mincho"/>
          <w:lang w:val="da-DK" w:eastAsia="ja-JP"/>
        </w:rPr>
      </w:pPr>
      <w:r>
        <w:rPr>
          <w:rFonts w:eastAsia="MS Mincho"/>
          <w:lang w:val="da-DK" w:eastAsia="ja-JP"/>
        </w:rPr>
        <w:t>In “EventList” class,users can add events,remove events,search events with requirements(names,category and finalization),and read information from the file of events by using the method in “FileHandler”class.</w:t>
      </w:r>
    </w:p>
    <w:p w14:paraId="654B2307" w14:textId="27D41D1C" w:rsidR="00700BF4" w:rsidRDefault="002A6CD1">
      <w:pPr>
        <w:pStyle w:val="BodyText"/>
        <w:jc w:val="left"/>
        <w:rPr>
          <w:rFonts w:eastAsia="MS Mincho"/>
          <w:lang w:val="da-DK" w:eastAsia="ja-JP"/>
        </w:rPr>
      </w:pPr>
      <w:r>
        <w:rPr>
          <w:noProof/>
        </w:rPr>
        <w:lastRenderedPageBreak/>
        <w:drawing>
          <wp:inline distT="0" distB="0" distL="0" distR="0" wp14:anchorId="0F6D7FA9" wp14:editId="06E0436C">
            <wp:extent cx="4086225" cy="473483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5588" cy="4780445"/>
                    </a:xfrm>
                    <a:prstGeom prst="rect">
                      <a:avLst/>
                    </a:prstGeom>
                  </pic:spPr>
                </pic:pic>
              </a:graphicData>
            </a:graphic>
          </wp:inline>
        </w:drawing>
      </w:r>
    </w:p>
    <w:p w14:paraId="0E8BA57A" w14:textId="59C1FF7E" w:rsidR="00700BF4" w:rsidRDefault="00134F16">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7</w:t>
      </w:r>
      <w:r>
        <w:rPr>
          <w:bCs/>
          <w:sz w:val="18"/>
          <w:szCs w:val="18"/>
          <w:lang w:val="da-DK" w:eastAsia="ja-JP"/>
        </w:rPr>
        <w:t xml:space="preserve"> Events List</w:t>
      </w:r>
    </w:p>
    <w:p w14:paraId="1E57FC4F" w14:textId="77777777" w:rsidR="00700BF4" w:rsidRDefault="00134F16">
      <w:pPr>
        <w:pStyle w:val="BodyText"/>
        <w:jc w:val="left"/>
        <w:rPr>
          <w:rFonts w:eastAsia="MS Mincho"/>
          <w:lang w:val="da-DK" w:eastAsia="ja-JP"/>
        </w:rPr>
      </w:pPr>
      <w:r>
        <w:rPr>
          <w:rFonts w:eastAsia="MS Mincho"/>
          <w:lang w:val="da-DK" w:eastAsia="ja-JP"/>
        </w:rPr>
        <w:t>In “MemberList” class,users can add members,remove members,search events with specification(name,emails,payment condition and preference),and read information from the file of members by using the method in “FileHandler” class.</w:t>
      </w:r>
    </w:p>
    <w:p w14:paraId="30772503" w14:textId="3FFFC664" w:rsidR="00700BF4" w:rsidRDefault="00EB0B8B">
      <w:pPr>
        <w:pStyle w:val="BodyText"/>
        <w:jc w:val="left"/>
        <w:rPr>
          <w:rFonts w:eastAsia="MS Mincho"/>
          <w:lang w:val="da-DK" w:eastAsia="ja-JP"/>
        </w:rPr>
      </w:pPr>
      <w:r>
        <w:rPr>
          <w:noProof/>
        </w:rPr>
        <w:drawing>
          <wp:inline distT="0" distB="0" distL="0" distR="0" wp14:anchorId="526ABE66" wp14:editId="06B7AFB4">
            <wp:extent cx="2895600" cy="17171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0373" cy="1731848"/>
                    </a:xfrm>
                    <a:prstGeom prst="rect">
                      <a:avLst/>
                    </a:prstGeom>
                  </pic:spPr>
                </pic:pic>
              </a:graphicData>
            </a:graphic>
          </wp:inline>
        </w:drawing>
      </w:r>
    </w:p>
    <w:p w14:paraId="41F0DAA1" w14:textId="4BCED260" w:rsidR="00CE764F" w:rsidRPr="00DD16E2" w:rsidRDefault="00134F16" w:rsidP="00DD16E2">
      <w:pPr>
        <w:pStyle w:val="BodyText"/>
        <w:jc w:val="center"/>
        <w:rPr>
          <w:bCs/>
          <w:sz w:val="18"/>
          <w:szCs w:val="18"/>
          <w:lang w:val="da-DK" w:eastAsia="ja-JP"/>
        </w:rPr>
      </w:pPr>
      <w:r>
        <w:rPr>
          <w:bCs/>
          <w:sz w:val="18"/>
          <w:szCs w:val="18"/>
          <w:lang w:val="da-DK" w:eastAsia="ja-JP"/>
        </w:rPr>
        <w:t>Figure.</w:t>
      </w:r>
      <w:r w:rsidR="00206886">
        <w:rPr>
          <w:rFonts w:eastAsia="SimSun"/>
          <w:bCs/>
          <w:sz w:val="18"/>
          <w:szCs w:val="18"/>
          <w:lang w:eastAsia="zh-CN"/>
        </w:rPr>
        <w:t>8</w:t>
      </w:r>
      <w:r>
        <w:rPr>
          <w:bCs/>
          <w:sz w:val="18"/>
          <w:szCs w:val="18"/>
          <w:lang w:val="da-DK" w:eastAsia="ja-JP"/>
        </w:rPr>
        <w:t xml:space="preserve"> Member List</w:t>
      </w:r>
    </w:p>
    <w:p w14:paraId="2E924824" w14:textId="36DF840C" w:rsidR="00CE764F" w:rsidRDefault="00A6184A">
      <w:pPr>
        <w:pStyle w:val="BodyText"/>
        <w:jc w:val="left"/>
        <w:rPr>
          <w:rFonts w:eastAsia="MS Mincho"/>
          <w:lang w:val="da-DK" w:eastAsia="ja-JP"/>
        </w:rPr>
      </w:pPr>
      <w:r>
        <w:rPr>
          <w:rFonts w:eastAsia="MS Mincho"/>
          <w:lang w:val="da-DK" w:eastAsia="ja-JP"/>
        </w:rPr>
        <w:t xml:space="preserve">The sequence diagram describes the how the system creates an event and each object interacts with each other to bring the desired result. The method createEvent() </w:t>
      </w:r>
      <w:r w:rsidR="00DE5046">
        <w:rPr>
          <w:rFonts w:eastAsia="MS Mincho"/>
          <w:lang w:val="da-DK" w:eastAsia="ja-JP"/>
        </w:rPr>
        <w:t>in</w:t>
      </w:r>
      <w:r>
        <w:rPr>
          <w:rFonts w:eastAsia="MS Mincho"/>
          <w:lang w:val="da-DK" w:eastAsia="ja-JP"/>
        </w:rPr>
        <w:t xml:space="preserve"> MainController calls createEvents to add an event to the arraylist of events. In Event the event object is created by giving to each field a value. Also there the date, lecturer and sponsor object are created and sent back to the contructor of Event.</w:t>
      </w:r>
    </w:p>
    <w:p w14:paraId="3CE66139" w14:textId="28F5F344" w:rsidR="004B76DC" w:rsidRDefault="00FF28F7">
      <w:pPr>
        <w:pStyle w:val="BodyText"/>
        <w:jc w:val="left"/>
        <w:rPr>
          <w:rFonts w:eastAsia="MS Mincho"/>
          <w:lang w:val="da-DK" w:eastAsia="ja-JP"/>
        </w:rPr>
      </w:pPr>
      <w:r>
        <w:rPr>
          <w:noProof/>
        </w:rPr>
        <w:lastRenderedPageBreak/>
        <w:drawing>
          <wp:inline distT="0" distB="0" distL="0" distR="0" wp14:anchorId="2DFD33FF" wp14:editId="1AA09937">
            <wp:extent cx="6534892"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44043" cy="2785195"/>
                    </a:xfrm>
                    <a:prstGeom prst="rect">
                      <a:avLst/>
                    </a:prstGeom>
                  </pic:spPr>
                </pic:pic>
              </a:graphicData>
            </a:graphic>
          </wp:inline>
        </w:drawing>
      </w:r>
    </w:p>
    <w:p w14:paraId="7E822EFF" w14:textId="4678E29C" w:rsidR="003877C4" w:rsidRPr="008E0300" w:rsidRDefault="003877C4" w:rsidP="003877C4">
      <w:pPr>
        <w:pStyle w:val="BodyText"/>
        <w:jc w:val="center"/>
        <w:rPr>
          <w:rFonts w:eastAsia="MS Mincho"/>
          <w:sz w:val="18"/>
          <w:szCs w:val="18"/>
          <w:lang w:val="da-DK" w:eastAsia="ja-JP"/>
        </w:rPr>
      </w:pPr>
      <w:r w:rsidRPr="008E0300">
        <w:rPr>
          <w:rFonts w:eastAsia="MS Mincho"/>
          <w:sz w:val="18"/>
          <w:szCs w:val="18"/>
          <w:lang w:val="da-DK" w:eastAsia="ja-JP"/>
        </w:rPr>
        <w:t>Figure.</w:t>
      </w:r>
      <w:r w:rsidR="00206886">
        <w:rPr>
          <w:rFonts w:eastAsia="MS Mincho"/>
          <w:sz w:val="18"/>
          <w:szCs w:val="18"/>
          <w:lang w:val="da-DK" w:eastAsia="ja-JP"/>
        </w:rPr>
        <w:t>9</w:t>
      </w:r>
      <w:r w:rsidRPr="008E0300">
        <w:rPr>
          <w:rFonts w:eastAsia="MS Mincho"/>
          <w:sz w:val="18"/>
          <w:szCs w:val="18"/>
          <w:lang w:val="da-DK" w:eastAsia="ja-JP"/>
        </w:rPr>
        <w:t xml:space="preserve"> Sequence Diagram</w:t>
      </w:r>
    </w:p>
    <w:p w14:paraId="4F34BD7D" w14:textId="77777777" w:rsidR="00DD16E2" w:rsidRDefault="00DD16E2">
      <w:pPr>
        <w:pStyle w:val="BodyText"/>
        <w:jc w:val="left"/>
        <w:rPr>
          <w:rFonts w:eastAsia="MS Mincho"/>
          <w:lang w:val="da-DK" w:eastAsia="ja-JP"/>
        </w:rPr>
      </w:pPr>
    </w:p>
    <w:p w14:paraId="76D4C208" w14:textId="77777777" w:rsidR="00DD16E2" w:rsidRDefault="00DD16E2">
      <w:pPr>
        <w:pStyle w:val="BodyText"/>
        <w:jc w:val="left"/>
        <w:rPr>
          <w:rFonts w:eastAsia="MS Mincho"/>
          <w:lang w:val="da-DK" w:eastAsia="ja-JP"/>
        </w:rPr>
      </w:pPr>
    </w:p>
    <w:p w14:paraId="601C8B1B" w14:textId="77777777" w:rsidR="00DD16E2" w:rsidRDefault="00DD16E2">
      <w:pPr>
        <w:pStyle w:val="BodyText"/>
        <w:jc w:val="left"/>
        <w:rPr>
          <w:rFonts w:eastAsia="MS Mincho"/>
          <w:lang w:val="da-DK" w:eastAsia="ja-JP"/>
        </w:rPr>
      </w:pPr>
    </w:p>
    <w:p w14:paraId="341CDD92" w14:textId="77777777" w:rsidR="00DD16E2" w:rsidRDefault="00DD16E2">
      <w:pPr>
        <w:pStyle w:val="BodyText"/>
        <w:jc w:val="left"/>
        <w:rPr>
          <w:rFonts w:eastAsia="MS Mincho"/>
          <w:lang w:val="da-DK" w:eastAsia="ja-JP"/>
        </w:rPr>
      </w:pPr>
    </w:p>
    <w:p w14:paraId="41CCA62C" w14:textId="77777777" w:rsidR="00DD16E2" w:rsidRDefault="00DD16E2">
      <w:pPr>
        <w:pStyle w:val="BodyText"/>
        <w:jc w:val="left"/>
        <w:rPr>
          <w:rFonts w:eastAsia="MS Mincho"/>
          <w:lang w:val="da-DK" w:eastAsia="ja-JP"/>
        </w:rPr>
      </w:pPr>
    </w:p>
    <w:p w14:paraId="706A5D55" w14:textId="77777777" w:rsidR="00DD16E2" w:rsidRDefault="00DD16E2">
      <w:pPr>
        <w:pStyle w:val="BodyText"/>
        <w:jc w:val="left"/>
        <w:rPr>
          <w:rFonts w:eastAsia="MS Mincho"/>
          <w:lang w:val="da-DK" w:eastAsia="ja-JP"/>
        </w:rPr>
      </w:pPr>
    </w:p>
    <w:p w14:paraId="4EF05B44" w14:textId="77777777" w:rsidR="00DD16E2" w:rsidRDefault="00DD16E2">
      <w:pPr>
        <w:pStyle w:val="BodyText"/>
        <w:jc w:val="left"/>
        <w:rPr>
          <w:rFonts w:eastAsia="MS Mincho"/>
          <w:lang w:val="da-DK" w:eastAsia="ja-JP"/>
        </w:rPr>
      </w:pPr>
    </w:p>
    <w:p w14:paraId="3D77B115" w14:textId="77777777" w:rsidR="00DD16E2" w:rsidRDefault="00DD16E2">
      <w:pPr>
        <w:pStyle w:val="BodyText"/>
        <w:jc w:val="left"/>
        <w:rPr>
          <w:rFonts w:eastAsia="MS Mincho"/>
          <w:lang w:val="da-DK" w:eastAsia="ja-JP"/>
        </w:rPr>
      </w:pPr>
    </w:p>
    <w:p w14:paraId="44E6AE21" w14:textId="77777777" w:rsidR="00DD16E2" w:rsidRDefault="00DD16E2">
      <w:pPr>
        <w:pStyle w:val="BodyText"/>
        <w:jc w:val="left"/>
        <w:rPr>
          <w:rFonts w:eastAsia="MS Mincho"/>
          <w:lang w:val="da-DK" w:eastAsia="ja-JP"/>
        </w:rPr>
      </w:pPr>
    </w:p>
    <w:p w14:paraId="10F6DF09" w14:textId="34C1D87A" w:rsidR="00DD16E2" w:rsidRDefault="00DD16E2">
      <w:pPr>
        <w:pStyle w:val="BodyText"/>
        <w:jc w:val="left"/>
        <w:rPr>
          <w:rFonts w:eastAsia="MS Mincho"/>
          <w:lang w:val="da-DK" w:eastAsia="ja-JP"/>
        </w:rPr>
      </w:pPr>
    </w:p>
    <w:p w14:paraId="0B9A8B07" w14:textId="61544786" w:rsidR="00C66C4E" w:rsidRDefault="00C66C4E">
      <w:pPr>
        <w:pStyle w:val="BodyText"/>
        <w:jc w:val="left"/>
        <w:rPr>
          <w:rFonts w:eastAsia="MS Mincho"/>
          <w:lang w:val="da-DK" w:eastAsia="ja-JP"/>
        </w:rPr>
      </w:pPr>
    </w:p>
    <w:p w14:paraId="7948BCF6" w14:textId="1EE81E2E" w:rsidR="00C66C4E" w:rsidRDefault="00C66C4E">
      <w:pPr>
        <w:pStyle w:val="BodyText"/>
        <w:jc w:val="left"/>
        <w:rPr>
          <w:rFonts w:eastAsia="MS Mincho"/>
          <w:lang w:val="da-DK" w:eastAsia="ja-JP"/>
        </w:rPr>
      </w:pPr>
    </w:p>
    <w:p w14:paraId="49DA9CAF" w14:textId="7B4B0575" w:rsidR="00C66C4E" w:rsidRDefault="00C66C4E">
      <w:pPr>
        <w:pStyle w:val="BodyText"/>
        <w:jc w:val="left"/>
        <w:rPr>
          <w:rFonts w:eastAsia="MS Mincho"/>
          <w:lang w:val="da-DK" w:eastAsia="ja-JP"/>
        </w:rPr>
      </w:pPr>
    </w:p>
    <w:p w14:paraId="081D6267" w14:textId="46F4C195" w:rsidR="00C66C4E" w:rsidRDefault="00C66C4E">
      <w:pPr>
        <w:pStyle w:val="BodyText"/>
        <w:jc w:val="left"/>
        <w:rPr>
          <w:rFonts w:eastAsia="MS Mincho"/>
          <w:lang w:val="da-DK" w:eastAsia="ja-JP"/>
        </w:rPr>
      </w:pPr>
    </w:p>
    <w:p w14:paraId="36B345E0" w14:textId="4C22ECE9" w:rsidR="00C66C4E" w:rsidRDefault="00C66C4E">
      <w:pPr>
        <w:pStyle w:val="BodyText"/>
        <w:jc w:val="left"/>
        <w:rPr>
          <w:rFonts w:eastAsia="MS Mincho"/>
          <w:lang w:val="da-DK" w:eastAsia="ja-JP"/>
        </w:rPr>
      </w:pPr>
    </w:p>
    <w:p w14:paraId="72E77312" w14:textId="1A75F024" w:rsidR="00C66C4E" w:rsidRDefault="00C66C4E">
      <w:pPr>
        <w:pStyle w:val="BodyText"/>
        <w:jc w:val="left"/>
        <w:rPr>
          <w:rFonts w:eastAsia="MS Mincho"/>
          <w:lang w:val="da-DK" w:eastAsia="ja-JP"/>
        </w:rPr>
      </w:pPr>
    </w:p>
    <w:p w14:paraId="398A4F39" w14:textId="2C7DE2B1" w:rsidR="00C66C4E" w:rsidRDefault="00C66C4E">
      <w:pPr>
        <w:pStyle w:val="BodyText"/>
        <w:jc w:val="left"/>
        <w:rPr>
          <w:rFonts w:eastAsia="MS Mincho"/>
          <w:lang w:val="da-DK" w:eastAsia="ja-JP"/>
        </w:rPr>
      </w:pPr>
    </w:p>
    <w:p w14:paraId="746E5F9D" w14:textId="025F5854" w:rsidR="00C66C4E" w:rsidRDefault="00C66C4E">
      <w:pPr>
        <w:pStyle w:val="BodyText"/>
        <w:jc w:val="left"/>
        <w:rPr>
          <w:rFonts w:eastAsia="MS Mincho"/>
          <w:lang w:val="da-DK" w:eastAsia="ja-JP"/>
        </w:rPr>
      </w:pPr>
    </w:p>
    <w:p w14:paraId="1ECC4F08" w14:textId="628DB86F" w:rsidR="00C66C4E" w:rsidRDefault="00C66C4E">
      <w:pPr>
        <w:pStyle w:val="BodyText"/>
        <w:jc w:val="left"/>
        <w:rPr>
          <w:rFonts w:eastAsia="MS Mincho"/>
          <w:lang w:val="da-DK" w:eastAsia="ja-JP"/>
        </w:rPr>
      </w:pPr>
    </w:p>
    <w:p w14:paraId="71E96C70" w14:textId="2B787EEC" w:rsidR="00C66C4E" w:rsidRDefault="00C66C4E">
      <w:pPr>
        <w:pStyle w:val="BodyText"/>
        <w:jc w:val="left"/>
        <w:rPr>
          <w:rFonts w:eastAsia="MS Mincho"/>
          <w:lang w:val="da-DK" w:eastAsia="ja-JP"/>
        </w:rPr>
      </w:pPr>
    </w:p>
    <w:p w14:paraId="48A9E991" w14:textId="77777777" w:rsidR="00C66C4E" w:rsidRDefault="00C66C4E">
      <w:pPr>
        <w:pStyle w:val="BodyText"/>
        <w:jc w:val="left"/>
        <w:rPr>
          <w:rFonts w:eastAsia="MS Mincho"/>
          <w:lang w:val="da-DK" w:eastAsia="ja-JP"/>
        </w:rPr>
      </w:pPr>
    </w:p>
    <w:p w14:paraId="09B6EB5F" w14:textId="77777777" w:rsidR="00DD16E2" w:rsidRDefault="00DD16E2">
      <w:pPr>
        <w:pStyle w:val="BodyText"/>
        <w:jc w:val="left"/>
        <w:rPr>
          <w:rFonts w:eastAsia="MS Mincho"/>
          <w:lang w:val="da-DK" w:eastAsia="ja-JP"/>
        </w:rPr>
      </w:pPr>
    </w:p>
    <w:p w14:paraId="46E307AC" w14:textId="77777777" w:rsidR="00DD16E2" w:rsidRDefault="00DD16E2">
      <w:pPr>
        <w:pStyle w:val="BodyText"/>
        <w:jc w:val="left"/>
        <w:rPr>
          <w:rFonts w:eastAsia="MS Mincho"/>
          <w:lang w:val="da-DK" w:eastAsia="ja-JP"/>
        </w:rPr>
      </w:pPr>
    </w:p>
    <w:p w14:paraId="6D2CA0DF" w14:textId="52810F9C" w:rsidR="004B76DC" w:rsidRDefault="00DD16E2">
      <w:pPr>
        <w:pStyle w:val="BodyText"/>
        <w:jc w:val="left"/>
        <w:rPr>
          <w:rFonts w:eastAsia="MS Mincho"/>
          <w:lang w:val="da-DK" w:eastAsia="ja-JP"/>
        </w:rPr>
      </w:pPr>
      <w:r>
        <w:rPr>
          <w:rFonts w:eastAsia="MS Mincho"/>
          <w:lang w:val="da-DK" w:eastAsia="ja-JP"/>
        </w:rPr>
        <w:lastRenderedPageBreak/>
        <w:t xml:space="preserve">The GUI </w:t>
      </w:r>
      <w:r w:rsidR="00D611AC">
        <w:rPr>
          <w:rFonts w:eastAsia="MS Mincho"/>
          <w:lang w:val="da-DK" w:eastAsia="ja-JP"/>
        </w:rPr>
        <w:t>has four tabs inside which all the elements are put.</w:t>
      </w:r>
      <w:r w:rsidR="00C90571">
        <w:rPr>
          <w:rFonts w:eastAsia="MS Mincho"/>
          <w:lang w:val="da-DK" w:eastAsia="ja-JP"/>
        </w:rPr>
        <w:t xml:space="preserve"> It is built it in this way so that access to everything that the system does is easier.</w:t>
      </w:r>
    </w:p>
    <w:p w14:paraId="3C40B11C" w14:textId="7DC969AA" w:rsidR="006E6B07" w:rsidRDefault="006E6B07">
      <w:pPr>
        <w:pStyle w:val="BodyText"/>
        <w:jc w:val="left"/>
        <w:rPr>
          <w:rFonts w:eastAsia="MS Mincho"/>
          <w:lang w:val="da-DK" w:eastAsia="ja-JP"/>
        </w:rPr>
      </w:pPr>
      <w:r>
        <w:rPr>
          <w:rFonts w:eastAsia="MS Mincho"/>
          <w:lang w:val="da-DK" w:eastAsia="ja-JP"/>
        </w:rPr>
        <w:t>The Manage Event tab is built with four buttons with action listeners, text fields and check boxes for the fields of an event.</w:t>
      </w:r>
      <w:r w:rsidR="00C769C4">
        <w:rPr>
          <w:rFonts w:eastAsia="MS Mincho"/>
          <w:lang w:val="da-DK" w:eastAsia="ja-JP"/>
        </w:rPr>
        <w:t xml:space="preserve"> When the Create Event</w:t>
      </w:r>
      <w:r w:rsidR="001348B5">
        <w:rPr>
          <w:rFonts w:eastAsia="MS Mincho"/>
          <w:lang w:val="da-DK" w:eastAsia="ja-JP"/>
        </w:rPr>
        <w:t xml:space="preserve"> </w:t>
      </w:r>
      <w:r w:rsidR="00C769C4">
        <w:rPr>
          <w:rFonts w:eastAsia="MS Mincho"/>
          <w:lang w:val="da-DK" w:eastAsia="ja-JP"/>
        </w:rPr>
        <w:t>button is pressed all the fields are filled with the values that are given in the system, the reason being that the user would know where he needs to input data.</w:t>
      </w:r>
      <w:r w:rsidR="000F6B7F">
        <w:rPr>
          <w:rFonts w:eastAsia="MS Mincho"/>
          <w:lang w:val="da-DK" w:eastAsia="ja-JP"/>
        </w:rPr>
        <w:t xml:space="preserve">When submitting the changes made to the event, the original name needs to be inputted in </w:t>
      </w:r>
      <w:r w:rsidR="00354E8E">
        <w:rPr>
          <w:rFonts w:eastAsia="MS Mincho"/>
          <w:lang w:val="da-DK" w:eastAsia="ja-JP"/>
        </w:rPr>
        <w:t>the textfield next to the Search button</w:t>
      </w:r>
      <w:r w:rsidR="000F6B7F">
        <w:rPr>
          <w:rFonts w:eastAsia="MS Mincho"/>
          <w:lang w:val="da-DK" w:eastAsia="ja-JP"/>
        </w:rPr>
        <w:t xml:space="preserve"> so the system would know what event to change.</w:t>
      </w:r>
    </w:p>
    <w:p w14:paraId="64246AB1" w14:textId="5A3A452D" w:rsidR="004B76DC" w:rsidRDefault="00C90571">
      <w:pPr>
        <w:pStyle w:val="BodyText"/>
        <w:jc w:val="left"/>
        <w:rPr>
          <w:rFonts w:eastAsia="MS Mincho"/>
          <w:noProof/>
          <w:lang w:val="en-GB" w:eastAsia="ja-JP"/>
        </w:rPr>
      </w:pPr>
      <w:r>
        <w:rPr>
          <w:noProof/>
        </w:rPr>
        <w:drawing>
          <wp:inline distT="0" distB="0" distL="0" distR="0" wp14:anchorId="087CC344" wp14:editId="76D1834B">
            <wp:extent cx="5742305" cy="36315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2305" cy="3631565"/>
                    </a:xfrm>
                    <a:prstGeom prst="rect">
                      <a:avLst/>
                    </a:prstGeom>
                  </pic:spPr>
                </pic:pic>
              </a:graphicData>
            </a:graphic>
          </wp:inline>
        </w:drawing>
      </w:r>
    </w:p>
    <w:p w14:paraId="4EB4871A" w14:textId="43B45D96" w:rsidR="008E0300" w:rsidRPr="00465C81" w:rsidRDefault="008E0300" w:rsidP="008E0300">
      <w:pPr>
        <w:pStyle w:val="BodyText"/>
        <w:jc w:val="center"/>
        <w:rPr>
          <w:rFonts w:eastAsia="MS Mincho"/>
          <w:noProof/>
          <w:sz w:val="18"/>
          <w:szCs w:val="18"/>
          <w:lang w:val="en-GB" w:eastAsia="ja-JP"/>
        </w:rPr>
      </w:pPr>
      <w:r w:rsidRPr="00465C81">
        <w:rPr>
          <w:rFonts w:eastAsia="MS Mincho"/>
          <w:noProof/>
          <w:sz w:val="18"/>
          <w:szCs w:val="18"/>
          <w:lang w:val="en-GB" w:eastAsia="ja-JP"/>
        </w:rPr>
        <w:t>Figure.1</w:t>
      </w:r>
      <w:r w:rsidR="00206886">
        <w:rPr>
          <w:rFonts w:eastAsia="MS Mincho"/>
          <w:noProof/>
          <w:sz w:val="18"/>
          <w:szCs w:val="18"/>
          <w:lang w:val="en-GB" w:eastAsia="ja-JP"/>
        </w:rPr>
        <w:t>0</w:t>
      </w:r>
      <w:r w:rsidRPr="00465C81">
        <w:rPr>
          <w:rFonts w:eastAsia="MS Mincho"/>
          <w:noProof/>
          <w:sz w:val="18"/>
          <w:szCs w:val="18"/>
          <w:lang w:val="en-GB" w:eastAsia="ja-JP"/>
        </w:rPr>
        <w:t xml:space="preserve"> GUI</w:t>
      </w:r>
      <w:r w:rsidR="00D611AC">
        <w:rPr>
          <w:rFonts w:eastAsia="MS Mincho"/>
          <w:noProof/>
          <w:sz w:val="18"/>
          <w:szCs w:val="18"/>
          <w:lang w:val="en-GB" w:eastAsia="ja-JP"/>
        </w:rPr>
        <w:t xml:space="preserve"> Manage Event tab</w:t>
      </w:r>
      <w:r w:rsidR="00465C81" w:rsidRPr="00465C81">
        <w:rPr>
          <w:rFonts w:eastAsia="MS Mincho"/>
          <w:noProof/>
          <w:sz w:val="18"/>
          <w:szCs w:val="18"/>
          <w:lang w:val="en-GB" w:eastAsia="ja-JP"/>
        </w:rPr>
        <w:t xml:space="preserve"> </w:t>
      </w:r>
    </w:p>
    <w:p w14:paraId="641E06DA" w14:textId="77777777" w:rsidR="00744529" w:rsidRDefault="00744529">
      <w:pPr>
        <w:pStyle w:val="BodyText"/>
        <w:jc w:val="left"/>
        <w:rPr>
          <w:rFonts w:eastAsia="MS Mincho"/>
          <w:lang w:val="da-DK" w:eastAsia="ja-JP"/>
        </w:rPr>
      </w:pPr>
    </w:p>
    <w:p w14:paraId="27A0DCF2" w14:textId="77777777" w:rsidR="00D83090" w:rsidRDefault="00D83090">
      <w:pPr>
        <w:pStyle w:val="BodyText"/>
        <w:jc w:val="left"/>
        <w:rPr>
          <w:rFonts w:eastAsia="MS Mincho"/>
          <w:lang w:val="da-DK" w:eastAsia="ja-JP"/>
        </w:rPr>
      </w:pPr>
    </w:p>
    <w:p w14:paraId="2843FE7D" w14:textId="77777777" w:rsidR="00D83090" w:rsidRDefault="00D83090">
      <w:pPr>
        <w:pStyle w:val="BodyText"/>
        <w:jc w:val="left"/>
        <w:rPr>
          <w:rFonts w:eastAsia="MS Mincho"/>
          <w:lang w:val="da-DK" w:eastAsia="ja-JP"/>
        </w:rPr>
      </w:pPr>
    </w:p>
    <w:p w14:paraId="314A49B1" w14:textId="77777777" w:rsidR="00D83090" w:rsidRDefault="00D83090">
      <w:pPr>
        <w:pStyle w:val="BodyText"/>
        <w:jc w:val="left"/>
        <w:rPr>
          <w:rFonts w:eastAsia="MS Mincho"/>
          <w:lang w:val="da-DK" w:eastAsia="ja-JP"/>
        </w:rPr>
      </w:pPr>
    </w:p>
    <w:p w14:paraId="7656AE8C" w14:textId="77777777" w:rsidR="00D83090" w:rsidRDefault="00D83090">
      <w:pPr>
        <w:pStyle w:val="BodyText"/>
        <w:jc w:val="left"/>
        <w:rPr>
          <w:rFonts w:eastAsia="MS Mincho"/>
          <w:lang w:val="da-DK" w:eastAsia="ja-JP"/>
        </w:rPr>
      </w:pPr>
    </w:p>
    <w:p w14:paraId="2C6AC6F3" w14:textId="77777777" w:rsidR="00D83090" w:rsidRDefault="00D83090">
      <w:pPr>
        <w:pStyle w:val="BodyText"/>
        <w:jc w:val="left"/>
        <w:rPr>
          <w:rFonts w:eastAsia="MS Mincho"/>
          <w:lang w:val="da-DK" w:eastAsia="ja-JP"/>
        </w:rPr>
      </w:pPr>
    </w:p>
    <w:p w14:paraId="30D93ABB" w14:textId="77777777" w:rsidR="00D83090" w:rsidRDefault="00D83090">
      <w:pPr>
        <w:pStyle w:val="BodyText"/>
        <w:jc w:val="left"/>
        <w:rPr>
          <w:rFonts w:eastAsia="MS Mincho"/>
          <w:lang w:val="da-DK" w:eastAsia="ja-JP"/>
        </w:rPr>
      </w:pPr>
    </w:p>
    <w:p w14:paraId="2E4B17A1" w14:textId="770D560D" w:rsidR="00D83090" w:rsidRDefault="00D83090">
      <w:pPr>
        <w:pStyle w:val="BodyText"/>
        <w:jc w:val="left"/>
        <w:rPr>
          <w:rFonts w:eastAsia="MS Mincho"/>
          <w:lang w:val="da-DK" w:eastAsia="ja-JP"/>
        </w:rPr>
      </w:pPr>
    </w:p>
    <w:p w14:paraId="55AB1533" w14:textId="25863AB8" w:rsidR="00C66C4E" w:rsidRDefault="00C66C4E">
      <w:pPr>
        <w:pStyle w:val="BodyText"/>
        <w:jc w:val="left"/>
        <w:rPr>
          <w:rFonts w:eastAsia="MS Mincho"/>
          <w:lang w:val="da-DK" w:eastAsia="ja-JP"/>
        </w:rPr>
      </w:pPr>
    </w:p>
    <w:p w14:paraId="29876283" w14:textId="77777777" w:rsidR="00C66C4E" w:rsidRDefault="00C66C4E">
      <w:pPr>
        <w:pStyle w:val="BodyText"/>
        <w:jc w:val="left"/>
        <w:rPr>
          <w:rFonts w:eastAsia="MS Mincho"/>
          <w:lang w:val="da-DK" w:eastAsia="ja-JP"/>
        </w:rPr>
      </w:pPr>
    </w:p>
    <w:p w14:paraId="078025D5" w14:textId="77777777" w:rsidR="00D83090" w:rsidRDefault="00D83090">
      <w:pPr>
        <w:pStyle w:val="BodyText"/>
        <w:jc w:val="left"/>
        <w:rPr>
          <w:rFonts w:eastAsia="MS Mincho"/>
          <w:lang w:val="da-DK" w:eastAsia="ja-JP"/>
        </w:rPr>
      </w:pPr>
    </w:p>
    <w:p w14:paraId="4B1F46A9" w14:textId="77777777" w:rsidR="00D83090" w:rsidRDefault="00D83090">
      <w:pPr>
        <w:pStyle w:val="BodyText"/>
        <w:jc w:val="left"/>
        <w:rPr>
          <w:rFonts w:eastAsia="MS Mincho"/>
          <w:lang w:val="da-DK" w:eastAsia="ja-JP"/>
        </w:rPr>
      </w:pPr>
    </w:p>
    <w:p w14:paraId="083464E7" w14:textId="77777777" w:rsidR="00D83090" w:rsidRDefault="00D83090">
      <w:pPr>
        <w:pStyle w:val="BodyText"/>
        <w:jc w:val="left"/>
        <w:rPr>
          <w:rFonts w:eastAsia="MS Mincho"/>
          <w:lang w:val="da-DK" w:eastAsia="ja-JP"/>
        </w:rPr>
      </w:pPr>
    </w:p>
    <w:p w14:paraId="09ECD5C7" w14:textId="77777777" w:rsidR="00D83090" w:rsidRDefault="00D83090">
      <w:pPr>
        <w:pStyle w:val="BodyText"/>
        <w:jc w:val="left"/>
        <w:rPr>
          <w:rFonts w:eastAsia="MS Mincho"/>
          <w:lang w:val="da-DK" w:eastAsia="ja-JP"/>
        </w:rPr>
      </w:pPr>
    </w:p>
    <w:p w14:paraId="6EF9D161" w14:textId="1292A8ED" w:rsidR="00744529" w:rsidRDefault="00756958">
      <w:pPr>
        <w:pStyle w:val="BodyText"/>
        <w:jc w:val="left"/>
        <w:rPr>
          <w:rFonts w:eastAsia="MS Mincho"/>
          <w:lang w:val="da-DK" w:eastAsia="ja-JP"/>
        </w:rPr>
      </w:pPr>
      <w:r>
        <w:rPr>
          <w:rFonts w:eastAsia="MS Mincho"/>
          <w:lang w:val="da-DK" w:eastAsia="ja-JP"/>
        </w:rPr>
        <w:lastRenderedPageBreak/>
        <w:t>The GUI has an textArea object so all the information outputted when events are searched will be there the reason for this being that the user would search for certains events for which it would not have the name. When the List button is pressed a file is created with the information of the lecturer</w:t>
      </w:r>
      <w:r w:rsidR="00862796">
        <w:rPr>
          <w:rFonts w:eastAsia="MS Mincho"/>
          <w:lang w:val="da-DK" w:eastAsia="ja-JP"/>
        </w:rPr>
        <w:t>s and sponsors by their category. The List button does not show anything in the textArea because it was considered not relevant in fulfilling the requirement of having a list of lecture and sponsors</w:t>
      </w:r>
      <w:r w:rsidR="000A229B">
        <w:rPr>
          <w:rFonts w:eastAsia="MS Mincho"/>
          <w:lang w:val="da-DK" w:eastAsia="ja-JP"/>
        </w:rPr>
        <w:t>.</w:t>
      </w:r>
    </w:p>
    <w:p w14:paraId="42993AF8" w14:textId="444C8BC4" w:rsidR="001D0734" w:rsidRDefault="001D0734">
      <w:pPr>
        <w:pStyle w:val="BodyText"/>
        <w:jc w:val="left"/>
        <w:rPr>
          <w:rFonts w:eastAsia="MS Mincho"/>
          <w:lang w:val="da-DK" w:eastAsia="ja-JP"/>
        </w:rPr>
      </w:pPr>
      <w:r>
        <w:rPr>
          <w:noProof/>
        </w:rPr>
        <w:drawing>
          <wp:inline distT="0" distB="0" distL="0" distR="0" wp14:anchorId="7EC4AD5F" wp14:editId="45AB4FB5">
            <wp:extent cx="5742305" cy="36315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2305" cy="3631565"/>
                    </a:xfrm>
                    <a:prstGeom prst="rect">
                      <a:avLst/>
                    </a:prstGeom>
                  </pic:spPr>
                </pic:pic>
              </a:graphicData>
            </a:graphic>
          </wp:inline>
        </w:drawing>
      </w:r>
    </w:p>
    <w:p w14:paraId="479AC814" w14:textId="1700BFD6" w:rsidR="001D0734" w:rsidRDefault="001D0734" w:rsidP="001D0734">
      <w:pPr>
        <w:pStyle w:val="BodyText"/>
        <w:jc w:val="center"/>
        <w:rPr>
          <w:rFonts w:eastAsia="MS Mincho"/>
          <w:sz w:val="18"/>
          <w:szCs w:val="18"/>
          <w:lang w:val="da-DK" w:eastAsia="ja-JP"/>
        </w:rPr>
      </w:pPr>
      <w:r>
        <w:rPr>
          <w:rFonts w:eastAsia="MS Mincho"/>
          <w:sz w:val="18"/>
          <w:szCs w:val="18"/>
          <w:lang w:val="da-DK" w:eastAsia="ja-JP"/>
        </w:rPr>
        <w:t>Figure.11 GUI Search/List tab</w:t>
      </w:r>
    </w:p>
    <w:p w14:paraId="12CC3569" w14:textId="11C92B26" w:rsidR="001348B5" w:rsidRDefault="001348B5" w:rsidP="001D0734">
      <w:pPr>
        <w:pStyle w:val="BodyText"/>
        <w:jc w:val="center"/>
        <w:rPr>
          <w:rFonts w:eastAsia="MS Mincho"/>
          <w:sz w:val="18"/>
          <w:szCs w:val="18"/>
          <w:lang w:val="da-DK" w:eastAsia="ja-JP"/>
        </w:rPr>
      </w:pPr>
    </w:p>
    <w:p w14:paraId="6D8919B5" w14:textId="4489B5F5" w:rsidR="001348B5" w:rsidRDefault="001348B5" w:rsidP="001D0734">
      <w:pPr>
        <w:pStyle w:val="BodyText"/>
        <w:jc w:val="center"/>
        <w:rPr>
          <w:rFonts w:eastAsia="MS Mincho"/>
          <w:sz w:val="18"/>
          <w:szCs w:val="18"/>
          <w:lang w:val="da-DK" w:eastAsia="ja-JP"/>
        </w:rPr>
      </w:pPr>
    </w:p>
    <w:p w14:paraId="41814AF3" w14:textId="77777777" w:rsidR="001348B5" w:rsidRDefault="001348B5">
      <w:pPr>
        <w:pStyle w:val="BodyText"/>
        <w:jc w:val="left"/>
        <w:rPr>
          <w:noProof/>
        </w:rPr>
      </w:pPr>
    </w:p>
    <w:p w14:paraId="12059C6B" w14:textId="77777777" w:rsidR="00260747" w:rsidRDefault="00260747">
      <w:pPr>
        <w:pStyle w:val="BodyText"/>
        <w:jc w:val="left"/>
        <w:rPr>
          <w:rFonts w:eastAsia="MS Mincho"/>
          <w:lang w:val="da-DK" w:eastAsia="ja-JP"/>
        </w:rPr>
      </w:pPr>
    </w:p>
    <w:p w14:paraId="1A8A5723" w14:textId="77777777" w:rsidR="00260747" w:rsidRDefault="00260747">
      <w:pPr>
        <w:pStyle w:val="BodyText"/>
        <w:jc w:val="left"/>
        <w:rPr>
          <w:rFonts w:eastAsia="MS Mincho"/>
          <w:lang w:val="da-DK" w:eastAsia="ja-JP"/>
        </w:rPr>
      </w:pPr>
    </w:p>
    <w:p w14:paraId="70FFAC6D" w14:textId="77777777" w:rsidR="00260747" w:rsidRDefault="00260747">
      <w:pPr>
        <w:pStyle w:val="BodyText"/>
        <w:jc w:val="left"/>
        <w:rPr>
          <w:rFonts w:eastAsia="MS Mincho"/>
          <w:lang w:val="da-DK" w:eastAsia="ja-JP"/>
        </w:rPr>
      </w:pPr>
    </w:p>
    <w:p w14:paraId="6839DA60" w14:textId="77777777" w:rsidR="00260747" w:rsidRDefault="00260747">
      <w:pPr>
        <w:pStyle w:val="BodyText"/>
        <w:jc w:val="left"/>
        <w:rPr>
          <w:rFonts w:eastAsia="MS Mincho"/>
          <w:lang w:val="da-DK" w:eastAsia="ja-JP"/>
        </w:rPr>
      </w:pPr>
    </w:p>
    <w:p w14:paraId="612EDA3A" w14:textId="77777777" w:rsidR="00260747" w:rsidRDefault="00260747">
      <w:pPr>
        <w:pStyle w:val="BodyText"/>
        <w:jc w:val="left"/>
        <w:rPr>
          <w:rFonts w:eastAsia="MS Mincho"/>
          <w:lang w:val="da-DK" w:eastAsia="ja-JP"/>
        </w:rPr>
      </w:pPr>
    </w:p>
    <w:p w14:paraId="544951E9" w14:textId="77777777" w:rsidR="00260747" w:rsidRDefault="00260747">
      <w:pPr>
        <w:pStyle w:val="BodyText"/>
        <w:jc w:val="left"/>
        <w:rPr>
          <w:rFonts w:eastAsia="MS Mincho"/>
          <w:lang w:val="da-DK" w:eastAsia="ja-JP"/>
        </w:rPr>
      </w:pPr>
    </w:p>
    <w:p w14:paraId="3A86AF48" w14:textId="77777777" w:rsidR="00260747" w:rsidRDefault="00260747">
      <w:pPr>
        <w:pStyle w:val="BodyText"/>
        <w:jc w:val="left"/>
        <w:rPr>
          <w:rFonts w:eastAsia="MS Mincho"/>
          <w:lang w:val="da-DK" w:eastAsia="ja-JP"/>
        </w:rPr>
      </w:pPr>
    </w:p>
    <w:p w14:paraId="468BEFE2" w14:textId="77777777" w:rsidR="00260747" w:rsidRDefault="00260747">
      <w:pPr>
        <w:pStyle w:val="BodyText"/>
        <w:jc w:val="left"/>
        <w:rPr>
          <w:rFonts w:eastAsia="MS Mincho"/>
          <w:lang w:val="da-DK" w:eastAsia="ja-JP"/>
        </w:rPr>
      </w:pPr>
    </w:p>
    <w:p w14:paraId="0381F968" w14:textId="77777777" w:rsidR="00260747" w:rsidRDefault="00260747">
      <w:pPr>
        <w:pStyle w:val="BodyText"/>
        <w:jc w:val="left"/>
        <w:rPr>
          <w:rFonts w:eastAsia="MS Mincho"/>
          <w:lang w:val="da-DK" w:eastAsia="ja-JP"/>
        </w:rPr>
      </w:pPr>
    </w:p>
    <w:p w14:paraId="6B4E0644" w14:textId="77777777" w:rsidR="00260747" w:rsidRDefault="00260747">
      <w:pPr>
        <w:pStyle w:val="BodyText"/>
        <w:jc w:val="left"/>
        <w:rPr>
          <w:rFonts w:eastAsia="MS Mincho"/>
          <w:lang w:val="da-DK" w:eastAsia="ja-JP"/>
        </w:rPr>
      </w:pPr>
    </w:p>
    <w:p w14:paraId="425D9CC8" w14:textId="77777777" w:rsidR="00260747" w:rsidRDefault="00260747">
      <w:pPr>
        <w:pStyle w:val="BodyText"/>
        <w:jc w:val="left"/>
        <w:rPr>
          <w:rFonts w:eastAsia="MS Mincho"/>
          <w:lang w:val="da-DK" w:eastAsia="ja-JP"/>
        </w:rPr>
      </w:pPr>
    </w:p>
    <w:p w14:paraId="6793C428" w14:textId="77777777" w:rsidR="00260747" w:rsidRDefault="00260747">
      <w:pPr>
        <w:pStyle w:val="BodyText"/>
        <w:jc w:val="left"/>
        <w:rPr>
          <w:rFonts w:eastAsia="MS Mincho"/>
          <w:lang w:val="da-DK" w:eastAsia="ja-JP"/>
        </w:rPr>
      </w:pPr>
    </w:p>
    <w:p w14:paraId="5F3BBD63" w14:textId="77777777" w:rsidR="00260747" w:rsidRDefault="00260747">
      <w:pPr>
        <w:pStyle w:val="BodyText"/>
        <w:jc w:val="left"/>
        <w:rPr>
          <w:rFonts w:eastAsia="MS Mincho"/>
          <w:lang w:val="da-DK" w:eastAsia="ja-JP"/>
        </w:rPr>
      </w:pPr>
    </w:p>
    <w:p w14:paraId="00E25D92" w14:textId="3BE870CA" w:rsidR="00744529" w:rsidRDefault="001348B5">
      <w:pPr>
        <w:pStyle w:val="BodyText"/>
        <w:jc w:val="left"/>
        <w:rPr>
          <w:rFonts w:eastAsia="MS Mincho"/>
          <w:lang w:val="da-DK" w:eastAsia="ja-JP"/>
        </w:rPr>
      </w:pPr>
      <w:r>
        <w:rPr>
          <w:rFonts w:eastAsia="MS Mincho"/>
          <w:lang w:val="da-DK" w:eastAsia="ja-JP"/>
        </w:rPr>
        <w:lastRenderedPageBreak/>
        <w:t xml:space="preserve">In the </w:t>
      </w:r>
      <w:r w:rsidR="00260747">
        <w:rPr>
          <w:rFonts w:eastAsia="MS Mincho"/>
          <w:lang w:val="da-DK" w:eastAsia="ja-JP"/>
        </w:rPr>
        <w:t>Manage Members tab, in order to create a member all the fields except Registration Date need to be filled. This is because most of the times a member would be created on the day the information is given.</w:t>
      </w:r>
      <w:r>
        <w:rPr>
          <w:noProof/>
        </w:rPr>
        <w:drawing>
          <wp:inline distT="0" distB="0" distL="0" distR="0" wp14:anchorId="51064517" wp14:editId="1EFC35F3">
            <wp:extent cx="5742305" cy="36315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2305" cy="3631565"/>
                    </a:xfrm>
                    <a:prstGeom prst="rect">
                      <a:avLst/>
                    </a:prstGeom>
                  </pic:spPr>
                </pic:pic>
              </a:graphicData>
            </a:graphic>
          </wp:inline>
        </w:drawing>
      </w:r>
    </w:p>
    <w:p w14:paraId="072C49BD" w14:textId="10C7A035" w:rsidR="00744529" w:rsidRDefault="001348B5" w:rsidP="001348B5">
      <w:pPr>
        <w:pStyle w:val="BodyText"/>
        <w:jc w:val="center"/>
        <w:rPr>
          <w:rFonts w:eastAsia="MS Mincho"/>
          <w:sz w:val="18"/>
          <w:szCs w:val="18"/>
          <w:lang w:val="da-DK" w:eastAsia="ja-JP"/>
        </w:rPr>
      </w:pPr>
      <w:r>
        <w:rPr>
          <w:rFonts w:eastAsia="MS Mincho"/>
          <w:sz w:val="18"/>
          <w:szCs w:val="18"/>
          <w:lang w:val="da-DK" w:eastAsia="ja-JP"/>
        </w:rPr>
        <w:t>Figure.12 GUI Manange Members tab</w:t>
      </w:r>
    </w:p>
    <w:p w14:paraId="5559D909" w14:textId="2563B2BA" w:rsidR="00B92879" w:rsidRPr="00B92879" w:rsidRDefault="00B92879" w:rsidP="00B92879">
      <w:pPr>
        <w:pStyle w:val="BodyText"/>
        <w:jc w:val="left"/>
        <w:rPr>
          <w:rFonts w:eastAsia="MS Mincho"/>
          <w:lang w:val="da-DK" w:eastAsia="ja-JP"/>
        </w:rPr>
      </w:pPr>
      <w:r>
        <w:rPr>
          <w:rFonts w:eastAsia="MS Mincho"/>
          <w:lang w:val="da-DK" w:eastAsia="ja-JP"/>
        </w:rPr>
        <w:t>The List Membe</w:t>
      </w:r>
      <w:r w:rsidR="004C5122">
        <w:rPr>
          <w:rFonts w:eastAsia="MS Mincho"/>
          <w:lang w:val="da-DK" w:eastAsia="ja-JP"/>
        </w:rPr>
        <w:t>r</w:t>
      </w:r>
      <w:r>
        <w:rPr>
          <w:rFonts w:eastAsia="MS Mincho"/>
          <w:lang w:val="da-DK" w:eastAsia="ja-JP"/>
        </w:rPr>
        <w:t>s tab has a textArea object in which every time a button is used</w:t>
      </w:r>
      <w:r w:rsidR="00A72529">
        <w:rPr>
          <w:rFonts w:eastAsia="MS Mincho"/>
          <w:lang w:val="da-DK" w:eastAsia="ja-JP"/>
        </w:rPr>
        <w:t xml:space="preserve"> it shows the the result of the search. The List all Emails</w:t>
      </w:r>
      <w:r w:rsidR="004E6FB8">
        <w:rPr>
          <w:rFonts w:eastAsia="MS Mincho"/>
          <w:lang w:val="da-DK" w:eastAsia="ja-JP"/>
        </w:rPr>
        <w:t>l</w:t>
      </w:r>
      <w:r w:rsidR="00A72529">
        <w:rPr>
          <w:rFonts w:eastAsia="MS Mincho"/>
          <w:lang w:val="da-DK" w:eastAsia="ja-JP"/>
        </w:rPr>
        <w:t xml:space="preserve"> button also creates a file when pressed. It was built this way as in the interview it was mentioned the need for a list of the emails for the newsletter.</w:t>
      </w:r>
    </w:p>
    <w:p w14:paraId="04D2C4E5" w14:textId="3B3B70AD" w:rsidR="00560670" w:rsidRDefault="00560670" w:rsidP="001348B5">
      <w:pPr>
        <w:pStyle w:val="BodyText"/>
        <w:jc w:val="center"/>
        <w:rPr>
          <w:rFonts w:eastAsia="MS Mincho"/>
          <w:sz w:val="18"/>
          <w:szCs w:val="18"/>
          <w:lang w:val="da-DK" w:eastAsia="ja-JP"/>
        </w:rPr>
      </w:pPr>
      <w:r>
        <w:rPr>
          <w:noProof/>
        </w:rPr>
        <w:drawing>
          <wp:inline distT="0" distB="0" distL="0" distR="0" wp14:anchorId="11C744E2" wp14:editId="60EFF843">
            <wp:extent cx="5742305" cy="36315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2305" cy="3631565"/>
                    </a:xfrm>
                    <a:prstGeom prst="rect">
                      <a:avLst/>
                    </a:prstGeom>
                  </pic:spPr>
                </pic:pic>
              </a:graphicData>
            </a:graphic>
          </wp:inline>
        </w:drawing>
      </w:r>
    </w:p>
    <w:p w14:paraId="725E787B" w14:textId="25D9322D" w:rsidR="00560670" w:rsidRPr="001348B5" w:rsidRDefault="00560670" w:rsidP="001348B5">
      <w:pPr>
        <w:pStyle w:val="BodyText"/>
        <w:jc w:val="center"/>
        <w:rPr>
          <w:rFonts w:eastAsia="MS Mincho"/>
          <w:sz w:val="18"/>
          <w:szCs w:val="18"/>
          <w:lang w:val="da-DK" w:eastAsia="ja-JP"/>
        </w:rPr>
      </w:pPr>
      <w:r>
        <w:rPr>
          <w:rFonts w:eastAsia="MS Mincho"/>
          <w:sz w:val="18"/>
          <w:szCs w:val="18"/>
          <w:lang w:val="da-DK" w:eastAsia="ja-JP"/>
        </w:rPr>
        <w:t>Figure.13 GUI List Members tab</w:t>
      </w:r>
    </w:p>
    <w:p w14:paraId="491584C5" w14:textId="77777777" w:rsidR="00700BF4" w:rsidRDefault="00134F16">
      <w:pPr>
        <w:pStyle w:val="Heading1"/>
        <w:rPr>
          <w:lang w:val="en-GB"/>
        </w:rPr>
      </w:pPr>
      <w:bookmarkStart w:id="8" w:name="_Toc490902154"/>
      <w:r>
        <w:rPr>
          <w:lang w:val="en-GB"/>
        </w:rPr>
        <w:lastRenderedPageBreak/>
        <w:t>Implementation</w:t>
      </w:r>
      <w:bookmarkEnd w:id="8"/>
    </w:p>
    <w:p w14:paraId="60B58817" w14:textId="77777777" w:rsidR="00DD5A45" w:rsidRDefault="00DD5A45" w:rsidP="00DD5A45">
      <w:bookmarkStart w:id="9" w:name="_Toc490902155"/>
      <w:r>
        <w:t>Class MainController is responsible for all the main methods used in the GUI. It is built so it can make the changes and save everything in files that are handled in a static class. One of the most important methods is the modifyEvent as it is used for modifying the fields that describe an event. It is called through an anonymous function in the GUI at the press of the button. To modify a certain event, it searches for the index of the event in the arraylist of events and then calls the set method. In the end of the method it saves the events to a file. The important methods that modifyEvent uses: searchIndex(), saveEvents().</w:t>
      </w:r>
    </w:p>
    <w:p w14:paraId="2F32C44E" w14:textId="77777777" w:rsidR="00DD5A45" w:rsidRDefault="00DD5A45" w:rsidP="00DD5A45">
      <w:r>
        <w:t xml:space="preserve">   public void modifyEvent(Event event, String name, String nrParticipants,</w:t>
      </w:r>
    </w:p>
    <w:p w14:paraId="49A1B808" w14:textId="77777777" w:rsidR="00DD5A45" w:rsidRDefault="00DD5A45" w:rsidP="00DD5A45">
      <w:r>
        <w:t xml:space="preserve">         String day, String month, String year, String nrMembers, String length,</w:t>
      </w:r>
    </w:p>
    <w:p w14:paraId="5C1DE09F" w14:textId="77777777" w:rsidR="00DD5A45" w:rsidRDefault="00DD5A45" w:rsidP="00DD5A45">
      <w:r>
        <w:t xml:space="preserve">         String discount, boolean finalized, String type, boolean vegan,</w:t>
      </w:r>
    </w:p>
    <w:p w14:paraId="013F2C2D" w14:textId="77777777" w:rsidR="00DD5A45" w:rsidRDefault="00DD5A45" w:rsidP="00DD5A45">
      <w:r>
        <w:t xml:space="preserve">         String location, String feedback, String lecturerName,</w:t>
      </w:r>
    </w:p>
    <w:p w14:paraId="6F8E69DA" w14:textId="77777777" w:rsidR="00DD5A45" w:rsidRDefault="00DD5A45" w:rsidP="00DD5A45">
      <w:r>
        <w:t xml:space="preserve">         String lecturerEmail, boolean lecturerPaidFor, String lecturerCategory,</w:t>
      </w:r>
    </w:p>
    <w:p w14:paraId="457FB02E" w14:textId="77777777" w:rsidR="00DD5A45" w:rsidRDefault="00DD5A45" w:rsidP="00DD5A45">
      <w:r>
        <w:t xml:space="preserve">         String sponsorName, String sponsorEmail, String sponsorCategory)</w:t>
      </w:r>
    </w:p>
    <w:p w14:paraId="4E96ADF3" w14:textId="77777777" w:rsidR="00DD5A45" w:rsidRDefault="00DD5A45" w:rsidP="00DD5A45">
      <w:r>
        <w:t xml:space="preserve">   {</w:t>
      </w:r>
    </w:p>
    <w:p w14:paraId="059C29EF" w14:textId="77777777" w:rsidR="00DD5A45" w:rsidRDefault="00DD5A45" w:rsidP="00DD5A45">
      <w:r>
        <w:t xml:space="preserve">      </w:t>
      </w:r>
      <w:proofErr w:type="spellStart"/>
      <w:r>
        <w:t>int</w:t>
      </w:r>
      <w:proofErr w:type="spellEnd"/>
      <w:r>
        <w:t xml:space="preserve"> </w:t>
      </w:r>
      <w:proofErr w:type="spellStart"/>
      <w:r>
        <w:t>numberParticipants</w:t>
      </w:r>
      <w:proofErr w:type="spellEnd"/>
      <w:r>
        <w:t xml:space="preserve"> = </w:t>
      </w:r>
      <w:proofErr w:type="spellStart"/>
      <w:r>
        <w:t>Integer.parseInt</w:t>
      </w:r>
      <w:proofErr w:type="spellEnd"/>
      <w:r>
        <w:t>(</w:t>
      </w:r>
      <w:proofErr w:type="spellStart"/>
      <w:r>
        <w:t>nrParticipants</w:t>
      </w:r>
      <w:proofErr w:type="spellEnd"/>
      <w:r>
        <w:t>);</w:t>
      </w:r>
    </w:p>
    <w:p w14:paraId="53016374" w14:textId="77777777" w:rsidR="00DD5A45" w:rsidRDefault="00DD5A45" w:rsidP="00DD5A45">
      <w:r>
        <w:t xml:space="preserve">      Date </w:t>
      </w:r>
      <w:proofErr w:type="spellStart"/>
      <w:r>
        <w:t>dayStart</w:t>
      </w:r>
      <w:proofErr w:type="spellEnd"/>
      <w:r>
        <w:t xml:space="preserve"> = new Date(</w:t>
      </w:r>
      <w:proofErr w:type="spellStart"/>
      <w:r>
        <w:t>Integer.parseInt</w:t>
      </w:r>
      <w:proofErr w:type="spellEnd"/>
      <w:r>
        <w:t xml:space="preserve">(day), </w:t>
      </w:r>
      <w:proofErr w:type="spellStart"/>
      <w:r>
        <w:t>Integer.parseInt</w:t>
      </w:r>
      <w:proofErr w:type="spellEnd"/>
      <w:r>
        <w:t>(month),</w:t>
      </w:r>
    </w:p>
    <w:p w14:paraId="77514ABB" w14:textId="77777777" w:rsidR="00DD5A45" w:rsidRDefault="00DD5A45" w:rsidP="00DD5A45">
      <w:r>
        <w:t xml:space="preserve">            </w:t>
      </w:r>
      <w:proofErr w:type="spellStart"/>
      <w:r>
        <w:t>Integer.parseInt</w:t>
      </w:r>
      <w:proofErr w:type="spellEnd"/>
      <w:r>
        <w:t>(year));</w:t>
      </w:r>
    </w:p>
    <w:p w14:paraId="04ACCFDD" w14:textId="77777777" w:rsidR="00DD5A45" w:rsidRDefault="00DD5A45" w:rsidP="00DD5A45">
      <w:r>
        <w:t xml:space="preserve">      </w:t>
      </w:r>
      <w:proofErr w:type="spellStart"/>
      <w:r>
        <w:t>int</w:t>
      </w:r>
      <w:proofErr w:type="spellEnd"/>
      <w:r>
        <w:t xml:space="preserve"> </w:t>
      </w:r>
      <w:proofErr w:type="spellStart"/>
      <w:r>
        <w:t>numberMembers</w:t>
      </w:r>
      <w:proofErr w:type="spellEnd"/>
      <w:r>
        <w:t xml:space="preserve"> = </w:t>
      </w:r>
      <w:proofErr w:type="spellStart"/>
      <w:r>
        <w:t>Integer.parseInt</w:t>
      </w:r>
      <w:proofErr w:type="spellEnd"/>
      <w:r>
        <w:t>(</w:t>
      </w:r>
      <w:proofErr w:type="spellStart"/>
      <w:r>
        <w:t>nrMembers</w:t>
      </w:r>
      <w:proofErr w:type="spellEnd"/>
      <w:r>
        <w:t>);</w:t>
      </w:r>
    </w:p>
    <w:p w14:paraId="74AF025C" w14:textId="77777777" w:rsidR="00DD5A45" w:rsidRDefault="00DD5A45" w:rsidP="00DD5A45">
      <w:r>
        <w:t xml:space="preserve">      </w:t>
      </w:r>
      <w:proofErr w:type="spellStart"/>
      <w:r>
        <w:t>int</w:t>
      </w:r>
      <w:proofErr w:type="spellEnd"/>
      <w:r>
        <w:t xml:space="preserve"> </w:t>
      </w:r>
      <w:proofErr w:type="spellStart"/>
      <w:r>
        <w:t>nrdiscount</w:t>
      </w:r>
      <w:proofErr w:type="spellEnd"/>
      <w:r>
        <w:t xml:space="preserve"> = </w:t>
      </w:r>
      <w:proofErr w:type="spellStart"/>
      <w:r>
        <w:t>Integer.parseInt</w:t>
      </w:r>
      <w:proofErr w:type="spellEnd"/>
      <w:r>
        <w:t>(discount);</w:t>
      </w:r>
    </w:p>
    <w:p w14:paraId="78FA82A6" w14:textId="77777777" w:rsidR="00DD5A45" w:rsidRDefault="00DD5A45" w:rsidP="00DD5A45">
      <w:r>
        <w:t xml:space="preserve">      Lecturer </w:t>
      </w:r>
      <w:proofErr w:type="spellStart"/>
      <w:r>
        <w:t>lecturer</w:t>
      </w:r>
      <w:proofErr w:type="spellEnd"/>
      <w:r>
        <w:t xml:space="preserve"> = new </w:t>
      </w:r>
      <w:proofErr w:type="gramStart"/>
      <w:r>
        <w:t>Lecturer(</w:t>
      </w:r>
      <w:proofErr w:type="spellStart"/>
      <w:proofErr w:type="gramEnd"/>
      <w:r>
        <w:t>lecturerName</w:t>
      </w:r>
      <w:proofErr w:type="spellEnd"/>
      <w:r>
        <w:t xml:space="preserve">, </w:t>
      </w:r>
      <w:proofErr w:type="spellStart"/>
      <w:r>
        <w:t>lecturerEmail</w:t>
      </w:r>
      <w:proofErr w:type="spellEnd"/>
      <w:r>
        <w:t>,</w:t>
      </w:r>
    </w:p>
    <w:p w14:paraId="3D7304A1" w14:textId="77777777" w:rsidR="00DD5A45" w:rsidRDefault="00DD5A45" w:rsidP="00DD5A45">
      <w:r>
        <w:t xml:space="preserve">            </w:t>
      </w:r>
      <w:proofErr w:type="spellStart"/>
      <w:r>
        <w:t>lecturerPaidFor</w:t>
      </w:r>
      <w:proofErr w:type="spellEnd"/>
      <w:r>
        <w:t xml:space="preserve">, </w:t>
      </w:r>
      <w:proofErr w:type="spellStart"/>
      <w:r>
        <w:t>lecturerCategory</w:t>
      </w:r>
      <w:proofErr w:type="spellEnd"/>
      <w:r>
        <w:t>);</w:t>
      </w:r>
    </w:p>
    <w:p w14:paraId="008564BE" w14:textId="77777777" w:rsidR="00DD5A45" w:rsidRDefault="00DD5A45" w:rsidP="00DD5A45">
      <w:r>
        <w:t xml:space="preserve">      Sponsor </w:t>
      </w:r>
      <w:proofErr w:type="spellStart"/>
      <w:r>
        <w:t>sponsor</w:t>
      </w:r>
      <w:proofErr w:type="spellEnd"/>
      <w:r>
        <w:t xml:space="preserve"> = new </w:t>
      </w:r>
      <w:proofErr w:type="gramStart"/>
      <w:r>
        <w:t>Sponsor(</w:t>
      </w:r>
      <w:proofErr w:type="spellStart"/>
      <w:proofErr w:type="gramEnd"/>
      <w:r>
        <w:t>sponsorName</w:t>
      </w:r>
      <w:proofErr w:type="spellEnd"/>
      <w:r>
        <w:t xml:space="preserve">, </w:t>
      </w:r>
      <w:proofErr w:type="spellStart"/>
      <w:r>
        <w:t>sponsorEmail</w:t>
      </w:r>
      <w:proofErr w:type="spellEnd"/>
      <w:r>
        <w:t xml:space="preserve">, </w:t>
      </w:r>
      <w:proofErr w:type="spellStart"/>
      <w:r>
        <w:t>sponsorCategory</w:t>
      </w:r>
      <w:proofErr w:type="spellEnd"/>
      <w:r>
        <w:t>);</w:t>
      </w:r>
    </w:p>
    <w:p w14:paraId="18766EBE" w14:textId="77777777" w:rsidR="00DD5A45" w:rsidRDefault="00DD5A45" w:rsidP="00DD5A45">
      <w:r>
        <w:t xml:space="preserve">      try</w:t>
      </w:r>
    </w:p>
    <w:p w14:paraId="12833ED4" w14:textId="77777777" w:rsidR="00DD5A45" w:rsidRDefault="00DD5A45" w:rsidP="00DD5A45">
      <w:r>
        <w:t xml:space="preserve">      {</w:t>
      </w:r>
    </w:p>
    <w:p w14:paraId="500DF4CA" w14:textId="77777777" w:rsidR="00DD5A45" w:rsidRDefault="00DD5A45" w:rsidP="00DD5A45">
      <w:r>
        <w:t xml:space="preserve">         eventList.getEvent(</w:t>
      </w:r>
      <w:proofErr w:type="gramStart"/>
      <w:r>
        <w:t>).get</w:t>
      </w:r>
      <w:proofErr w:type="gramEnd"/>
      <w:r>
        <w:t>((eventList.searchIndex(event))).setEvent(name,</w:t>
      </w:r>
    </w:p>
    <w:p w14:paraId="4274BA31" w14:textId="77777777" w:rsidR="00DD5A45" w:rsidRDefault="00DD5A45" w:rsidP="00DD5A45">
      <w:r>
        <w:t xml:space="preserve">               </w:t>
      </w:r>
      <w:proofErr w:type="spellStart"/>
      <w:r>
        <w:t>numberParticipants</w:t>
      </w:r>
      <w:proofErr w:type="spellEnd"/>
      <w:r>
        <w:t xml:space="preserve">, </w:t>
      </w:r>
      <w:proofErr w:type="spellStart"/>
      <w:r>
        <w:t>dayStart</w:t>
      </w:r>
      <w:proofErr w:type="spellEnd"/>
      <w:r>
        <w:t xml:space="preserve">, </w:t>
      </w:r>
      <w:proofErr w:type="spellStart"/>
      <w:r>
        <w:t>numberMembers</w:t>
      </w:r>
      <w:proofErr w:type="spellEnd"/>
      <w:r>
        <w:t xml:space="preserve">, length, </w:t>
      </w:r>
      <w:proofErr w:type="spellStart"/>
      <w:r>
        <w:t>nrdiscount</w:t>
      </w:r>
      <w:proofErr w:type="spellEnd"/>
      <w:r>
        <w:t>,</w:t>
      </w:r>
    </w:p>
    <w:p w14:paraId="1317D301" w14:textId="77777777" w:rsidR="00DD5A45" w:rsidRDefault="00DD5A45" w:rsidP="00DD5A45">
      <w:r>
        <w:t xml:space="preserve">               finalized, type, vegan, location, feedback, lecturer, sponsor);</w:t>
      </w:r>
    </w:p>
    <w:p w14:paraId="140681BE" w14:textId="77777777" w:rsidR="00DD5A45" w:rsidRDefault="00DD5A45" w:rsidP="00DD5A45">
      <w:r>
        <w:t xml:space="preserve">      }</w:t>
      </w:r>
    </w:p>
    <w:p w14:paraId="58AC0839" w14:textId="77777777" w:rsidR="00DD5A45" w:rsidRDefault="00DD5A45" w:rsidP="00DD5A45">
      <w:r>
        <w:t xml:space="preserve">      catch (</w:t>
      </w:r>
      <w:proofErr w:type="spellStart"/>
      <w:r>
        <w:t>IndexOutOfBoundsException</w:t>
      </w:r>
      <w:proofErr w:type="spellEnd"/>
      <w:r>
        <w:t xml:space="preserve"> e)</w:t>
      </w:r>
    </w:p>
    <w:p w14:paraId="5AC4675E" w14:textId="77777777" w:rsidR="00DD5A45" w:rsidRDefault="00DD5A45" w:rsidP="00DD5A45">
      <w:r>
        <w:t xml:space="preserve">      {</w:t>
      </w:r>
    </w:p>
    <w:p w14:paraId="3BBE7A3C" w14:textId="77777777" w:rsidR="00DD5A45" w:rsidRDefault="00DD5A45" w:rsidP="00DD5A45">
      <w:r>
        <w:t xml:space="preserve">         </w:t>
      </w:r>
      <w:proofErr w:type="spellStart"/>
      <w:r>
        <w:t>System.out.println</w:t>
      </w:r>
      <w:proofErr w:type="spellEnd"/>
      <w:r>
        <w:t>("no event found");</w:t>
      </w:r>
    </w:p>
    <w:p w14:paraId="156417A8" w14:textId="77777777" w:rsidR="00DD5A45" w:rsidRDefault="00DD5A45" w:rsidP="00DD5A45">
      <w:r>
        <w:t xml:space="preserve">      }</w:t>
      </w:r>
    </w:p>
    <w:p w14:paraId="3BEC42ED" w14:textId="77777777" w:rsidR="00DD5A45" w:rsidRDefault="00DD5A45" w:rsidP="00DD5A45">
      <w:r>
        <w:t xml:space="preserve">      </w:t>
      </w:r>
      <w:proofErr w:type="spellStart"/>
      <w:r>
        <w:t>FileHandler.saveEvents</w:t>
      </w:r>
      <w:proofErr w:type="spellEnd"/>
      <w:r>
        <w:t>(</w:t>
      </w:r>
      <w:proofErr w:type="spellStart"/>
      <w:r>
        <w:t>eventList.getArrayEvent</w:t>
      </w:r>
      <w:proofErr w:type="spellEnd"/>
      <w:r>
        <w:t>());</w:t>
      </w:r>
    </w:p>
    <w:p w14:paraId="71D04F18" w14:textId="77777777" w:rsidR="00DD5A45" w:rsidRDefault="00DD5A45" w:rsidP="00DD5A45">
      <w:r>
        <w:t xml:space="preserve">   }</w:t>
      </w:r>
    </w:p>
    <w:p w14:paraId="5F77331E" w14:textId="77777777" w:rsidR="00DD5A45" w:rsidRDefault="00DD5A45" w:rsidP="00DD5A45"/>
    <w:p w14:paraId="7AF0F936" w14:textId="77777777" w:rsidR="00DD5A45" w:rsidRDefault="00DD5A45" w:rsidP="00DD5A45">
      <w:r>
        <w:t>}</w:t>
      </w:r>
    </w:p>
    <w:p w14:paraId="09957B5D" w14:textId="77777777" w:rsidR="00DD5A45" w:rsidRDefault="00DD5A45" w:rsidP="00DD5A45">
      <w:r>
        <w:t>The searchIndex() method returns the position of a certain event that is introduced. It is used to know the position of the event we need to modify in the arrayList. It returns “-1” if no event is found.</w:t>
      </w:r>
    </w:p>
    <w:p w14:paraId="46AA643E" w14:textId="77777777" w:rsidR="00DD5A45" w:rsidRDefault="00DD5A45" w:rsidP="00DD5A45">
      <w:r>
        <w:t xml:space="preserve">public </w:t>
      </w:r>
      <w:proofErr w:type="spellStart"/>
      <w:r>
        <w:t>int</w:t>
      </w:r>
      <w:proofErr w:type="spellEnd"/>
      <w:r>
        <w:t xml:space="preserve"> </w:t>
      </w:r>
      <w:proofErr w:type="spellStart"/>
      <w:proofErr w:type="gramStart"/>
      <w:r>
        <w:t>searchIndex</w:t>
      </w:r>
      <w:proofErr w:type="spellEnd"/>
      <w:r>
        <w:t>(</w:t>
      </w:r>
      <w:proofErr w:type="gramEnd"/>
      <w:r>
        <w:t>Event event)</w:t>
      </w:r>
    </w:p>
    <w:p w14:paraId="11D486FA" w14:textId="77777777" w:rsidR="00DD5A45" w:rsidRDefault="00DD5A45" w:rsidP="00DD5A45">
      <w:r>
        <w:t xml:space="preserve">   {</w:t>
      </w:r>
    </w:p>
    <w:p w14:paraId="214AE03E" w14:textId="77777777" w:rsidR="00DD5A45" w:rsidRDefault="00DD5A45" w:rsidP="00DD5A45">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this.event</w:t>
      </w:r>
      <w:proofErr w:type="gramEnd"/>
      <w:r>
        <w:t>.size</w:t>
      </w:r>
      <w:proofErr w:type="spellEnd"/>
      <w:r>
        <w:t xml:space="preserve">(); </w:t>
      </w:r>
      <w:proofErr w:type="spellStart"/>
      <w:r>
        <w:t>i</w:t>
      </w:r>
      <w:proofErr w:type="spellEnd"/>
      <w:r>
        <w:t>++)</w:t>
      </w:r>
    </w:p>
    <w:p w14:paraId="50895F92" w14:textId="77777777" w:rsidR="00DD5A45" w:rsidRDefault="00DD5A45" w:rsidP="00DD5A45">
      <w:r>
        <w:t xml:space="preserve">      {</w:t>
      </w:r>
    </w:p>
    <w:p w14:paraId="412454F5" w14:textId="77777777" w:rsidR="00DD5A45" w:rsidRDefault="00DD5A45" w:rsidP="00DD5A45">
      <w:r>
        <w:t xml:space="preserve">         if (</w:t>
      </w:r>
      <w:proofErr w:type="spellStart"/>
      <w:r>
        <w:t>this.event.get</w:t>
      </w:r>
      <w:proofErr w:type="spellEnd"/>
      <w:r>
        <w:t>(</w:t>
      </w:r>
      <w:proofErr w:type="spellStart"/>
      <w:r>
        <w:t>i</w:t>
      </w:r>
      <w:proofErr w:type="spellEnd"/>
      <w:proofErr w:type="gramStart"/>
      <w:r>
        <w:t>).equals</w:t>
      </w:r>
      <w:proofErr w:type="gramEnd"/>
      <w:r>
        <w:t>(event))</w:t>
      </w:r>
    </w:p>
    <w:p w14:paraId="29DC0A94" w14:textId="77777777" w:rsidR="00DD5A45" w:rsidRDefault="00DD5A45" w:rsidP="00DD5A45">
      <w:r>
        <w:t xml:space="preserve">            return </w:t>
      </w:r>
      <w:proofErr w:type="spellStart"/>
      <w:r>
        <w:t>i</w:t>
      </w:r>
      <w:proofErr w:type="spellEnd"/>
      <w:r>
        <w:t>;</w:t>
      </w:r>
    </w:p>
    <w:p w14:paraId="798EA5DB" w14:textId="77777777" w:rsidR="00DD5A45" w:rsidRDefault="00DD5A45" w:rsidP="00DD5A45">
      <w:r>
        <w:t xml:space="preserve">      }</w:t>
      </w:r>
    </w:p>
    <w:p w14:paraId="707DB772" w14:textId="77777777" w:rsidR="00DD5A45" w:rsidRDefault="00DD5A45" w:rsidP="00DD5A45">
      <w:r>
        <w:t xml:space="preserve">      return -1;</w:t>
      </w:r>
    </w:p>
    <w:p w14:paraId="21F3780B" w14:textId="77777777" w:rsidR="00DD5A45" w:rsidRDefault="00DD5A45" w:rsidP="00DD5A45">
      <w:r>
        <w:t xml:space="preserve">   }</w:t>
      </w:r>
    </w:p>
    <w:p w14:paraId="1450F991" w14:textId="77777777" w:rsidR="00DD5A45" w:rsidRDefault="00DD5A45" w:rsidP="00DD5A45"/>
    <w:p w14:paraId="0182F2AA" w14:textId="77777777" w:rsidR="00DD5A45" w:rsidRDefault="00DD5A45" w:rsidP="00DD5A45">
      <w:r>
        <w:lastRenderedPageBreak/>
        <w:t>The saveEvents() method uses an array of events to save the objects in a binary file. The choice of using binary files was justified by the flexibility of writing and reading objects from them.</w:t>
      </w:r>
    </w:p>
    <w:p w14:paraId="17A42612" w14:textId="77777777" w:rsidR="00DD5A45" w:rsidRDefault="00DD5A45" w:rsidP="00DD5A45">
      <w:r>
        <w:t>public static void saveEvents(</w:t>
      </w:r>
      <w:proofErr w:type="gramStart"/>
      <w:r>
        <w:t>Event[</w:t>
      </w:r>
      <w:proofErr w:type="gramEnd"/>
      <w:r>
        <w:t>] events) {</w:t>
      </w:r>
    </w:p>
    <w:p w14:paraId="0F5550DE" w14:textId="77777777" w:rsidR="00DD5A45" w:rsidRDefault="00DD5A45" w:rsidP="00DD5A45">
      <w:r>
        <w:tab/>
      </w:r>
      <w:r>
        <w:tab/>
      </w:r>
      <w:proofErr w:type="spellStart"/>
      <w:r>
        <w:t>ObjectOutputStream</w:t>
      </w:r>
      <w:proofErr w:type="spellEnd"/>
      <w:r>
        <w:t xml:space="preserve"> out = null;</w:t>
      </w:r>
    </w:p>
    <w:p w14:paraId="570C08D6" w14:textId="77777777" w:rsidR="00DD5A45" w:rsidRDefault="00DD5A45" w:rsidP="00DD5A45">
      <w:r>
        <w:tab/>
      </w:r>
      <w:r>
        <w:tab/>
        <w:t>try {</w:t>
      </w:r>
    </w:p>
    <w:p w14:paraId="03BBD412" w14:textId="77777777" w:rsidR="00DD5A45" w:rsidRDefault="00DD5A45" w:rsidP="00DD5A45"/>
    <w:p w14:paraId="57C37BEC" w14:textId="77777777" w:rsidR="00DD5A45" w:rsidRDefault="00DD5A45" w:rsidP="00DD5A45">
      <w:r>
        <w:tab/>
      </w:r>
      <w:r>
        <w:tab/>
      </w:r>
      <w:r>
        <w:tab/>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events.bin</w:t>
      </w:r>
      <w:proofErr w:type="spellEnd"/>
      <w:r>
        <w:t>");</w:t>
      </w:r>
    </w:p>
    <w:p w14:paraId="0175EE38" w14:textId="77777777" w:rsidR="00DD5A45" w:rsidRDefault="00DD5A45" w:rsidP="00DD5A45">
      <w:r>
        <w:tab/>
      </w:r>
      <w:r>
        <w:tab/>
      </w:r>
      <w:r>
        <w:tab/>
        <w:t xml:space="preserve">out = new </w:t>
      </w:r>
      <w:proofErr w:type="spellStart"/>
      <w:r>
        <w:t>ObjectOutputStream</w:t>
      </w:r>
      <w:proofErr w:type="spellEnd"/>
      <w:r>
        <w:t>(</w:t>
      </w:r>
      <w:proofErr w:type="spellStart"/>
      <w:r>
        <w:t>fos</w:t>
      </w:r>
      <w:proofErr w:type="spellEnd"/>
      <w:r>
        <w:t>);</w:t>
      </w:r>
    </w:p>
    <w:p w14:paraId="244099E3" w14:textId="77777777" w:rsidR="00DD5A45" w:rsidRDefault="00DD5A45" w:rsidP="00DD5A45"/>
    <w:p w14:paraId="5D5C4E24" w14:textId="77777777" w:rsidR="00DD5A45" w:rsidRDefault="00DD5A45" w:rsidP="00DD5A45">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events.length</w:t>
      </w:r>
      <w:proofErr w:type="spellEnd"/>
      <w:proofErr w:type="gramEnd"/>
      <w:r>
        <w:t xml:space="preserve">; </w:t>
      </w:r>
      <w:proofErr w:type="spellStart"/>
      <w:r>
        <w:t>i</w:t>
      </w:r>
      <w:proofErr w:type="spellEnd"/>
      <w:r>
        <w:t>++) {</w:t>
      </w:r>
    </w:p>
    <w:p w14:paraId="392E94A8" w14:textId="77777777" w:rsidR="00DD5A45" w:rsidRDefault="00DD5A45" w:rsidP="00DD5A45">
      <w:r>
        <w:tab/>
      </w:r>
      <w:r>
        <w:tab/>
      </w:r>
      <w:r>
        <w:tab/>
      </w:r>
      <w:r>
        <w:tab/>
      </w:r>
      <w:proofErr w:type="spellStart"/>
      <w:proofErr w:type="gramStart"/>
      <w:r>
        <w:t>out.writeObject</w:t>
      </w:r>
      <w:proofErr w:type="spellEnd"/>
      <w:proofErr w:type="gramEnd"/>
      <w:r>
        <w:t>(events[</w:t>
      </w:r>
      <w:proofErr w:type="spellStart"/>
      <w:r>
        <w:t>i</w:t>
      </w:r>
      <w:proofErr w:type="spellEnd"/>
      <w:r>
        <w:t>]);</w:t>
      </w:r>
    </w:p>
    <w:p w14:paraId="4B09BD75" w14:textId="77777777" w:rsidR="00DD5A45" w:rsidRDefault="00DD5A45" w:rsidP="00DD5A45">
      <w:r>
        <w:tab/>
      </w:r>
      <w:r>
        <w:tab/>
      </w:r>
      <w:r>
        <w:tab/>
        <w:t>}</w:t>
      </w:r>
    </w:p>
    <w:p w14:paraId="4FB615D5" w14:textId="77777777" w:rsidR="00DD5A45" w:rsidRDefault="00DD5A45" w:rsidP="00DD5A45"/>
    <w:p w14:paraId="17706E8A" w14:textId="77777777" w:rsidR="00DD5A45" w:rsidRDefault="00DD5A45" w:rsidP="00DD5A45">
      <w:r>
        <w:tab/>
      </w:r>
      <w:r>
        <w:tab/>
        <w:t>} catch (</w:t>
      </w:r>
      <w:proofErr w:type="spellStart"/>
      <w:r>
        <w:t>IOException</w:t>
      </w:r>
      <w:proofErr w:type="spellEnd"/>
      <w:r>
        <w:t xml:space="preserve"> e) {</w:t>
      </w:r>
    </w:p>
    <w:p w14:paraId="4F4D55A9" w14:textId="77777777" w:rsidR="00DD5A45" w:rsidRDefault="00DD5A45" w:rsidP="00DD5A45">
      <w:r>
        <w:tab/>
      </w:r>
      <w:r>
        <w:tab/>
      </w:r>
      <w:r>
        <w:tab/>
      </w:r>
      <w:proofErr w:type="spellStart"/>
      <w:proofErr w:type="gramStart"/>
      <w:r>
        <w:t>e.printStackTrace</w:t>
      </w:r>
      <w:proofErr w:type="spellEnd"/>
      <w:proofErr w:type="gramEnd"/>
      <w:r>
        <w:t>();</w:t>
      </w:r>
    </w:p>
    <w:p w14:paraId="64DC10B4" w14:textId="77777777" w:rsidR="00DD5A45" w:rsidRDefault="00DD5A45" w:rsidP="00DD5A45">
      <w:r>
        <w:tab/>
      </w:r>
      <w:r>
        <w:tab/>
        <w:t>}</w:t>
      </w:r>
    </w:p>
    <w:p w14:paraId="6979C133" w14:textId="77777777" w:rsidR="00DD5A45" w:rsidRDefault="00DD5A45" w:rsidP="00DD5A45"/>
    <w:p w14:paraId="7EF5AC5F" w14:textId="77777777" w:rsidR="00DD5A45" w:rsidRDefault="00DD5A45" w:rsidP="00DD5A45">
      <w:r>
        <w:tab/>
      </w:r>
      <w:r>
        <w:tab/>
        <w:t>finally {</w:t>
      </w:r>
    </w:p>
    <w:p w14:paraId="31E2B977" w14:textId="77777777" w:rsidR="00DD5A45" w:rsidRDefault="00DD5A45" w:rsidP="00DD5A45">
      <w:r>
        <w:tab/>
      </w:r>
      <w:r>
        <w:tab/>
      </w:r>
      <w:r>
        <w:tab/>
        <w:t>try {</w:t>
      </w:r>
    </w:p>
    <w:p w14:paraId="61F1D4EF" w14:textId="77777777" w:rsidR="00DD5A45" w:rsidRDefault="00DD5A45" w:rsidP="00DD5A45">
      <w:r>
        <w:tab/>
      </w:r>
      <w:r>
        <w:tab/>
      </w:r>
      <w:r>
        <w:tab/>
      </w:r>
      <w:r>
        <w:tab/>
      </w:r>
      <w:proofErr w:type="spellStart"/>
      <w:proofErr w:type="gramStart"/>
      <w:r>
        <w:t>out.close</w:t>
      </w:r>
      <w:proofErr w:type="spellEnd"/>
      <w:proofErr w:type="gramEnd"/>
      <w:r>
        <w:t>();</w:t>
      </w:r>
    </w:p>
    <w:p w14:paraId="1582B256" w14:textId="77777777" w:rsidR="00DD5A45" w:rsidRDefault="00DD5A45" w:rsidP="00DD5A45">
      <w:r>
        <w:tab/>
      </w:r>
      <w:r>
        <w:tab/>
      </w:r>
      <w:r>
        <w:tab/>
        <w:t>} catch (</w:t>
      </w:r>
      <w:proofErr w:type="spellStart"/>
      <w:r>
        <w:t>IOException</w:t>
      </w:r>
      <w:proofErr w:type="spellEnd"/>
      <w:r>
        <w:t xml:space="preserve"> e) {</w:t>
      </w:r>
    </w:p>
    <w:p w14:paraId="52005B18" w14:textId="77777777" w:rsidR="00DD5A45" w:rsidRDefault="00DD5A45" w:rsidP="00DD5A45">
      <w:r>
        <w:tab/>
      </w:r>
      <w:r>
        <w:tab/>
      </w:r>
      <w:r>
        <w:tab/>
      </w:r>
      <w:r>
        <w:tab/>
      </w:r>
      <w:proofErr w:type="spellStart"/>
      <w:proofErr w:type="gramStart"/>
      <w:r>
        <w:t>e.printStackTrace</w:t>
      </w:r>
      <w:proofErr w:type="spellEnd"/>
      <w:proofErr w:type="gramEnd"/>
      <w:r>
        <w:t>();</w:t>
      </w:r>
    </w:p>
    <w:p w14:paraId="72B376FD" w14:textId="77777777" w:rsidR="00DD5A45" w:rsidRDefault="00DD5A45" w:rsidP="00DD5A45">
      <w:r>
        <w:tab/>
      </w:r>
      <w:r>
        <w:tab/>
      </w:r>
      <w:r>
        <w:tab/>
        <w:t>}</w:t>
      </w:r>
    </w:p>
    <w:p w14:paraId="69E8CEDB" w14:textId="77777777" w:rsidR="00DD5A45" w:rsidRDefault="00DD5A45" w:rsidP="00DD5A45">
      <w:r>
        <w:tab/>
      </w:r>
      <w:r>
        <w:tab/>
        <w:t>}</w:t>
      </w:r>
    </w:p>
    <w:p w14:paraId="235486A5" w14:textId="77777777" w:rsidR="00DD5A45" w:rsidRDefault="00DD5A45" w:rsidP="00DD5A45">
      <w:r>
        <w:tab/>
        <w:t>}</w:t>
      </w:r>
    </w:p>
    <w:p w14:paraId="39624789" w14:textId="77777777" w:rsidR="00700BF4" w:rsidRDefault="00134F16">
      <w:pPr>
        <w:pStyle w:val="Heading1"/>
        <w:rPr>
          <w:lang w:val="en-GB"/>
        </w:rPr>
      </w:pPr>
      <w:r>
        <w:rPr>
          <w:lang w:val="en-GB"/>
        </w:rPr>
        <w:lastRenderedPageBreak/>
        <w:t>Test</w:t>
      </w:r>
      <w:bookmarkEnd w:id="9"/>
    </w:p>
    <w:p w14:paraId="3791B18D" w14:textId="47E2430E" w:rsidR="006D67DD" w:rsidRDefault="006D67DD" w:rsidP="006D67DD"/>
    <w:p w14:paraId="6B555087" w14:textId="77777777" w:rsidR="006D67DD" w:rsidRDefault="006D67DD" w:rsidP="006D67DD">
      <w:r>
        <w:t>The GUI was tested based on the Use Cases assuring proper functionality to it and making sure it respects the requirements. During the implementation period the system was constantly checked for errors. The last version of the system was tested according to the use case and user guide.</w:t>
      </w:r>
    </w:p>
    <w:p w14:paraId="42FF30DF" w14:textId="77777777" w:rsidR="006D67DD" w:rsidRDefault="006D67DD" w:rsidP="006D67DD">
      <w:r>
        <w:br/>
        <w:t>1.  Manage Events</w:t>
      </w:r>
    </w:p>
    <w:tbl>
      <w:tblPr>
        <w:tblStyle w:val="TableGrid"/>
        <w:tblW w:w="9895" w:type="dxa"/>
        <w:jc w:val="center"/>
        <w:tblLook w:val="04A0" w:firstRow="1" w:lastRow="0" w:firstColumn="1" w:lastColumn="0" w:noHBand="0" w:noVBand="1"/>
      </w:tblPr>
      <w:tblGrid>
        <w:gridCol w:w="8905"/>
        <w:gridCol w:w="990"/>
      </w:tblGrid>
      <w:tr w:rsidR="006D67DD" w14:paraId="76380E58" w14:textId="77777777" w:rsidTr="00DD16E2">
        <w:trPr>
          <w:jc w:val="center"/>
        </w:trPr>
        <w:tc>
          <w:tcPr>
            <w:tcW w:w="8905" w:type="dxa"/>
          </w:tcPr>
          <w:p w14:paraId="5302AF28" w14:textId="77777777" w:rsidR="006D67DD" w:rsidRDefault="006D67DD" w:rsidP="006D67DD">
            <w:pPr>
              <w:pStyle w:val="ListParagraph"/>
              <w:numPr>
                <w:ilvl w:val="0"/>
                <w:numId w:val="7"/>
              </w:numPr>
              <w:jc w:val="center"/>
            </w:pPr>
            <w:r>
              <w:t>Has all the options in the Use Case available in the GUI</w:t>
            </w:r>
          </w:p>
        </w:tc>
        <w:tc>
          <w:tcPr>
            <w:tcW w:w="990" w:type="dxa"/>
          </w:tcPr>
          <w:p w14:paraId="29066AB3" w14:textId="77777777" w:rsidR="006D67DD" w:rsidRDefault="006D67DD" w:rsidP="00DD16E2">
            <w:pPr>
              <w:jc w:val="center"/>
            </w:pPr>
            <w:r>
              <w:t>YES</w:t>
            </w:r>
          </w:p>
        </w:tc>
      </w:tr>
      <w:tr w:rsidR="006D67DD" w14:paraId="7B7D9DEF" w14:textId="77777777" w:rsidTr="00DD16E2">
        <w:trPr>
          <w:jc w:val="center"/>
        </w:trPr>
        <w:tc>
          <w:tcPr>
            <w:tcW w:w="8905" w:type="dxa"/>
          </w:tcPr>
          <w:p w14:paraId="5F8B4472" w14:textId="77777777" w:rsidR="006D67DD" w:rsidRDefault="006D67DD" w:rsidP="006D67DD">
            <w:pPr>
              <w:pStyle w:val="ListParagraph"/>
              <w:numPr>
                <w:ilvl w:val="0"/>
                <w:numId w:val="7"/>
              </w:numPr>
              <w:jc w:val="center"/>
            </w:pPr>
            <w:r>
              <w:t>The user can create an event with default fill in the fields</w:t>
            </w:r>
          </w:p>
        </w:tc>
        <w:tc>
          <w:tcPr>
            <w:tcW w:w="990" w:type="dxa"/>
          </w:tcPr>
          <w:p w14:paraId="7CCDBAA1" w14:textId="77777777" w:rsidR="006D67DD" w:rsidRDefault="006D67DD" w:rsidP="00DD16E2">
            <w:pPr>
              <w:jc w:val="center"/>
            </w:pPr>
            <w:r>
              <w:t>YES</w:t>
            </w:r>
          </w:p>
        </w:tc>
      </w:tr>
      <w:tr w:rsidR="006D67DD" w14:paraId="521BEC8B" w14:textId="77777777" w:rsidTr="00DD16E2">
        <w:trPr>
          <w:jc w:val="center"/>
        </w:trPr>
        <w:tc>
          <w:tcPr>
            <w:tcW w:w="8905" w:type="dxa"/>
          </w:tcPr>
          <w:p w14:paraId="1D20C5F3" w14:textId="77777777" w:rsidR="006D67DD" w:rsidRDefault="006D67DD" w:rsidP="006D67DD">
            <w:pPr>
              <w:pStyle w:val="ListParagraph"/>
              <w:numPr>
                <w:ilvl w:val="0"/>
                <w:numId w:val="7"/>
              </w:numPr>
              <w:jc w:val="center"/>
            </w:pPr>
            <w:r>
              <w:t>The user has the possibility to input data in the GUI fields</w:t>
            </w:r>
          </w:p>
        </w:tc>
        <w:tc>
          <w:tcPr>
            <w:tcW w:w="990" w:type="dxa"/>
          </w:tcPr>
          <w:p w14:paraId="0D56B2F4" w14:textId="77777777" w:rsidR="006D67DD" w:rsidRDefault="006D67DD" w:rsidP="00DD16E2">
            <w:pPr>
              <w:jc w:val="center"/>
            </w:pPr>
            <w:r>
              <w:t>YES</w:t>
            </w:r>
          </w:p>
        </w:tc>
      </w:tr>
      <w:tr w:rsidR="006D67DD" w14:paraId="2837BDEE" w14:textId="77777777" w:rsidTr="00DD16E2">
        <w:trPr>
          <w:jc w:val="center"/>
        </w:trPr>
        <w:tc>
          <w:tcPr>
            <w:tcW w:w="8905" w:type="dxa"/>
          </w:tcPr>
          <w:p w14:paraId="144E694A" w14:textId="77777777" w:rsidR="006D67DD" w:rsidRDefault="006D67DD" w:rsidP="006D67DD">
            <w:pPr>
              <w:pStyle w:val="ListParagraph"/>
              <w:numPr>
                <w:ilvl w:val="0"/>
                <w:numId w:val="7"/>
              </w:numPr>
              <w:jc w:val="center"/>
            </w:pPr>
            <w:r>
              <w:t>The user can input what event to remove and remove it</w:t>
            </w:r>
          </w:p>
        </w:tc>
        <w:tc>
          <w:tcPr>
            <w:tcW w:w="990" w:type="dxa"/>
          </w:tcPr>
          <w:p w14:paraId="1F29F8BA" w14:textId="77777777" w:rsidR="006D67DD" w:rsidRDefault="006D67DD" w:rsidP="00DD16E2">
            <w:pPr>
              <w:jc w:val="center"/>
            </w:pPr>
            <w:r>
              <w:t>YES</w:t>
            </w:r>
          </w:p>
        </w:tc>
      </w:tr>
      <w:tr w:rsidR="006D67DD" w14:paraId="66E7E601" w14:textId="77777777" w:rsidTr="00DD16E2">
        <w:trPr>
          <w:jc w:val="center"/>
        </w:trPr>
        <w:tc>
          <w:tcPr>
            <w:tcW w:w="8905" w:type="dxa"/>
          </w:tcPr>
          <w:p w14:paraId="7D7E1C70" w14:textId="77777777" w:rsidR="006D67DD" w:rsidRDefault="006D67DD" w:rsidP="006D67DD">
            <w:pPr>
              <w:pStyle w:val="ListParagraph"/>
              <w:numPr>
                <w:ilvl w:val="0"/>
                <w:numId w:val="7"/>
              </w:numPr>
              <w:jc w:val="center"/>
            </w:pPr>
            <w:r>
              <w:t>The system works according to design choice when the user submits the information in the GUI regarding this use case.</w:t>
            </w:r>
          </w:p>
        </w:tc>
        <w:tc>
          <w:tcPr>
            <w:tcW w:w="990" w:type="dxa"/>
          </w:tcPr>
          <w:p w14:paraId="6A15F1BE" w14:textId="77777777" w:rsidR="006D67DD" w:rsidRDefault="006D67DD" w:rsidP="00DD16E2">
            <w:pPr>
              <w:jc w:val="center"/>
            </w:pPr>
            <w:r>
              <w:t>YES</w:t>
            </w:r>
          </w:p>
        </w:tc>
      </w:tr>
    </w:tbl>
    <w:p w14:paraId="696FA85A" w14:textId="77777777" w:rsidR="006D67DD" w:rsidRDefault="006D67DD" w:rsidP="006D67DD"/>
    <w:p w14:paraId="7B9A656D" w14:textId="77777777" w:rsidR="006D67DD" w:rsidRDefault="006D67DD" w:rsidP="006D67DD">
      <w:r>
        <w:t>2. Search for Events</w:t>
      </w:r>
    </w:p>
    <w:tbl>
      <w:tblPr>
        <w:tblStyle w:val="TableGrid"/>
        <w:tblW w:w="9900" w:type="dxa"/>
        <w:tblInd w:w="-275" w:type="dxa"/>
        <w:tblLook w:val="04A0" w:firstRow="1" w:lastRow="0" w:firstColumn="1" w:lastColumn="0" w:noHBand="0" w:noVBand="1"/>
      </w:tblPr>
      <w:tblGrid>
        <w:gridCol w:w="8910"/>
        <w:gridCol w:w="990"/>
      </w:tblGrid>
      <w:tr w:rsidR="006D67DD" w14:paraId="6069AEBF" w14:textId="77777777" w:rsidTr="00DD16E2">
        <w:tc>
          <w:tcPr>
            <w:tcW w:w="8910" w:type="dxa"/>
          </w:tcPr>
          <w:p w14:paraId="6D31F38A" w14:textId="77777777" w:rsidR="006D67DD" w:rsidRDefault="006D67DD" w:rsidP="00DD16E2">
            <w:pPr>
              <w:jc w:val="center"/>
            </w:pPr>
            <w:r>
              <w:t>1. Has all the options in the Use Case available in the GUI</w:t>
            </w:r>
          </w:p>
        </w:tc>
        <w:tc>
          <w:tcPr>
            <w:tcW w:w="990" w:type="dxa"/>
          </w:tcPr>
          <w:p w14:paraId="3058F988" w14:textId="77777777" w:rsidR="006D67DD" w:rsidRDefault="006D67DD" w:rsidP="00DD16E2">
            <w:pPr>
              <w:jc w:val="center"/>
            </w:pPr>
            <w:r>
              <w:t>YES</w:t>
            </w:r>
          </w:p>
        </w:tc>
      </w:tr>
      <w:tr w:rsidR="006D67DD" w14:paraId="3FE5A0C7" w14:textId="77777777" w:rsidTr="00DD16E2">
        <w:tc>
          <w:tcPr>
            <w:tcW w:w="8910" w:type="dxa"/>
          </w:tcPr>
          <w:p w14:paraId="5161B525" w14:textId="77777777" w:rsidR="006D67DD" w:rsidRDefault="006D67DD" w:rsidP="00DD16E2">
            <w:pPr>
              <w:jc w:val="center"/>
            </w:pPr>
            <w:r>
              <w:t>2.The result of the search by category is shown in the GUI</w:t>
            </w:r>
          </w:p>
        </w:tc>
        <w:tc>
          <w:tcPr>
            <w:tcW w:w="990" w:type="dxa"/>
          </w:tcPr>
          <w:p w14:paraId="2C6F2B87" w14:textId="77777777" w:rsidR="006D67DD" w:rsidRDefault="006D67DD" w:rsidP="00DD16E2">
            <w:pPr>
              <w:jc w:val="center"/>
            </w:pPr>
            <w:r>
              <w:t>YES</w:t>
            </w:r>
          </w:p>
        </w:tc>
      </w:tr>
      <w:tr w:rsidR="006D67DD" w14:paraId="1C746B50" w14:textId="77777777" w:rsidTr="00DD16E2">
        <w:trPr>
          <w:trHeight w:val="70"/>
        </w:trPr>
        <w:tc>
          <w:tcPr>
            <w:tcW w:w="8910" w:type="dxa"/>
          </w:tcPr>
          <w:p w14:paraId="6755B7C0" w14:textId="77777777" w:rsidR="006D67DD" w:rsidRDefault="006D67DD" w:rsidP="00DD16E2">
            <w:pPr>
              <w:jc w:val="center"/>
            </w:pPr>
            <w:r>
              <w:t>3.The result of the search of finalized events is shown in the GUI</w:t>
            </w:r>
          </w:p>
        </w:tc>
        <w:tc>
          <w:tcPr>
            <w:tcW w:w="990" w:type="dxa"/>
          </w:tcPr>
          <w:p w14:paraId="5E772933" w14:textId="77777777" w:rsidR="006D67DD" w:rsidRDefault="006D67DD" w:rsidP="00DD16E2">
            <w:pPr>
              <w:jc w:val="center"/>
            </w:pPr>
            <w:r>
              <w:t>YES</w:t>
            </w:r>
          </w:p>
        </w:tc>
      </w:tr>
      <w:tr w:rsidR="006D67DD" w14:paraId="7E27D1ED" w14:textId="77777777" w:rsidTr="00DD16E2">
        <w:tc>
          <w:tcPr>
            <w:tcW w:w="8910" w:type="dxa"/>
          </w:tcPr>
          <w:p w14:paraId="3945911D" w14:textId="77777777" w:rsidR="006D67DD" w:rsidRDefault="006D67DD" w:rsidP="00DD16E2">
            <w:pPr>
              <w:jc w:val="center"/>
            </w:pPr>
            <w:r>
              <w:t>4. The result of the search of nonfinalized events is shown in the GUI</w:t>
            </w:r>
          </w:p>
        </w:tc>
        <w:tc>
          <w:tcPr>
            <w:tcW w:w="990" w:type="dxa"/>
          </w:tcPr>
          <w:p w14:paraId="3CDCD017" w14:textId="77777777" w:rsidR="006D67DD" w:rsidRDefault="006D67DD" w:rsidP="00DD16E2">
            <w:pPr>
              <w:jc w:val="center"/>
            </w:pPr>
            <w:r>
              <w:t>YES</w:t>
            </w:r>
          </w:p>
        </w:tc>
      </w:tr>
    </w:tbl>
    <w:p w14:paraId="58AD6D8D" w14:textId="77777777" w:rsidR="006D67DD" w:rsidRDefault="006D67DD" w:rsidP="006D67DD">
      <w:r>
        <w:br/>
        <w:t>3. List Lecturer/Sponsor by Category</w:t>
      </w:r>
    </w:p>
    <w:tbl>
      <w:tblPr>
        <w:tblStyle w:val="TableGrid"/>
        <w:tblW w:w="9928" w:type="dxa"/>
        <w:tblInd w:w="-275" w:type="dxa"/>
        <w:tblLook w:val="04A0" w:firstRow="1" w:lastRow="0" w:firstColumn="1" w:lastColumn="0" w:noHBand="0" w:noVBand="1"/>
      </w:tblPr>
      <w:tblGrid>
        <w:gridCol w:w="8936"/>
        <w:gridCol w:w="992"/>
      </w:tblGrid>
      <w:tr w:rsidR="006D67DD" w14:paraId="59EA59DB" w14:textId="77777777" w:rsidTr="00DD16E2">
        <w:trPr>
          <w:trHeight w:val="262"/>
        </w:trPr>
        <w:tc>
          <w:tcPr>
            <w:tcW w:w="8936" w:type="dxa"/>
          </w:tcPr>
          <w:p w14:paraId="1050AF30" w14:textId="77777777" w:rsidR="006D67DD" w:rsidRDefault="006D67DD" w:rsidP="006D67DD">
            <w:pPr>
              <w:pStyle w:val="ListParagraph"/>
              <w:numPr>
                <w:ilvl w:val="0"/>
                <w:numId w:val="8"/>
              </w:numPr>
              <w:jc w:val="center"/>
            </w:pPr>
            <w:r>
              <w:t>Has all the options in the Use Case available in the GUI</w:t>
            </w:r>
          </w:p>
        </w:tc>
        <w:tc>
          <w:tcPr>
            <w:tcW w:w="992" w:type="dxa"/>
          </w:tcPr>
          <w:p w14:paraId="025D8CAC" w14:textId="77777777" w:rsidR="006D67DD" w:rsidRDefault="006D67DD" w:rsidP="00DD16E2">
            <w:pPr>
              <w:jc w:val="center"/>
            </w:pPr>
            <w:r>
              <w:t>YES</w:t>
            </w:r>
          </w:p>
        </w:tc>
      </w:tr>
      <w:tr w:rsidR="006D67DD" w14:paraId="3B9DDC3F" w14:textId="77777777" w:rsidTr="00DD16E2">
        <w:trPr>
          <w:trHeight w:val="247"/>
        </w:trPr>
        <w:tc>
          <w:tcPr>
            <w:tcW w:w="8936" w:type="dxa"/>
          </w:tcPr>
          <w:p w14:paraId="0E860952" w14:textId="77777777" w:rsidR="006D67DD" w:rsidRDefault="006D67DD" w:rsidP="006D67DD">
            <w:pPr>
              <w:pStyle w:val="ListParagraph"/>
              <w:numPr>
                <w:ilvl w:val="0"/>
                <w:numId w:val="8"/>
              </w:numPr>
              <w:jc w:val="center"/>
            </w:pPr>
            <w:r>
              <w:t>The user can input the category in the GUI</w:t>
            </w:r>
          </w:p>
        </w:tc>
        <w:tc>
          <w:tcPr>
            <w:tcW w:w="992" w:type="dxa"/>
          </w:tcPr>
          <w:p w14:paraId="47204257" w14:textId="77777777" w:rsidR="006D67DD" w:rsidRDefault="006D67DD" w:rsidP="00DD16E2">
            <w:pPr>
              <w:jc w:val="center"/>
            </w:pPr>
            <w:r>
              <w:t>YES</w:t>
            </w:r>
          </w:p>
        </w:tc>
      </w:tr>
      <w:tr w:rsidR="006D67DD" w14:paraId="7D749B94" w14:textId="77777777" w:rsidTr="00DD16E2">
        <w:trPr>
          <w:trHeight w:val="68"/>
        </w:trPr>
        <w:tc>
          <w:tcPr>
            <w:tcW w:w="8936" w:type="dxa"/>
          </w:tcPr>
          <w:p w14:paraId="32173228" w14:textId="77777777" w:rsidR="006D67DD" w:rsidRDefault="006D67DD" w:rsidP="006D67DD">
            <w:pPr>
              <w:pStyle w:val="ListParagraph"/>
              <w:numPr>
                <w:ilvl w:val="0"/>
                <w:numId w:val="8"/>
              </w:numPr>
              <w:jc w:val="center"/>
            </w:pPr>
            <w:r>
              <w:t>The system creates files with the information after the user submits it in the GUI</w:t>
            </w:r>
          </w:p>
        </w:tc>
        <w:tc>
          <w:tcPr>
            <w:tcW w:w="992" w:type="dxa"/>
          </w:tcPr>
          <w:p w14:paraId="3EEBF722" w14:textId="77777777" w:rsidR="006D67DD" w:rsidRDefault="006D67DD" w:rsidP="00DD16E2">
            <w:pPr>
              <w:jc w:val="center"/>
            </w:pPr>
            <w:r>
              <w:t>YES</w:t>
            </w:r>
          </w:p>
        </w:tc>
      </w:tr>
    </w:tbl>
    <w:p w14:paraId="7D8180DC" w14:textId="77777777" w:rsidR="006D67DD" w:rsidRDefault="006D67DD" w:rsidP="006D67DD"/>
    <w:p w14:paraId="6C39811D" w14:textId="77777777" w:rsidR="006D67DD" w:rsidRDefault="006D67DD" w:rsidP="006D67DD">
      <w:r>
        <w:t>4. List Members</w:t>
      </w:r>
    </w:p>
    <w:tbl>
      <w:tblPr>
        <w:tblStyle w:val="TableGrid"/>
        <w:tblW w:w="9900" w:type="dxa"/>
        <w:tblInd w:w="-275" w:type="dxa"/>
        <w:tblLook w:val="04A0" w:firstRow="1" w:lastRow="0" w:firstColumn="1" w:lastColumn="0" w:noHBand="0" w:noVBand="1"/>
      </w:tblPr>
      <w:tblGrid>
        <w:gridCol w:w="8910"/>
        <w:gridCol w:w="990"/>
      </w:tblGrid>
      <w:tr w:rsidR="006D67DD" w14:paraId="55947664" w14:textId="77777777" w:rsidTr="00DD16E2">
        <w:tc>
          <w:tcPr>
            <w:tcW w:w="8910" w:type="dxa"/>
          </w:tcPr>
          <w:p w14:paraId="751B25DA" w14:textId="77777777" w:rsidR="006D67DD" w:rsidRDefault="006D67DD" w:rsidP="00DD16E2">
            <w:pPr>
              <w:jc w:val="center"/>
            </w:pPr>
            <w:r>
              <w:t>1. Has all the options in the Use Case available in the GUI</w:t>
            </w:r>
          </w:p>
        </w:tc>
        <w:tc>
          <w:tcPr>
            <w:tcW w:w="990" w:type="dxa"/>
          </w:tcPr>
          <w:p w14:paraId="2D8800D3" w14:textId="77777777" w:rsidR="006D67DD" w:rsidRDefault="006D67DD" w:rsidP="00DD16E2">
            <w:pPr>
              <w:jc w:val="center"/>
            </w:pPr>
            <w:r>
              <w:t>YES</w:t>
            </w:r>
          </w:p>
        </w:tc>
      </w:tr>
      <w:tr w:rsidR="006D67DD" w14:paraId="5BB74062" w14:textId="77777777" w:rsidTr="00DD16E2">
        <w:tc>
          <w:tcPr>
            <w:tcW w:w="8910" w:type="dxa"/>
          </w:tcPr>
          <w:p w14:paraId="3B8ECF11" w14:textId="77777777" w:rsidR="006D67DD" w:rsidRDefault="006D67DD" w:rsidP="00DD16E2">
            <w:pPr>
              <w:jc w:val="center"/>
            </w:pPr>
            <w:r>
              <w:t>2. The system shows all the member’s emails in the GUI and creates a file with the information</w:t>
            </w:r>
          </w:p>
        </w:tc>
        <w:tc>
          <w:tcPr>
            <w:tcW w:w="990" w:type="dxa"/>
          </w:tcPr>
          <w:p w14:paraId="70AA98DD" w14:textId="77777777" w:rsidR="006D67DD" w:rsidRDefault="006D67DD" w:rsidP="00DD16E2">
            <w:pPr>
              <w:jc w:val="center"/>
            </w:pPr>
            <w:r>
              <w:t>YES</w:t>
            </w:r>
          </w:p>
        </w:tc>
      </w:tr>
      <w:tr w:rsidR="006D67DD" w14:paraId="346A283A" w14:textId="77777777" w:rsidTr="00DD16E2">
        <w:trPr>
          <w:trHeight w:val="70"/>
        </w:trPr>
        <w:tc>
          <w:tcPr>
            <w:tcW w:w="8910" w:type="dxa"/>
          </w:tcPr>
          <w:p w14:paraId="202DD13C" w14:textId="77777777" w:rsidR="006D67DD" w:rsidRDefault="006D67DD" w:rsidP="006D67DD">
            <w:pPr>
              <w:pStyle w:val="ListParagraph"/>
              <w:numPr>
                <w:ilvl w:val="0"/>
                <w:numId w:val="8"/>
              </w:numPr>
              <w:jc w:val="center"/>
            </w:pPr>
            <w:r>
              <w:t>The system shows all the members in the GUI by their preference</w:t>
            </w:r>
          </w:p>
        </w:tc>
        <w:tc>
          <w:tcPr>
            <w:tcW w:w="990" w:type="dxa"/>
          </w:tcPr>
          <w:p w14:paraId="18C0B847" w14:textId="77777777" w:rsidR="006D67DD" w:rsidRDefault="006D67DD" w:rsidP="00DD16E2">
            <w:pPr>
              <w:jc w:val="center"/>
            </w:pPr>
            <w:r>
              <w:t>YES</w:t>
            </w:r>
          </w:p>
        </w:tc>
      </w:tr>
      <w:tr w:rsidR="006D67DD" w14:paraId="4D079CE3" w14:textId="77777777" w:rsidTr="00DD16E2">
        <w:tc>
          <w:tcPr>
            <w:tcW w:w="8910" w:type="dxa"/>
          </w:tcPr>
          <w:p w14:paraId="679607E5" w14:textId="77777777" w:rsidR="006D67DD" w:rsidRDefault="006D67DD" w:rsidP="006D67DD">
            <w:pPr>
              <w:pStyle w:val="ListParagraph"/>
              <w:numPr>
                <w:ilvl w:val="0"/>
                <w:numId w:val="8"/>
              </w:numPr>
              <w:jc w:val="center"/>
            </w:pPr>
            <w:r>
              <w:t>The system shows all the members in the GUI that did not pay the annual fee</w:t>
            </w:r>
          </w:p>
        </w:tc>
        <w:tc>
          <w:tcPr>
            <w:tcW w:w="990" w:type="dxa"/>
          </w:tcPr>
          <w:p w14:paraId="01B9B955" w14:textId="77777777" w:rsidR="006D67DD" w:rsidRDefault="006D67DD" w:rsidP="00DD16E2">
            <w:pPr>
              <w:jc w:val="center"/>
            </w:pPr>
            <w:r>
              <w:t>YES</w:t>
            </w:r>
          </w:p>
        </w:tc>
      </w:tr>
    </w:tbl>
    <w:p w14:paraId="381A9459" w14:textId="77777777" w:rsidR="006D67DD" w:rsidRDefault="006D67DD" w:rsidP="006D67DD"/>
    <w:p w14:paraId="6EB9E9AE" w14:textId="77777777" w:rsidR="006D67DD" w:rsidRDefault="006D67DD" w:rsidP="006D67DD">
      <w:pPr>
        <w:pStyle w:val="ListParagraph"/>
        <w:numPr>
          <w:ilvl w:val="0"/>
          <w:numId w:val="7"/>
        </w:numPr>
        <w:spacing w:after="160" w:line="259" w:lineRule="auto"/>
      </w:pPr>
      <w:r>
        <w:t>Manage Members</w:t>
      </w:r>
    </w:p>
    <w:tbl>
      <w:tblPr>
        <w:tblStyle w:val="TableGrid"/>
        <w:tblW w:w="9900" w:type="dxa"/>
        <w:tblInd w:w="-275" w:type="dxa"/>
        <w:tblLook w:val="04A0" w:firstRow="1" w:lastRow="0" w:firstColumn="1" w:lastColumn="0" w:noHBand="0" w:noVBand="1"/>
      </w:tblPr>
      <w:tblGrid>
        <w:gridCol w:w="8910"/>
        <w:gridCol w:w="990"/>
      </w:tblGrid>
      <w:tr w:rsidR="006D67DD" w14:paraId="491F43E3" w14:textId="77777777" w:rsidTr="00DD16E2">
        <w:tc>
          <w:tcPr>
            <w:tcW w:w="8910" w:type="dxa"/>
          </w:tcPr>
          <w:p w14:paraId="6D469FC2" w14:textId="77777777" w:rsidR="006D67DD" w:rsidRDefault="006D67DD" w:rsidP="006D67DD">
            <w:pPr>
              <w:pStyle w:val="ListParagraph"/>
              <w:numPr>
                <w:ilvl w:val="0"/>
                <w:numId w:val="9"/>
              </w:numPr>
              <w:jc w:val="center"/>
            </w:pPr>
            <w:r>
              <w:t>Has all the options in the Use Case available in the GUI</w:t>
            </w:r>
          </w:p>
        </w:tc>
        <w:tc>
          <w:tcPr>
            <w:tcW w:w="990" w:type="dxa"/>
          </w:tcPr>
          <w:p w14:paraId="496BD6E1" w14:textId="77777777" w:rsidR="006D67DD" w:rsidRDefault="006D67DD" w:rsidP="00DD16E2">
            <w:pPr>
              <w:jc w:val="center"/>
            </w:pPr>
            <w:r>
              <w:t>YES</w:t>
            </w:r>
          </w:p>
        </w:tc>
      </w:tr>
      <w:tr w:rsidR="006D67DD" w14:paraId="3E7089DC" w14:textId="77777777" w:rsidTr="00DD16E2">
        <w:tc>
          <w:tcPr>
            <w:tcW w:w="8910" w:type="dxa"/>
          </w:tcPr>
          <w:p w14:paraId="4F7C469D" w14:textId="77777777" w:rsidR="006D67DD" w:rsidRDefault="006D67DD" w:rsidP="006D67DD">
            <w:pPr>
              <w:pStyle w:val="ListParagraph"/>
              <w:numPr>
                <w:ilvl w:val="0"/>
                <w:numId w:val="9"/>
              </w:numPr>
              <w:jc w:val="center"/>
            </w:pPr>
            <w:r>
              <w:t>The user can input all the data and create the member</w:t>
            </w:r>
          </w:p>
        </w:tc>
        <w:tc>
          <w:tcPr>
            <w:tcW w:w="990" w:type="dxa"/>
          </w:tcPr>
          <w:p w14:paraId="6DADC522" w14:textId="77777777" w:rsidR="006D67DD" w:rsidRDefault="006D67DD" w:rsidP="00DD16E2">
            <w:pPr>
              <w:jc w:val="center"/>
            </w:pPr>
            <w:r>
              <w:t>YES</w:t>
            </w:r>
          </w:p>
        </w:tc>
      </w:tr>
      <w:tr w:rsidR="006D67DD" w14:paraId="07C8F5C2" w14:textId="77777777" w:rsidTr="00DD16E2">
        <w:tc>
          <w:tcPr>
            <w:tcW w:w="8910" w:type="dxa"/>
          </w:tcPr>
          <w:p w14:paraId="7E6594F6" w14:textId="77777777" w:rsidR="006D67DD" w:rsidRDefault="006D67DD" w:rsidP="006D67DD">
            <w:pPr>
              <w:pStyle w:val="ListParagraph"/>
              <w:numPr>
                <w:ilvl w:val="0"/>
                <w:numId w:val="9"/>
              </w:numPr>
              <w:jc w:val="center"/>
            </w:pPr>
            <w:r>
              <w:t>The user can input the information to modify a member</w:t>
            </w:r>
          </w:p>
        </w:tc>
        <w:tc>
          <w:tcPr>
            <w:tcW w:w="990" w:type="dxa"/>
          </w:tcPr>
          <w:p w14:paraId="1A108B9E" w14:textId="77777777" w:rsidR="006D67DD" w:rsidRDefault="006D67DD" w:rsidP="00DD16E2">
            <w:pPr>
              <w:jc w:val="center"/>
            </w:pPr>
            <w:r>
              <w:t>YES</w:t>
            </w:r>
          </w:p>
        </w:tc>
      </w:tr>
      <w:tr w:rsidR="006D67DD" w14:paraId="34AC162F" w14:textId="77777777" w:rsidTr="00DD16E2">
        <w:tc>
          <w:tcPr>
            <w:tcW w:w="8910" w:type="dxa"/>
          </w:tcPr>
          <w:p w14:paraId="4388C049" w14:textId="77777777" w:rsidR="006D67DD" w:rsidRDefault="006D67DD" w:rsidP="006D67DD">
            <w:pPr>
              <w:pStyle w:val="ListParagraph"/>
              <w:numPr>
                <w:ilvl w:val="0"/>
                <w:numId w:val="9"/>
              </w:numPr>
              <w:jc w:val="center"/>
            </w:pPr>
            <w:r>
              <w:t>The user can remove a member by their name</w:t>
            </w:r>
          </w:p>
        </w:tc>
        <w:tc>
          <w:tcPr>
            <w:tcW w:w="990" w:type="dxa"/>
          </w:tcPr>
          <w:p w14:paraId="70457BD2" w14:textId="77777777" w:rsidR="006D67DD" w:rsidRDefault="006D67DD" w:rsidP="00DD16E2">
            <w:pPr>
              <w:jc w:val="center"/>
            </w:pPr>
            <w:r>
              <w:t>YES</w:t>
            </w:r>
          </w:p>
        </w:tc>
      </w:tr>
      <w:tr w:rsidR="006D67DD" w14:paraId="57621239" w14:textId="77777777" w:rsidTr="00DD16E2">
        <w:trPr>
          <w:trHeight w:val="70"/>
        </w:trPr>
        <w:tc>
          <w:tcPr>
            <w:tcW w:w="8910" w:type="dxa"/>
          </w:tcPr>
          <w:p w14:paraId="48DBDC52" w14:textId="77777777" w:rsidR="006D67DD" w:rsidRDefault="006D67DD" w:rsidP="006D67DD">
            <w:pPr>
              <w:pStyle w:val="ListParagraph"/>
              <w:numPr>
                <w:ilvl w:val="0"/>
                <w:numId w:val="9"/>
              </w:numPr>
              <w:jc w:val="center"/>
            </w:pPr>
            <w:r>
              <w:t>The user can search for a member by their name</w:t>
            </w:r>
          </w:p>
        </w:tc>
        <w:tc>
          <w:tcPr>
            <w:tcW w:w="990" w:type="dxa"/>
          </w:tcPr>
          <w:p w14:paraId="35A00810" w14:textId="77777777" w:rsidR="006D67DD" w:rsidRDefault="006D67DD" w:rsidP="00DD16E2">
            <w:pPr>
              <w:jc w:val="center"/>
            </w:pPr>
            <w:r>
              <w:t>YES</w:t>
            </w:r>
          </w:p>
        </w:tc>
      </w:tr>
      <w:tr w:rsidR="006D67DD" w14:paraId="0D75DFE0" w14:textId="77777777" w:rsidTr="00DD16E2">
        <w:tc>
          <w:tcPr>
            <w:tcW w:w="8910" w:type="dxa"/>
          </w:tcPr>
          <w:p w14:paraId="6861E853" w14:textId="77777777" w:rsidR="006D67DD" w:rsidRDefault="006D67DD" w:rsidP="006D67DD">
            <w:pPr>
              <w:pStyle w:val="ListParagraph"/>
              <w:numPr>
                <w:ilvl w:val="0"/>
                <w:numId w:val="9"/>
              </w:numPr>
              <w:jc w:val="center"/>
            </w:pPr>
            <w:r>
              <w:t>The system works according to design choice when the user submits the information in the GUI regarding this use case.</w:t>
            </w:r>
          </w:p>
        </w:tc>
        <w:tc>
          <w:tcPr>
            <w:tcW w:w="990" w:type="dxa"/>
          </w:tcPr>
          <w:p w14:paraId="0F1AAD45" w14:textId="77777777" w:rsidR="006D67DD" w:rsidRDefault="006D67DD" w:rsidP="00DD16E2">
            <w:pPr>
              <w:jc w:val="center"/>
            </w:pPr>
            <w:r>
              <w:t>YES</w:t>
            </w:r>
          </w:p>
        </w:tc>
      </w:tr>
    </w:tbl>
    <w:p w14:paraId="605D6A13" w14:textId="77777777" w:rsidR="00425FA3" w:rsidRDefault="00425FA3">
      <w:pPr>
        <w:pStyle w:val="BodyText"/>
        <w:rPr>
          <w:lang w:val="en-GB"/>
        </w:rPr>
      </w:pPr>
    </w:p>
    <w:p w14:paraId="0FB34438" w14:textId="77777777" w:rsidR="00425FA3" w:rsidRDefault="00425FA3">
      <w:pPr>
        <w:pStyle w:val="BodyText"/>
        <w:rPr>
          <w:lang w:val="en-GB"/>
        </w:rPr>
      </w:pPr>
    </w:p>
    <w:p w14:paraId="6B4CD34F" w14:textId="77777777" w:rsidR="00700BF4" w:rsidRDefault="00134F16">
      <w:pPr>
        <w:pStyle w:val="Heading1"/>
        <w:rPr>
          <w:lang w:val="en-GB"/>
        </w:rPr>
      </w:pPr>
      <w:bookmarkStart w:id="10" w:name="_Toc490902157"/>
      <w:r>
        <w:rPr>
          <w:lang w:val="en-GB"/>
        </w:rPr>
        <w:lastRenderedPageBreak/>
        <w:t>Results and Discussion</w:t>
      </w:r>
      <w:bookmarkEnd w:id="10"/>
    </w:p>
    <w:p w14:paraId="7D537C06" w14:textId="77777777" w:rsidR="00700BF4" w:rsidRDefault="00134F16">
      <w:pPr>
        <w:pStyle w:val="BodyText"/>
        <w:rPr>
          <w:lang w:val="en-GB"/>
        </w:rPr>
      </w:pPr>
      <w:r>
        <w:rPr>
          <w:lang w:val="en-GB"/>
        </w:rPr>
        <w:t xml:space="preserve">The purpose of the results and discussion section is to present the outcome and achieved results of the project. </w:t>
      </w:r>
    </w:p>
    <w:p w14:paraId="06C9FBFA" w14:textId="77777777" w:rsidR="00700BF4" w:rsidRDefault="00134F16">
      <w:pPr>
        <w:pStyle w:val="Heading1"/>
        <w:rPr>
          <w:lang w:val="en-GB"/>
        </w:rPr>
      </w:pPr>
      <w:bookmarkStart w:id="11" w:name="_Toc490902158"/>
      <w:r>
        <w:rPr>
          <w:lang w:val="en-GB"/>
        </w:rPr>
        <w:lastRenderedPageBreak/>
        <w:t>Conclusion</w:t>
      </w:r>
      <w:bookmarkEnd w:id="11"/>
    </w:p>
    <w:p w14:paraId="0DD45ACC" w14:textId="77777777" w:rsidR="00700BF4" w:rsidRDefault="00134F16">
      <w:pPr>
        <w:pStyle w:val="BodyText"/>
        <w:rPr>
          <w:lang w:val="en-GB"/>
        </w:rPr>
      </w:pPr>
      <w:r>
        <w:rPr>
          <w:lang w:val="en-GB"/>
        </w:rPr>
        <w:t>The purpose of the conclusion section is to compile the results from each section in the report. What is the conclusion? Did the project fulfil the requirements? Etc.</w:t>
      </w:r>
    </w:p>
    <w:p w14:paraId="26AC07B2" w14:textId="77777777" w:rsidR="00700BF4" w:rsidRDefault="00134F16">
      <w:pPr>
        <w:pStyle w:val="BodyText"/>
        <w:rPr>
          <w:lang w:val="en-GB"/>
        </w:rPr>
      </w:pPr>
      <w:r>
        <w:rPr>
          <w:lang w:val="en-GB"/>
        </w:rPr>
        <w:t>You can only comment on report contents, no new topics or content can be introduced in this section.</w:t>
      </w:r>
    </w:p>
    <w:p w14:paraId="30B00B5C" w14:textId="77777777" w:rsidR="00700BF4" w:rsidRDefault="00134F16">
      <w:pPr>
        <w:pStyle w:val="Heading1"/>
      </w:pPr>
      <w:bookmarkStart w:id="12" w:name="_Toc490902159"/>
      <w:r>
        <w:lastRenderedPageBreak/>
        <w:t>Project future</w:t>
      </w:r>
      <w:bookmarkEnd w:id="12"/>
    </w:p>
    <w:p w14:paraId="6CB09E23" w14:textId="77777777" w:rsidR="00700BF4" w:rsidRDefault="00134F16">
      <w:pPr>
        <w:pStyle w:val="BodyText"/>
        <w:rPr>
          <w:lang w:val="en-GB"/>
        </w:rPr>
      </w:pPr>
      <w:r>
        <w:rPr>
          <w:lang w:val="en-GB"/>
        </w:rPr>
        <w:t>Reflect on your project from a technical viewpoint and describe what you would change if you could.</w:t>
      </w:r>
    </w:p>
    <w:p w14:paraId="4EAF9D20" w14:textId="77777777" w:rsidR="00700BF4" w:rsidRDefault="00134F16">
      <w:pPr>
        <w:pStyle w:val="BodyText"/>
        <w:rPr>
          <w:lang w:val="en-GB"/>
        </w:rPr>
      </w:pPr>
      <w:r>
        <w:rPr>
          <w:lang w:val="en-GB"/>
        </w:rPr>
        <w:t>Suggest how the project could be improved or made ready for production. Discuss scalability, suggest possible spin offs, what is needed, missing, etc.?</w:t>
      </w:r>
    </w:p>
    <w:p w14:paraId="422BAA91" w14:textId="77777777" w:rsidR="00525709" w:rsidRDefault="00525709">
      <w:pPr>
        <w:pStyle w:val="BodyText"/>
        <w:rPr>
          <w:lang w:val="en-GB"/>
        </w:rPr>
      </w:pPr>
    </w:p>
    <w:p w14:paraId="203B63A1" w14:textId="77777777" w:rsidR="00525709" w:rsidRDefault="00525709">
      <w:pPr>
        <w:pStyle w:val="BodyText"/>
        <w:rPr>
          <w:lang w:val="en-GB"/>
        </w:rPr>
      </w:pPr>
      <w:r>
        <w:rPr>
          <w:lang w:val="en-GB"/>
        </w:rPr>
        <w:t xml:space="preserve">!!!!!!!! </w:t>
      </w:r>
    </w:p>
    <w:p w14:paraId="2169E0FF" w14:textId="77777777" w:rsidR="00700BF4" w:rsidRDefault="00700BF4">
      <w:pPr>
        <w:pStyle w:val="BodyText"/>
        <w:rPr>
          <w:lang w:val="en-GB"/>
        </w:rPr>
      </w:pPr>
    </w:p>
    <w:p w14:paraId="75E95161" w14:textId="77777777" w:rsidR="00700BF4" w:rsidRDefault="00134F16">
      <w:pPr>
        <w:pStyle w:val="BodyText"/>
        <w:rPr>
          <w:lang w:val="en-GB"/>
        </w:rPr>
      </w:pPr>
      <w:r>
        <w:rPr>
          <w:lang w:val="en-GB"/>
        </w:rPr>
        <w:br w:type="page"/>
      </w:r>
    </w:p>
    <w:p w14:paraId="12E3DFAA" w14:textId="77777777" w:rsidR="00700BF4" w:rsidRDefault="00700BF4">
      <w:pPr>
        <w:pStyle w:val="BodyText"/>
        <w:rPr>
          <w:lang w:val="en-GB"/>
        </w:rPr>
      </w:pPr>
    </w:p>
    <w:p w14:paraId="4B08461D" w14:textId="77777777" w:rsidR="00700BF4" w:rsidRDefault="00134F16">
      <w:pPr>
        <w:pStyle w:val="Heading1"/>
        <w:rPr>
          <w:lang w:val="en-GB"/>
        </w:rPr>
      </w:pPr>
      <w:bookmarkStart w:id="13" w:name="_Toc490902160"/>
      <w:r>
        <w:rPr>
          <w:lang w:val="en-GB"/>
        </w:rPr>
        <w:lastRenderedPageBreak/>
        <w:t>References</w:t>
      </w:r>
      <w:bookmarkEnd w:id="13"/>
    </w:p>
    <w:p w14:paraId="177699B5" w14:textId="77777777" w:rsidR="00700BF4" w:rsidRDefault="00134F16">
      <w:pPr>
        <w:pStyle w:val="BodyText"/>
        <w:rPr>
          <w:lang w:val="en-GB"/>
        </w:rPr>
      </w:pPr>
      <w:r>
        <w:rPr>
          <w:b/>
          <w:lang w:val="en-GB"/>
        </w:rPr>
        <w:t xml:space="preserve">Note: Use the standard reference method: Harvard Anglia. A very good reference tool is Mendeley </w:t>
      </w:r>
      <w:r>
        <w:rPr>
          <w:b/>
          <w:lang w:val="en-GB"/>
        </w:rPr>
        <w:fldChar w:fldCharType="begin" w:fldLock="1"/>
      </w:r>
      <w:r>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Pr>
          <w:b/>
          <w:lang w:val="en-GB"/>
        </w:rPr>
        <w:fldChar w:fldCharType="separate"/>
      </w:r>
      <w:r>
        <w:rPr>
          <w:lang w:val="en-GB"/>
        </w:rPr>
        <w:t>(Mendeley.com 2016)</w:t>
      </w:r>
      <w:r>
        <w:rPr>
          <w:b/>
          <w:lang w:val="en-GB"/>
        </w:rPr>
        <w:fldChar w:fldCharType="end"/>
      </w:r>
      <w:r>
        <w:rPr>
          <w:lang w:val="en-GB"/>
        </w:rPr>
        <w:t>,</w:t>
      </w:r>
      <w:r>
        <w:rPr>
          <w:b/>
          <w:lang w:val="en-GB"/>
        </w:rPr>
        <w:t xml:space="preserve"> ask VIA Library if you need help. </w:t>
      </w:r>
    </w:p>
    <w:p w14:paraId="3BF3800F" w14:textId="77777777" w:rsidR="00700BF4" w:rsidRDefault="00134F16">
      <w:pPr>
        <w:widowControl w:val="0"/>
        <w:autoSpaceDE w:val="0"/>
        <w:autoSpaceDN w:val="0"/>
        <w:adjustRightInd w:val="0"/>
        <w:ind w:left="480" w:hanging="480"/>
      </w:pPr>
      <w:r>
        <w:fldChar w:fldCharType="begin" w:fldLock="1"/>
      </w:r>
      <w:r>
        <w:instrText xml:space="preserve">ADDIN Mendeley Bibliography CSL_BIBLIOGRAPHY </w:instrText>
      </w:r>
      <w:r>
        <w:fldChar w:fldCharType="separate"/>
      </w:r>
      <w:r>
        <w:t>Banger, D., 2014. A Basic Non-Functional Requirements Checklist « Thoughts from the Systems front line.... Available at: https://dalbanger.wordpress.com/2014/01/08/a-basic-non-functional-requirements-checklist/ [Accessed January 31, 2017].</w:t>
      </w:r>
    </w:p>
    <w:p w14:paraId="078487FC" w14:textId="77777777" w:rsidR="00700BF4" w:rsidRDefault="00134F16">
      <w:pPr>
        <w:widowControl w:val="0"/>
        <w:autoSpaceDE w:val="0"/>
        <w:autoSpaceDN w:val="0"/>
        <w:adjustRightInd w:val="0"/>
        <w:ind w:left="480" w:hanging="480"/>
      </w:pPr>
      <w:r>
        <w:t>Business Analyst Learnings, 2013. MoSCoW : Requirements Prioritization Technique — Business Analyst Learnings. , pp.1–5. Available at: https://businessanalystlearnings.com/ba-techniques/2013/3/5/moscow-technique-requirements-prioritization [Accessed January 31, 2017].</w:t>
      </w:r>
    </w:p>
    <w:p w14:paraId="02617B6F" w14:textId="77777777" w:rsidR="00700BF4" w:rsidRDefault="00134F16">
      <w:pPr>
        <w:widowControl w:val="0"/>
        <w:autoSpaceDE w:val="0"/>
        <w:autoSpaceDN w:val="0"/>
        <w:adjustRightInd w:val="0"/>
        <w:ind w:left="480" w:hanging="480"/>
      </w:pPr>
      <w:r>
        <w:t xml:space="preserve">Dawson, C.W., 2009. </w:t>
      </w:r>
      <w:r>
        <w:rPr>
          <w:i/>
          <w:iCs/>
        </w:rPr>
        <w:t>Projects in Computing and Information Systems</w:t>
      </w:r>
      <w:r>
        <w:t>, Available at: http://www.sentimentaltoday.net/National_Academy_Press/0321263553.Addison.Wesley.Publishing.Company.Projects.in.Computing.and.Information.Systems.A.Students.Guide.Jun.2005.pdf.</w:t>
      </w:r>
    </w:p>
    <w:p w14:paraId="70C8FD3B" w14:textId="77777777" w:rsidR="00700BF4" w:rsidRDefault="00134F16">
      <w:pPr>
        <w:widowControl w:val="0"/>
        <w:autoSpaceDE w:val="0"/>
        <w:autoSpaceDN w:val="0"/>
        <w:adjustRightInd w:val="0"/>
        <w:ind w:left="480" w:hanging="480"/>
      </w:pPr>
      <w:r>
        <w:t xml:space="preserve">Gamma, E. et al., 2002. </w:t>
      </w:r>
      <w:r>
        <w:rPr>
          <w:i/>
          <w:iCs/>
        </w:rPr>
        <w:t>Design Patterns – Elements of Reusable Object-Oriented Software</w:t>
      </w:r>
      <w:r>
        <w:t>, Available at: http://books.google.com/books?id=JPOaP7cyk6wC&amp;pg=PA78&amp;dq=intitle:Design+Patterns+Elements+of+Reusable+Object+Oriented+Software&amp;hl=&amp;cd=3&amp;source=gbs_api%5Cnpapers2://publication/uuid/944613AA-7124-44A4-B86F-C7B2123344F3.</w:t>
      </w:r>
    </w:p>
    <w:p w14:paraId="69A7AB35" w14:textId="77777777" w:rsidR="00700BF4" w:rsidRDefault="00134F16">
      <w:pPr>
        <w:widowControl w:val="0"/>
        <w:autoSpaceDE w:val="0"/>
        <w:autoSpaceDN w:val="0"/>
        <w:adjustRightInd w:val="0"/>
        <w:ind w:left="480" w:hanging="480"/>
      </w:pPr>
      <w:r>
        <w:t xml:space="preserve">IEEE Computer Society, 2008. </w:t>
      </w:r>
      <w:r>
        <w:rPr>
          <w:i/>
          <w:iCs/>
        </w:rPr>
        <w:t>IEEE Std 829-2008, IEEE Standard for Software and System Test Documentation</w:t>
      </w:r>
      <w:r>
        <w:t>,</w:t>
      </w:r>
    </w:p>
    <w:p w14:paraId="605FFAE0" w14:textId="77777777" w:rsidR="00700BF4" w:rsidRDefault="00134F16">
      <w:pPr>
        <w:widowControl w:val="0"/>
        <w:autoSpaceDE w:val="0"/>
        <w:autoSpaceDN w:val="0"/>
        <w:adjustRightInd w:val="0"/>
        <w:ind w:left="480" w:hanging="480"/>
      </w:pPr>
      <w:r>
        <w:t xml:space="preserve">Larman, C., 2004. </w:t>
      </w:r>
      <w:r>
        <w:rPr>
          <w:i/>
          <w:iCs/>
        </w:rPr>
        <w:t>Applying UML and Patterns: An Introduction to Object-Oriented Analysis and Design and Iterative Development</w:t>
      </w:r>
      <w:r>
        <w:t>,</w:t>
      </w:r>
    </w:p>
    <w:p w14:paraId="5D284F6C" w14:textId="77777777" w:rsidR="00700BF4" w:rsidRDefault="00134F16">
      <w:pPr>
        <w:widowControl w:val="0"/>
        <w:autoSpaceDE w:val="0"/>
        <w:autoSpaceDN w:val="0"/>
        <w:adjustRightInd w:val="0"/>
        <w:ind w:left="480" w:hanging="480"/>
      </w:pPr>
      <w:r>
        <w:t>Mendeley.com, 2016. Homepage | Mendeley. Available at: https://www.mendeley.com/ [Accessed February 2, 2017].</w:t>
      </w:r>
    </w:p>
    <w:p w14:paraId="6E7BB939" w14:textId="77777777" w:rsidR="00700BF4" w:rsidRDefault="00134F16">
      <w:pPr>
        <w:widowControl w:val="0"/>
        <w:autoSpaceDE w:val="0"/>
        <w:autoSpaceDN w:val="0"/>
        <w:adjustRightInd w:val="0"/>
        <w:ind w:left="480" w:hanging="480"/>
      </w:pPr>
      <w:r>
        <w:t>YourCoach, S.M.A.R.T. goal setting | SMART | Coaching tools | YourCoach Gent. Available at: http://www.yourcoach.be/en/coaching-tools/smart-goal-setting.php [Accessed August 19, 2017].</w:t>
      </w:r>
    </w:p>
    <w:p w14:paraId="1B7DBB7E" w14:textId="77777777" w:rsidR="00700BF4" w:rsidRDefault="00134F16">
      <w:pPr>
        <w:pStyle w:val="Heading1"/>
        <w:rPr>
          <w:lang w:val="en-GB"/>
        </w:rPr>
      </w:pPr>
      <w:r>
        <w:rPr>
          <w:lang w:val="en-GB"/>
        </w:rPr>
        <w:lastRenderedPageBreak/>
        <w:fldChar w:fldCharType="end"/>
      </w:r>
      <w:bookmarkStart w:id="14" w:name="_Toc490902161"/>
      <w:r>
        <w:rPr>
          <w:lang w:val="en-GB"/>
        </w:rPr>
        <w:t>List of Appendixes</w:t>
      </w:r>
      <w:bookmarkEnd w:id="14"/>
    </w:p>
    <w:p w14:paraId="418E86F2" w14:textId="77777777" w:rsidR="00700BF4" w:rsidRDefault="00134F16">
      <w:pPr>
        <w:pStyle w:val="BodyText"/>
        <w:rPr>
          <w:lang w:val="en-GB"/>
        </w:rPr>
      </w:pPr>
      <w:r>
        <w:rPr>
          <w:lang w:val="en-GB"/>
        </w:rPr>
        <w:t>The purpose of your appendices is to provide extra information to the expert reader. List the appendices in order of mention.</w:t>
      </w:r>
    </w:p>
    <w:p w14:paraId="13DBD845" w14:textId="77777777" w:rsidR="00700BF4" w:rsidRDefault="00134F16">
      <w:pPr>
        <w:pStyle w:val="BodyText"/>
        <w:rPr>
          <w:lang w:val="da-DK"/>
        </w:rPr>
      </w:pPr>
      <w:r>
        <w:rPr>
          <w:lang w:val="da-DK"/>
        </w:rPr>
        <w:t>Examples of appendices</w:t>
      </w:r>
    </w:p>
    <w:p w14:paraId="7404872F" w14:textId="77777777" w:rsidR="00700BF4" w:rsidRDefault="00134F16">
      <w:pPr>
        <w:pStyle w:val="ListBullet"/>
        <w:numPr>
          <w:ilvl w:val="0"/>
          <w:numId w:val="6"/>
        </w:numPr>
        <w:rPr>
          <w:lang w:val="en-GB"/>
        </w:rPr>
      </w:pPr>
      <w:r>
        <w:rPr>
          <w:lang w:val="en-GB"/>
        </w:rPr>
        <w:t>Project Description</w:t>
      </w:r>
    </w:p>
    <w:p w14:paraId="6CC31826" w14:textId="77777777" w:rsidR="00700BF4" w:rsidRDefault="00134F16">
      <w:pPr>
        <w:pStyle w:val="ListBullet"/>
        <w:numPr>
          <w:ilvl w:val="0"/>
          <w:numId w:val="6"/>
        </w:numPr>
        <w:rPr>
          <w:lang w:val="en-GB"/>
        </w:rPr>
      </w:pPr>
      <w:r>
        <w:rPr>
          <w:lang w:val="en-GB"/>
        </w:rPr>
        <w:t>User Guide</w:t>
      </w:r>
    </w:p>
    <w:p w14:paraId="1382503C" w14:textId="77777777" w:rsidR="00700BF4" w:rsidRDefault="00134F16">
      <w:pPr>
        <w:pStyle w:val="ListBullet"/>
        <w:numPr>
          <w:ilvl w:val="0"/>
          <w:numId w:val="6"/>
        </w:numPr>
        <w:rPr>
          <w:lang w:val="en-GB"/>
        </w:rPr>
      </w:pPr>
      <w:r>
        <w:rPr>
          <w:lang w:val="en-GB"/>
        </w:rPr>
        <w:t>Source code – source documentation</w:t>
      </w:r>
    </w:p>
    <w:p w14:paraId="094CCCF7" w14:textId="77777777" w:rsidR="00700BF4" w:rsidRDefault="00134F16">
      <w:pPr>
        <w:pStyle w:val="ListBullet"/>
        <w:numPr>
          <w:ilvl w:val="0"/>
          <w:numId w:val="6"/>
        </w:numPr>
        <w:rPr>
          <w:lang w:val="en-GB"/>
        </w:rPr>
      </w:pPr>
      <w:r>
        <w:rPr>
          <w:lang w:val="en-GB"/>
        </w:rPr>
        <w:t>Diagrams</w:t>
      </w:r>
    </w:p>
    <w:p w14:paraId="625FD7ED" w14:textId="77777777" w:rsidR="00700BF4" w:rsidRDefault="00134F16">
      <w:pPr>
        <w:pStyle w:val="ListBullet"/>
        <w:numPr>
          <w:ilvl w:val="0"/>
          <w:numId w:val="6"/>
        </w:numPr>
        <w:rPr>
          <w:lang w:val="en-GB"/>
        </w:rPr>
      </w:pPr>
      <w:r>
        <w:rPr>
          <w:lang w:val="en-GB"/>
        </w:rPr>
        <w:t>Data sheets</w:t>
      </w:r>
    </w:p>
    <w:p w14:paraId="11EB81C8" w14:textId="77777777" w:rsidR="00700BF4" w:rsidRDefault="00134F16">
      <w:pPr>
        <w:pStyle w:val="ListBullet"/>
        <w:numPr>
          <w:ilvl w:val="0"/>
          <w:numId w:val="6"/>
        </w:numPr>
        <w:rPr>
          <w:lang w:val="en-GB"/>
        </w:rPr>
      </w:pPr>
      <w:r>
        <w:rPr>
          <w:lang w:val="en-GB"/>
        </w:rPr>
        <w:t>Etc.</w:t>
      </w:r>
    </w:p>
    <w:p w14:paraId="12DE919A" w14:textId="77777777" w:rsidR="00700BF4" w:rsidRDefault="00700BF4">
      <w:pPr>
        <w:pStyle w:val="BodyText"/>
        <w:rPr>
          <w:lang w:val="en-GB"/>
        </w:rPr>
      </w:pPr>
    </w:p>
    <w:p w14:paraId="7F848068" w14:textId="77777777" w:rsidR="00700BF4" w:rsidRDefault="00134F16">
      <w:pPr>
        <w:pStyle w:val="AAppendix"/>
        <w:rPr>
          <w:lang w:val="en-GB"/>
        </w:rPr>
      </w:pPr>
      <w:bookmarkStart w:id="15" w:name="_Toc490902162"/>
      <w:r>
        <w:rPr>
          <w:lang w:val="en-GB"/>
        </w:rPr>
        <w:lastRenderedPageBreak/>
        <w:t>Project Description</w:t>
      </w:r>
      <w:bookmarkEnd w:id="15"/>
    </w:p>
    <w:p w14:paraId="193F1037" w14:textId="77777777" w:rsidR="00700BF4" w:rsidRDefault="00134F16">
      <w:pPr>
        <w:pStyle w:val="BodyText"/>
        <w:rPr>
          <w:lang w:val="en-GB"/>
        </w:rPr>
      </w:pPr>
      <w:r>
        <w:rPr>
          <w:lang w:val="en-GB"/>
        </w:rPr>
        <w:t>Insert the original Project Description in here.</w:t>
      </w:r>
    </w:p>
    <w:p w14:paraId="235DE054" w14:textId="77777777" w:rsidR="00700BF4" w:rsidRDefault="00700BF4">
      <w:pPr>
        <w:pStyle w:val="BodyText"/>
        <w:rPr>
          <w:lang w:val="en-GB"/>
        </w:rPr>
      </w:pPr>
    </w:p>
    <w:sectPr w:rsidR="00700BF4">
      <w:headerReference w:type="default" r:id="rId31"/>
      <w:footerReference w:type="default" r:id="rId32"/>
      <w:pgSz w:w="11850" w:h="16783"/>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8042B" w14:textId="77777777" w:rsidR="00BA41F6" w:rsidRDefault="00BA41F6">
      <w:r>
        <w:separator/>
      </w:r>
    </w:p>
  </w:endnote>
  <w:endnote w:type="continuationSeparator" w:id="0">
    <w:p w14:paraId="26FDB84B" w14:textId="77777777" w:rsidR="00BA41F6" w:rsidRDefault="00BA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ekton Pro Cond">
    <w:altName w:val="Calibri"/>
    <w:charset w:val="00"/>
    <w:family w:val="auto"/>
    <w:pitch w:val="default"/>
    <w:sig w:usb0="00000007" w:usb1="00000001" w:usb2="00000000" w:usb3="00000000" w:csb0="20000093" w:csb1="00000000"/>
  </w:font>
  <w:font w:name="MS Mincho">
    <w:altName w:val="MS Mincho"/>
    <w:panose1 w:val="02020609040205080304"/>
    <w:charset w:val="80"/>
    <w:family w:val="modern"/>
    <w:pitch w:val="fixed"/>
    <w:sig w:usb0="E00002FF" w:usb1="6AC7FDFB" w:usb2="08000012" w:usb3="00000000" w:csb0="0002009F" w:csb1="00000000"/>
  </w:font>
  <w:font w:name="STXinwei">
    <w:altName w:val="华文新魏"/>
    <w:charset w:val="86"/>
    <w:family w:val="auto"/>
    <w:pitch w:val="variable"/>
    <w:sig w:usb0="00000001" w:usb1="080F0000" w:usb2="00000010" w:usb3="00000000" w:csb0="00040000" w:csb1="00000000"/>
  </w:font>
  <w:font w:name="-webkit-standar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4A0" w:firstRow="1" w:lastRow="0" w:firstColumn="1" w:lastColumn="0" w:noHBand="0" w:noVBand="1"/>
    </w:tblPr>
    <w:tblGrid>
      <w:gridCol w:w="6161"/>
      <w:gridCol w:w="2520"/>
      <w:gridCol w:w="1080"/>
    </w:tblGrid>
    <w:tr w:rsidR="00B92879" w14:paraId="19D669B3" w14:textId="77777777">
      <w:tc>
        <w:tcPr>
          <w:tcW w:w="6161" w:type="dxa"/>
        </w:tcPr>
        <w:p w14:paraId="24A8D599" w14:textId="77777777" w:rsidR="00B92879" w:rsidRDefault="00B92879">
          <w:pPr>
            <w:pStyle w:val="Footer"/>
            <w:ind w:left="0"/>
            <w:rPr>
              <w:sz w:val="16"/>
              <w:szCs w:val="16"/>
              <w:lang w:val="da-DK"/>
            </w:rPr>
          </w:pPr>
        </w:p>
      </w:tc>
      <w:tc>
        <w:tcPr>
          <w:tcW w:w="3600" w:type="dxa"/>
          <w:gridSpan w:val="2"/>
        </w:tcPr>
        <w:p w14:paraId="7C1702E1" w14:textId="77777777" w:rsidR="00B92879" w:rsidRDefault="00B92879">
          <w:pPr>
            <w:pStyle w:val="Footer"/>
            <w:ind w:left="0"/>
            <w:jc w:val="right"/>
            <w:rPr>
              <w:sz w:val="16"/>
              <w:szCs w:val="16"/>
            </w:rPr>
          </w:pPr>
          <w:r>
            <w:rPr>
              <w:sz w:val="16"/>
              <w:szCs w:val="16"/>
            </w:rPr>
            <w:t xml:space="preserve">Version: </w:t>
          </w:r>
          <w:fldSimple w:instr=" REF Version  \* MERGEFORMAT ">
            <w:r>
              <w:rPr>
                <w:sz w:val="16"/>
                <w:szCs w:val="16"/>
              </w:rPr>
              <w:t>1.0.0</w:t>
            </w:r>
          </w:fldSimple>
        </w:p>
      </w:tc>
    </w:tr>
    <w:tr w:rsidR="00B92879" w14:paraId="790F1110" w14:textId="77777777">
      <w:tc>
        <w:tcPr>
          <w:tcW w:w="6161" w:type="dxa"/>
        </w:tcPr>
        <w:p w14:paraId="51A1CA86" w14:textId="77777777" w:rsidR="00B92879" w:rsidRDefault="00B92879">
          <w:pPr>
            <w:pStyle w:val="Footer"/>
            <w:ind w:left="0"/>
            <w:rPr>
              <w:sz w:val="16"/>
              <w:szCs w:val="16"/>
            </w:rPr>
          </w:pPr>
          <w:r>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Pr>
              <w:sz w:val="16"/>
              <w:szCs w:val="16"/>
            </w:rPr>
            <w:t>ICT BPR2 Project template.docx</w:t>
          </w:r>
          <w:r>
            <w:rPr>
              <w:sz w:val="16"/>
              <w:szCs w:val="16"/>
            </w:rPr>
            <w:fldChar w:fldCharType="end"/>
          </w:r>
        </w:p>
      </w:tc>
      <w:tc>
        <w:tcPr>
          <w:tcW w:w="2520" w:type="dxa"/>
        </w:tcPr>
        <w:p w14:paraId="46E34FFE" w14:textId="2083252E" w:rsidR="00B92879" w:rsidRDefault="00B92879">
          <w:pPr>
            <w:pStyle w:val="Footer"/>
            <w:ind w:left="0"/>
            <w:rPr>
              <w:sz w:val="16"/>
              <w:szCs w:val="16"/>
            </w:rPr>
          </w:pPr>
          <w:r>
            <w:rPr>
              <w:sz w:val="16"/>
              <w:szCs w:val="16"/>
            </w:rPr>
            <w:t xml:space="preserve">Last modified: </w:t>
          </w:r>
          <w:r>
            <w:rPr>
              <w:sz w:val="16"/>
              <w:szCs w:val="16"/>
            </w:rPr>
            <w:fldChar w:fldCharType="begin"/>
          </w:r>
          <w:r>
            <w:rPr>
              <w:sz w:val="16"/>
              <w:szCs w:val="16"/>
            </w:rPr>
            <w:instrText xml:space="preserve"> SAVEDATE  \@ "yyyy-MM-dd"  \* MERGEFORMAT </w:instrText>
          </w:r>
          <w:r>
            <w:rPr>
              <w:sz w:val="16"/>
              <w:szCs w:val="16"/>
            </w:rPr>
            <w:fldChar w:fldCharType="separate"/>
          </w:r>
          <w:r w:rsidR="00A36C02">
            <w:rPr>
              <w:noProof/>
              <w:sz w:val="16"/>
              <w:szCs w:val="16"/>
            </w:rPr>
            <w:t>2017-12-16</w:t>
          </w:r>
          <w:r>
            <w:rPr>
              <w:sz w:val="16"/>
              <w:szCs w:val="16"/>
            </w:rPr>
            <w:fldChar w:fldCharType="end"/>
          </w:r>
        </w:p>
      </w:tc>
      <w:tc>
        <w:tcPr>
          <w:tcW w:w="1080" w:type="dxa"/>
        </w:tcPr>
        <w:p w14:paraId="1980B0E5" w14:textId="3904001B" w:rsidR="00B92879" w:rsidRDefault="00B92879">
          <w:pPr>
            <w:pStyle w:val="Footer"/>
            <w:jc w:val="right"/>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A36C02">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A36C02">
            <w:rPr>
              <w:rStyle w:val="PageNumber"/>
              <w:noProof/>
              <w:sz w:val="16"/>
              <w:szCs w:val="16"/>
            </w:rPr>
            <w:t>28</w:t>
          </w:r>
          <w:r>
            <w:rPr>
              <w:rStyle w:val="PageNumber"/>
              <w:sz w:val="16"/>
              <w:szCs w:val="16"/>
            </w:rPr>
            <w:fldChar w:fldCharType="end"/>
          </w:r>
        </w:p>
      </w:tc>
    </w:tr>
  </w:tbl>
  <w:p w14:paraId="520E84C7" w14:textId="77777777" w:rsidR="00B92879" w:rsidRDefault="00B92879">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4A0" w:firstRow="1" w:lastRow="0" w:firstColumn="1" w:lastColumn="0" w:noHBand="0" w:noVBand="1"/>
    </w:tblPr>
    <w:tblGrid>
      <w:gridCol w:w="6161"/>
      <w:gridCol w:w="2520"/>
      <w:gridCol w:w="1080"/>
    </w:tblGrid>
    <w:tr w:rsidR="00B92879" w14:paraId="033F31B5" w14:textId="77777777">
      <w:tc>
        <w:tcPr>
          <w:tcW w:w="6161" w:type="dxa"/>
        </w:tcPr>
        <w:p w14:paraId="44470EB9" w14:textId="77777777" w:rsidR="00B92879" w:rsidRDefault="00B92879">
          <w:pPr>
            <w:pStyle w:val="Footer"/>
            <w:ind w:left="0"/>
            <w:rPr>
              <w:sz w:val="16"/>
              <w:szCs w:val="16"/>
              <w:lang w:val="da-DK"/>
            </w:rPr>
          </w:pPr>
        </w:p>
      </w:tc>
      <w:tc>
        <w:tcPr>
          <w:tcW w:w="3600" w:type="dxa"/>
          <w:gridSpan w:val="2"/>
        </w:tcPr>
        <w:p w14:paraId="750CB315" w14:textId="77777777" w:rsidR="00B92879" w:rsidRDefault="00B92879">
          <w:pPr>
            <w:pStyle w:val="Footer"/>
            <w:ind w:left="0"/>
            <w:rPr>
              <w:sz w:val="16"/>
              <w:szCs w:val="16"/>
            </w:rPr>
          </w:pPr>
          <w:r>
            <w:rPr>
              <w:sz w:val="16"/>
              <w:szCs w:val="16"/>
            </w:rPr>
            <w:t xml:space="preserve">Version: </w:t>
          </w:r>
          <w:fldSimple w:instr=" REF Version  \* MERGEFORMAT ">
            <w:r>
              <w:rPr>
                <w:sz w:val="16"/>
                <w:szCs w:val="16"/>
              </w:rPr>
              <w:t>1.0.0</w:t>
            </w:r>
          </w:fldSimple>
        </w:p>
      </w:tc>
    </w:tr>
    <w:tr w:rsidR="00B92879" w14:paraId="615AC2DF" w14:textId="77777777">
      <w:tc>
        <w:tcPr>
          <w:tcW w:w="6161" w:type="dxa"/>
        </w:tcPr>
        <w:p w14:paraId="2A6290A5" w14:textId="77777777" w:rsidR="00B92879" w:rsidRDefault="00B92879">
          <w:pPr>
            <w:pStyle w:val="Footer"/>
            <w:ind w:left="0"/>
            <w:rPr>
              <w:sz w:val="16"/>
              <w:szCs w:val="16"/>
            </w:rPr>
          </w:pPr>
          <w:r>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Pr>
              <w:sz w:val="16"/>
              <w:szCs w:val="16"/>
            </w:rPr>
            <w:t>ICT BPR2 Project template.docx</w:t>
          </w:r>
          <w:r>
            <w:rPr>
              <w:sz w:val="16"/>
              <w:szCs w:val="16"/>
            </w:rPr>
            <w:fldChar w:fldCharType="end"/>
          </w:r>
        </w:p>
      </w:tc>
      <w:tc>
        <w:tcPr>
          <w:tcW w:w="2520" w:type="dxa"/>
        </w:tcPr>
        <w:p w14:paraId="2253E402" w14:textId="43106798" w:rsidR="00B92879" w:rsidRDefault="00B92879">
          <w:pPr>
            <w:pStyle w:val="Footer"/>
            <w:ind w:left="0"/>
            <w:rPr>
              <w:sz w:val="16"/>
              <w:szCs w:val="16"/>
            </w:rPr>
          </w:pPr>
          <w:r>
            <w:rPr>
              <w:sz w:val="16"/>
              <w:szCs w:val="16"/>
            </w:rPr>
            <w:t xml:space="preserve">Last modified: </w:t>
          </w:r>
          <w:r>
            <w:rPr>
              <w:sz w:val="16"/>
              <w:szCs w:val="16"/>
            </w:rPr>
            <w:fldChar w:fldCharType="begin"/>
          </w:r>
          <w:r>
            <w:rPr>
              <w:sz w:val="16"/>
              <w:szCs w:val="16"/>
            </w:rPr>
            <w:instrText xml:space="preserve"> SAVEDATE  \@ "yyyy-MM-dd"  \* MERGEFORMAT </w:instrText>
          </w:r>
          <w:r>
            <w:rPr>
              <w:sz w:val="16"/>
              <w:szCs w:val="16"/>
            </w:rPr>
            <w:fldChar w:fldCharType="separate"/>
          </w:r>
          <w:r w:rsidR="00A36C02">
            <w:rPr>
              <w:noProof/>
              <w:sz w:val="16"/>
              <w:szCs w:val="16"/>
            </w:rPr>
            <w:t>2017-12-16</w:t>
          </w:r>
          <w:r>
            <w:rPr>
              <w:sz w:val="16"/>
              <w:szCs w:val="16"/>
            </w:rPr>
            <w:fldChar w:fldCharType="end"/>
          </w:r>
        </w:p>
      </w:tc>
      <w:tc>
        <w:tcPr>
          <w:tcW w:w="1080" w:type="dxa"/>
        </w:tcPr>
        <w:p w14:paraId="075EF7F2" w14:textId="036B3C91" w:rsidR="00B92879" w:rsidRDefault="00B92879">
          <w:pPr>
            <w:pStyle w:val="Footer"/>
            <w:jc w:val="right"/>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A36C02">
            <w:rPr>
              <w:rStyle w:val="PageNumber"/>
              <w:noProof/>
              <w:sz w:val="16"/>
              <w:szCs w:val="16"/>
            </w:rPr>
            <w:t>22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A36C02">
            <w:rPr>
              <w:rStyle w:val="PageNumber"/>
              <w:noProof/>
              <w:sz w:val="16"/>
              <w:szCs w:val="16"/>
            </w:rPr>
            <w:t>28</w:t>
          </w:r>
          <w:r>
            <w:rPr>
              <w:rStyle w:val="PageNumber"/>
              <w:sz w:val="16"/>
              <w:szCs w:val="16"/>
            </w:rPr>
            <w:fldChar w:fldCharType="end"/>
          </w:r>
        </w:p>
      </w:tc>
    </w:tr>
  </w:tbl>
  <w:p w14:paraId="71F2DB8C" w14:textId="77777777" w:rsidR="00B92879" w:rsidRDefault="00B92879">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DADC2" w14:textId="77777777" w:rsidR="00BA41F6" w:rsidRDefault="00BA41F6">
      <w:r>
        <w:separator/>
      </w:r>
    </w:p>
  </w:footnote>
  <w:footnote w:type="continuationSeparator" w:id="0">
    <w:p w14:paraId="5FD8554D" w14:textId="77777777" w:rsidR="00BA41F6" w:rsidRDefault="00BA4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8BEA" w14:textId="77777777" w:rsidR="00B92879" w:rsidRDefault="00B92879">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en-GB" w:eastAsia="en-GB"/>
      </w:rPr>
      <w:drawing>
        <wp:anchor distT="0" distB="0" distL="114300" distR="114300" simplePos="0" relativeHeight="251658240" behindDoc="1" locked="0" layoutInCell="1" allowOverlap="1" wp14:anchorId="29E22364" wp14:editId="637474E3">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0455" cy="365760"/>
                  </a:xfrm>
                  <a:prstGeom prst="rect">
                    <a:avLst/>
                  </a:prstGeom>
                  <a:noFill/>
                  <a:ln>
                    <a:noFill/>
                  </a:ln>
                </pic:spPr>
              </pic:pic>
            </a:graphicData>
          </a:graphic>
        </wp:anchor>
      </w:drawing>
    </w:r>
    <w:r>
      <w:rPr>
        <w:b/>
        <w:sz w:val="18"/>
        <w:szCs w:val="18"/>
        <w:lang w:val="en-GB"/>
      </w:rPr>
      <w:t>Title</w:t>
    </w:r>
    <w:r>
      <w:rPr>
        <w:b/>
        <w:sz w:val="18"/>
        <w:szCs w:val="18"/>
        <w:lang w:val="en-GB"/>
      </w:rPr>
      <w:tab/>
      <w:t>Subtitle</w:t>
    </w:r>
    <w:r>
      <w:rPr>
        <w:b/>
        <w:sz w:val="18"/>
        <w:szCs w:val="18"/>
        <w:lang w:val="en-GB"/>
      </w:rPr>
      <w:tab/>
      <w:t xml:space="preserve"> </w:t>
    </w:r>
    <w:r>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DB9A3" w14:textId="77777777" w:rsidR="00B92879" w:rsidRDefault="00B92879">
    <w:pPr>
      <w:pStyle w:val="Header"/>
      <w:tabs>
        <w:tab w:val="clear" w:pos="4819"/>
        <w:tab w:val="clear" w:pos="9638"/>
        <w:tab w:val="left" w:pos="8365"/>
      </w:tabs>
    </w:pPr>
    <w:r>
      <w:rPr>
        <w:b/>
        <w:noProof/>
        <w:sz w:val="18"/>
        <w:szCs w:val="18"/>
        <w:lang w:val="en-GB" w:eastAsia="en-GB"/>
      </w:rPr>
      <w:drawing>
        <wp:anchor distT="0" distB="0" distL="114300" distR="114300" simplePos="0" relativeHeight="251661312" behindDoc="1" locked="0" layoutInCell="1" allowOverlap="1" wp14:anchorId="05B52633" wp14:editId="11871E10">
          <wp:simplePos x="0" y="0"/>
          <wp:positionH relativeFrom="column">
            <wp:posOffset>4972685</wp:posOffset>
          </wp:positionH>
          <wp:positionV relativeFrom="paragraph">
            <wp:posOffset>0</wp:posOffset>
          </wp:positionV>
          <wp:extent cx="621665" cy="622935"/>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37A8" w14:textId="77777777" w:rsidR="00B92879" w:rsidRDefault="00B92879">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en-GB" w:eastAsia="en-GB"/>
      </w:rPr>
      <w:drawing>
        <wp:anchor distT="0" distB="0" distL="114300" distR="114300" simplePos="0" relativeHeight="251659264" behindDoc="1" locked="0" layoutInCell="1" allowOverlap="1" wp14:anchorId="079913BF" wp14:editId="16974840">
          <wp:simplePos x="0" y="0"/>
          <wp:positionH relativeFrom="column">
            <wp:posOffset>5382260</wp:posOffset>
          </wp:positionH>
          <wp:positionV relativeFrom="paragraph">
            <wp:posOffset>-252095</wp:posOffset>
          </wp:positionV>
          <wp:extent cx="621665" cy="622935"/>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anchor>
      </w:drawing>
    </w:r>
    <w:r>
      <w:rPr>
        <w:b/>
        <w:sz w:val="18"/>
        <w:szCs w:val="18"/>
        <w:lang w:val="en-GB"/>
      </w:rPr>
      <w:t>Project group 2</w:t>
    </w:r>
    <w:r>
      <w:rPr>
        <w:b/>
        <w:sz w:val="18"/>
        <w:szCs w:val="18"/>
        <w:lang w:val="en-GB"/>
      </w:rPr>
      <w:tab/>
      <w:t>VIA System</w:t>
    </w:r>
  </w:p>
  <w:p w14:paraId="2B401E0B" w14:textId="77777777" w:rsidR="00B92879" w:rsidRDefault="00B92879">
    <w:pPr>
      <w:pStyle w:val="Header"/>
      <w:pBdr>
        <w:bottom w:val="single" w:sz="4" w:space="1" w:color="auto"/>
      </w:pBdr>
      <w:tabs>
        <w:tab w:val="clear" w:pos="4819"/>
        <w:tab w:val="clear" w:pos="9638"/>
        <w:tab w:val="center" w:pos="4320"/>
        <w:tab w:val="left" w:pos="7663"/>
      </w:tabs>
      <w:ind w:right="594"/>
      <w:rPr>
        <w:b/>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B6E7883"/>
    <w:multiLevelType w:val="multilevel"/>
    <w:tmpl w:val="1B6E7883"/>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935B7E"/>
    <w:multiLevelType w:val="multilevel"/>
    <w:tmpl w:val="1C93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61A1AB4"/>
    <w:multiLevelType w:val="multilevel"/>
    <w:tmpl w:val="461A1A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vanish w:val="0"/>
        <w:spacing w:val="0"/>
        <w:kern w:val="0"/>
        <w:position w:val="0"/>
        <w:u w:val="none"/>
        <w:vertAlign w:val="baseli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88B3057"/>
    <w:multiLevelType w:val="multilevel"/>
    <w:tmpl w:val="488B30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530721"/>
    <w:multiLevelType w:val="hybridMultilevel"/>
    <w:tmpl w:val="8C144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D07A8"/>
    <w:multiLevelType w:val="hybridMultilevel"/>
    <w:tmpl w:val="FB7EA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D189D"/>
    <w:multiLevelType w:val="multilevel"/>
    <w:tmpl w:val="5FBD18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CB57815"/>
    <w:multiLevelType w:val="hybridMultilevel"/>
    <w:tmpl w:val="4B02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16A7"/>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01B7"/>
    <w:rsid w:val="00091147"/>
    <w:rsid w:val="00092494"/>
    <w:rsid w:val="0009291D"/>
    <w:rsid w:val="000944D8"/>
    <w:rsid w:val="00094C38"/>
    <w:rsid w:val="00094D2D"/>
    <w:rsid w:val="0009509D"/>
    <w:rsid w:val="000960D8"/>
    <w:rsid w:val="0009631A"/>
    <w:rsid w:val="000965A0"/>
    <w:rsid w:val="00096FAA"/>
    <w:rsid w:val="00097A44"/>
    <w:rsid w:val="000A094B"/>
    <w:rsid w:val="000A229B"/>
    <w:rsid w:val="000A283E"/>
    <w:rsid w:val="000A2F57"/>
    <w:rsid w:val="000A528D"/>
    <w:rsid w:val="000A7377"/>
    <w:rsid w:val="000B0B44"/>
    <w:rsid w:val="000B1DDA"/>
    <w:rsid w:val="000B4405"/>
    <w:rsid w:val="000B4D6F"/>
    <w:rsid w:val="000B5EE9"/>
    <w:rsid w:val="000B633C"/>
    <w:rsid w:val="000B733C"/>
    <w:rsid w:val="000C1ACC"/>
    <w:rsid w:val="000C26C9"/>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67FB"/>
    <w:rsid w:val="000E77CF"/>
    <w:rsid w:val="000F0A07"/>
    <w:rsid w:val="000F192C"/>
    <w:rsid w:val="000F19DF"/>
    <w:rsid w:val="000F362D"/>
    <w:rsid w:val="000F4AFA"/>
    <w:rsid w:val="000F4D80"/>
    <w:rsid w:val="000F6B7F"/>
    <w:rsid w:val="001011D9"/>
    <w:rsid w:val="001017AF"/>
    <w:rsid w:val="001021CC"/>
    <w:rsid w:val="001022A4"/>
    <w:rsid w:val="0010235E"/>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48B5"/>
    <w:rsid w:val="00134F16"/>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57A0C"/>
    <w:rsid w:val="001625BF"/>
    <w:rsid w:val="00162C21"/>
    <w:rsid w:val="00164757"/>
    <w:rsid w:val="00165204"/>
    <w:rsid w:val="00165F8A"/>
    <w:rsid w:val="00170105"/>
    <w:rsid w:val="001712D1"/>
    <w:rsid w:val="00172220"/>
    <w:rsid w:val="0017233C"/>
    <w:rsid w:val="0017253D"/>
    <w:rsid w:val="00172B50"/>
    <w:rsid w:val="00173644"/>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3F94"/>
    <w:rsid w:val="001B4A3E"/>
    <w:rsid w:val="001B4CCF"/>
    <w:rsid w:val="001B5D9F"/>
    <w:rsid w:val="001B6FE9"/>
    <w:rsid w:val="001C228D"/>
    <w:rsid w:val="001C2364"/>
    <w:rsid w:val="001C263C"/>
    <w:rsid w:val="001C4523"/>
    <w:rsid w:val="001C4C6B"/>
    <w:rsid w:val="001C58A0"/>
    <w:rsid w:val="001C6DCB"/>
    <w:rsid w:val="001C7DA8"/>
    <w:rsid w:val="001D0734"/>
    <w:rsid w:val="001D3BDD"/>
    <w:rsid w:val="001D433A"/>
    <w:rsid w:val="001D5481"/>
    <w:rsid w:val="001D6EAD"/>
    <w:rsid w:val="001E0E45"/>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0AA3"/>
    <w:rsid w:val="00201440"/>
    <w:rsid w:val="00201605"/>
    <w:rsid w:val="002028E7"/>
    <w:rsid w:val="00202E79"/>
    <w:rsid w:val="00203C9B"/>
    <w:rsid w:val="00206087"/>
    <w:rsid w:val="002063C5"/>
    <w:rsid w:val="00206886"/>
    <w:rsid w:val="00206D0B"/>
    <w:rsid w:val="002100E6"/>
    <w:rsid w:val="00210FF4"/>
    <w:rsid w:val="00211681"/>
    <w:rsid w:val="002127A7"/>
    <w:rsid w:val="002131D4"/>
    <w:rsid w:val="002134D9"/>
    <w:rsid w:val="00213DFE"/>
    <w:rsid w:val="00214ED5"/>
    <w:rsid w:val="002173BE"/>
    <w:rsid w:val="00220A90"/>
    <w:rsid w:val="00220EE4"/>
    <w:rsid w:val="002244E5"/>
    <w:rsid w:val="002248A1"/>
    <w:rsid w:val="00224ECE"/>
    <w:rsid w:val="00225D89"/>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08D7"/>
    <w:rsid w:val="002522B2"/>
    <w:rsid w:val="00252881"/>
    <w:rsid w:val="0025296C"/>
    <w:rsid w:val="0025304A"/>
    <w:rsid w:val="002563A6"/>
    <w:rsid w:val="0026017D"/>
    <w:rsid w:val="00260747"/>
    <w:rsid w:val="0026112C"/>
    <w:rsid w:val="0026347B"/>
    <w:rsid w:val="00263975"/>
    <w:rsid w:val="00263AE0"/>
    <w:rsid w:val="00263D83"/>
    <w:rsid w:val="0026599E"/>
    <w:rsid w:val="002664C1"/>
    <w:rsid w:val="00266EC3"/>
    <w:rsid w:val="00267B30"/>
    <w:rsid w:val="00270198"/>
    <w:rsid w:val="00272C56"/>
    <w:rsid w:val="00273750"/>
    <w:rsid w:val="00276B13"/>
    <w:rsid w:val="0027791B"/>
    <w:rsid w:val="00282DC8"/>
    <w:rsid w:val="002841F1"/>
    <w:rsid w:val="0028755B"/>
    <w:rsid w:val="00287B0D"/>
    <w:rsid w:val="0029434B"/>
    <w:rsid w:val="00295F09"/>
    <w:rsid w:val="00297B4A"/>
    <w:rsid w:val="002A17FB"/>
    <w:rsid w:val="002A2995"/>
    <w:rsid w:val="002A2B5B"/>
    <w:rsid w:val="002A2D28"/>
    <w:rsid w:val="002A2FC8"/>
    <w:rsid w:val="002A37FC"/>
    <w:rsid w:val="002A4E0E"/>
    <w:rsid w:val="002A55F8"/>
    <w:rsid w:val="002A6CD1"/>
    <w:rsid w:val="002A6E72"/>
    <w:rsid w:val="002B0CA3"/>
    <w:rsid w:val="002B1913"/>
    <w:rsid w:val="002B3C5A"/>
    <w:rsid w:val="002B60BB"/>
    <w:rsid w:val="002B6CB7"/>
    <w:rsid w:val="002B7472"/>
    <w:rsid w:val="002C0646"/>
    <w:rsid w:val="002C0B93"/>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15BE"/>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5DC8"/>
    <w:rsid w:val="0031650C"/>
    <w:rsid w:val="003167EB"/>
    <w:rsid w:val="0031753B"/>
    <w:rsid w:val="00317D1D"/>
    <w:rsid w:val="00322179"/>
    <w:rsid w:val="00322BF6"/>
    <w:rsid w:val="00322BFD"/>
    <w:rsid w:val="00322D7B"/>
    <w:rsid w:val="00323680"/>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4E8E"/>
    <w:rsid w:val="00356322"/>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76DAD"/>
    <w:rsid w:val="00381F8B"/>
    <w:rsid w:val="00385A31"/>
    <w:rsid w:val="00385B67"/>
    <w:rsid w:val="003863CE"/>
    <w:rsid w:val="00386493"/>
    <w:rsid w:val="003877C4"/>
    <w:rsid w:val="00390B99"/>
    <w:rsid w:val="0039172D"/>
    <w:rsid w:val="00392E0B"/>
    <w:rsid w:val="00393FD4"/>
    <w:rsid w:val="0039431E"/>
    <w:rsid w:val="003951E9"/>
    <w:rsid w:val="00396F6B"/>
    <w:rsid w:val="0039750E"/>
    <w:rsid w:val="003A0601"/>
    <w:rsid w:val="003A068E"/>
    <w:rsid w:val="003A3365"/>
    <w:rsid w:val="003B010F"/>
    <w:rsid w:val="003B0243"/>
    <w:rsid w:val="003B07AC"/>
    <w:rsid w:val="003B0A18"/>
    <w:rsid w:val="003B58EC"/>
    <w:rsid w:val="003B6E46"/>
    <w:rsid w:val="003B7819"/>
    <w:rsid w:val="003C1264"/>
    <w:rsid w:val="003C1A46"/>
    <w:rsid w:val="003C2B94"/>
    <w:rsid w:val="003C2DA4"/>
    <w:rsid w:val="003C38BB"/>
    <w:rsid w:val="003C48B1"/>
    <w:rsid w:val="003C596A"/>
    <w:rsid w:val="003C7449"/>
    <w:rsid w:val="003C78F9"/>
    <w:rsid w:val="003D1E90"/>
    <w:rsid w:val="003D23FE"/>
    <w:rsid w:val="003D2CB9"/>
    <w:rsid w:val="003D6927"/>
    <w:rsid w:val="003D7BEE"/>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204D"/>
    <w:rsid w:val="00413719"/>
    <w:rsid w:val="00414249"/>
    <w:rsid w:val="0041595B"/>
    <w:rsid w:val="004162A6"/>
    <w:rsid w:val="00416592"/>
    <w:rsid w:val="004168A1"/>
    <w:rsid w:val="00417F27"/>
    <w:rsid w:val="004205EE"/>
    <w:rsid w:val="00420E3E"/>
    <w:rsid w:val="004229A3"/>
    <w:rsid w:val="00423F1F"/>
    <w:rsid w:val="0042499C"/>
    <w:rsid w:val="00425DB6"/>
    <w:rsid w:val="00425FA3"/>
    <w:rsid w:val="004269E2"/>
    <w:rsid w:val="004275CB"/>
    <w:rsid w:val="0043056A"/>
    <w:rsid w:val="00430E2A"/>
    <w:rsid w:val="00432BFD"/>
    <w:rsid w:val="004330A8"/>
    <w:rsid w:val="0043371B"/>
    <w:rsid w:val="00434445"/>
    <w:rsid w:val="00434B20"/>
    <w:rsid w:val="0043614C"/>
    <w:rsid w:val="00436481"/>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5C81"/>
    <w:rsid w:val="004678DC"/>
    <w:rsid w:val="004710CC"/>
    <w:rsid w:val="0047144E"/>
    <w:rsid w:val="00471A76"/>
    <w:rsid w:val="00472D79"/>
    <w:rsid w:val="00472F5D"/>
    <w:rsid w:val="00474D74"/>
    <w:rsid w:val="00474F38"/>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60C"/>
    <w:rsid w:val="004A2E6C"/>
    <w:rsid w:val="004A3282"/>
    <w:rsid w:val="004A3F93"/>
    <w:rsid w:val="004A4661"/>
    <w:rsid w:val="004A6A52"/>
    <w:rsid w:val="004B1227"/>
    <w:rsid w:val="004B1557"/>
    <w:rsid w:val="004B18AE"/>
    <w:rsid w:val="004B1F8D"/>
    <w:rsid w:val="004B2599"/>
    <w:rsid w:val="004B270F"/>
    <w:rsid w:val="004B3ADE"/>
    <w:rsid w:val="004B4325"/>
    <w:rsid w:val="004B45D5"/>
    <w:rsid w:val="004B4881"/>
    <w:rsid w:val="004B500A"/>
    <w:rsid w:val="004B7566"/>
    <w:rsid w:val="004B76DC"/>
    <w:rsid w:val="004C06F6"/>
    <w:rsid w:val="004C2244"/>
    <w:rsid w:val="004C2A06"/>
    <w:rsid w:val="004C2A1E"/>
    <w:rsid w:val="004C5122"/>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AA6"/>
    <w:rsid w:val="004E6EBD"/>
    <w:rsid w:val="004E6FB8"/>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1EEE"/>
    <w:rsid w:val="00502CFB"/>
    <w:rsid w:val="005036BC"/>
    <w:rsid w:val="00503902"/>
    <w:rsid w:val="0050475E"/>
    <w:rsid w:val="005057E6"/>
    <w:rsid w:val="00505C42"/>
    <w:rsid w:val="00505D71"/>
    <w:rsid w:val="0050717A"/>
    <w:rsid w:val="00507B40"/>
    <w:rsid w:val="00510296"/>
    <w:rsid w:val="005108B1"/>
    <w:rsid w:val="00510ED4"/>
    <w:rsid w:val="00511600"/>
    <w:rsid w:val="00512377"/>
    <w:rsid w:val="005124EF"/>
    <w:rsid w:val="005126C1"/>
    <w:rsid w:val="005132AA"/>
    <w:rsid w:val="00513BC0"/>
    <w:rsid w:val="0051453B"/>
    <w:rsid w:val="00514D49"/>
    <w:rsid w:val="00515018"/>
    <w:rsid w:val="0051542A"/>
    <w:rsid w:val="00516809"/>
    <w:rsid w:val="0052312F"/>
    <w:rsid w:val="00524493"/>
    <w:rsid w:val="0052551E"/>
    <w:rsid w:val="00525709"/>
    <w:rsid w:val="00525800"/>
    <w:rsid w:val="00527161"/>
    <w:rsid w:val="00527772"/>
    <w:rsid w:val="00530240"/>
    <w:rsid w:val="00530321"/>
    <w:rsid w:val="005305D6"/>
    <w:rsid w:val="005305DD"/>
    <w:rsid w:val="00530F89"/>
    <w:rsid w:val="005314E1"/>
    <w:rsid w:val="00531E15"/>
    <w:rsid w:val="005321A7"/>
    <w:rsid w:val="005336AC"/>
    <w:rsid w:val="0053373E"/>
    <w:rsid w:val="005337AE"/>
    <w:rsid w:val="00533E98"/>
    <w:rsid w:val="00535092"/>
    <w:rsid w:val="00536D5D"/>
    <w:rsid w:val="00540EE9"/>
    <w:rsid w:val="00541D14"/>
    <w:rsid w:val="005456E0"/>
    <w:rsid w:val="005500B2"/>
    <w:rsid w:val="00550895"/>
    <w:rsid w:val="00551B87"/>
    <w:rsid w:val="00552502"/>
    <w:rsid w:val="00552853"/>
    <w:rsid w:val="00552942"/>
    <w:rsid w:val="00555294"/>
    <w:rsid w:val="0055544F"/>
    <w:rsid w:val="00557547"/>
    <w:rsid w:val="00557A1F"/>
    <w:rsid w:val="00557F64"/>
    <w:rsid w:val="00560670"/>
    <w:rsid w:val="005608E2"/>
    <w:rsid w:val="00560D56"/>
    <w:rsid w:val="005612B7"/>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089F"/>
    <w:rsid w:val="005B221C"/>
    <w:rsid w:val="005B29EC"/>
    <w:rsid w:val="005B35AB"/>
    <w:rsid w:val="005B56C9"/>
    <w:rsid w:val="005B6883"/>
    <w:rsid w:val="005C1AB7"/>
    <w:rsid w:val="005C30C3"/>
    <w:rsid w:val="005C36F1"/>
    <w:rsid w:val="005C5714"/>
    <w:rsid w:val="005C66A5"/>
    <w:rsid w:val="005C6B4B"/>
    <w:rsid w:val="005C7E04"/>
    <w:rsid w:val="005D0B00"/>
    <w:rsid w:val="005D0DD3"/>
    <w:rsid w:val="005D134E"/>
    <w:rsid w:val="005D1C97"/>
    <w:rsid w:val="005D3D13"/>
    <w:rsid w:val="005D58EF"/>
    <w:rsid w:val="005D68F8"/>
    <w:rsid w:val="005D718C"/>
    <w:rsid w:val="005D735B"/>
    <w:rsid w:val="005D7E62"/>
    <w:rsid w:val="005E01E3"/>
    <w:rsid w:val="005E04FA"/>
    <w:rsid w:val="005E19FE"/>
    <w:rsid w:val="005E322E"/>
    <w:rsid w:val="005E43D0"/>
    <w:rsid w:val="005E464E"/>
    <w:rsid w:val="005E49FF"/>
    <w:rsid w:val="005E53F6"/>
    <w:rsid w:val="005E65C1"/>
    <w:rsid w:val="005E6EFA"/>
    <w:rsid w:val="005E7656"/>
    <w:rsid w:val="005F15F7"/>
    <w:rsid w:val="005F35B7"/>
    <w:rsid w:val="005F3EDF"/>
    <w:rsid w:val="005F4101"/>
    <w:rsid w:val="005F42C1"/>
    <w:rsid w:val="005F5716"/>
    <w:rsid w:val="005F7C08"/>
    <w:rsid w:val="0060176D"/>
    <w:rsid w:val="00601966"/>
    <w:rsid w:val="00602DBB"/>
    <w:rsid w:val="00603D9E"/>
    <w:rsid w:val="006051E4"/>
    <w:rsid w:val="00610227"/>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4DE"/>
    <w:rsid w:val="00647C5A"/>
    <w:rsid w:val="00650F32"/>
    <w:rsid w:val="006512DA"/>
    <w:rsid w:val="00651797"/>
    <w:rsid w:val="00651C2C"/>
    <w:rsid w:val="00651C82"/>
    <w:rsid w:val="0065355A"/>
    <w:rsid w:val="006537F0"/>
    <w:rsid w:val="006549E3"/>
    <w:rsid w:val="00656FCB"/>
    <w:rsid w:val="006573B5"/>
    <w:rsid w:val="00661E18"/>
    <w:rsid w:val="00662B55"/>
    <w:rsid w:val="00662C85"/>
    <w:rsid w:val="006636E4"/>
    <w:rsid w:val="00664000"/>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2FD"/>
    <w:rsid w:val="006D53E7"/>
    <w:rsid w:val="006D6751"/>
    <w:rsid w:val="006D67DD"/>
    <w:rsid w:val="006D6999"/>
    <w:rsid w:val="006E01CD"/>
    <w:rsid w:val="006E1712"/>
    <w:rsid w:val="006E1C8D"/>
    <w:rsid w:val="006E201C"/>
    <w:rsid w:val="006E332A"/>
    <w:rsid w:val="006E350A"/>
    <w:rsid w:val="006E358E"/>
    <w:rsid w:val="006E453B"/>
    <w:rsid w:val="006E48AF"/>
    <w:rsid w:val="006E6010"/>
    <w:rsid w:val="006E6B07"/>
    <w:rsid w:val="006F0047"/>
    <w:rsid w:val="006F0056"/>
    <w:rsid w:val="006F0C2F"/>
    <w:rsid w:val="006F153F"/>
    <w:rsid w:val="006F1560"/>
    <w:rsid w:val="006F15DF"/>
    <w:rsid w:val="006F1D09"/>
    <w:rsid w:val="006F44BD"/>
    <w:rsid w:val="006F53F5"/>
    <w:rsid w:val="006F54C0"/>
    <w:rsid w:val="006F6540"/>
    <w:rsid w:val="006F73C7"/>
    <w:rsid w:val="006F7495"/>
    <w:rsid w:val="006F7758"/>
    <w:rsid w:val="00700BF4"/>
    <w:rsid w:val="007012CA"/>
    <w:rsid w:val="0070362D"/>
    <w:rsid w:val="007061CD"/>
    <w:rsid w:val="007104C8"/>
    <w:rsid w:val="00711163"/>
    <w:rsid w:val="007115DA"/>
    <w:rsid w:val="007117D2"/>
    <w:rsid w:val="00711AE5"/>
    <w:rsid w:val="00713C67"/>
    <w:rsid w:val="00713EE5"/>
    <w:rsid w:val="007168CC"/>
    <w:rsid w:val="00717F4C"/>
    <w:rsid w:val="007240A5"/>
    <w:rsid w:val="00724D52"/>
    <w:rsid w:val="007262C8"/>
    <w:rsid w:val="007332D2"/>
    <w:rsid w:val="007349FD"/>
    <w:rsid w:val="00735761"/>
    <w:rsid w:val="00736E02"/>
    <w:rsid w:val="00736E39"/>
    <w:rsid w:val="00736E96"/>
    <w:rsid w:val="0073721D"/>
    <w:rsid w:val="007375FE"/>
    <w:rsid w:val="00740D72"/>
    <w:rsid w:val="00741AF8"/>
    <w:rsid w:val="00741BA7"/>
    <w:rsid w:val="00741C35"/>
    <w:rsid w:val="00742994"/>
    <w:rsid w:val="00743B67"/>
    <w:rsid w:val="00743E89"/>
    <w:rsid w:val="00744529"/>
    <w:rsid w:val="00744616"/>
    <w:rsid w:val="00744DB2"/>
    <w:rsid w:val="00745BD0"/>
    <w:rsid w:val="0074636C"/>
    <w:rsid w:val="00746A28"/>
    <w:rsid w:val="0074724A"/>
    <w:rsid w:val="00747977"/>
    <w:rsid w:val="00751B0B"/>
    <w:rsid w:val="00751D9E"/>
    <w:rsid w:val="007523F5"/>
    <w:rsid w:val="00752D72"/>
    <w:rsid w:val="00752FC2"/>
    <w:rsid w:val="00754B3B"/>
    <w:rsid w:val="00754C72"/>
    <w:rsid w:val="00755868"/>
    <w:rsid w:val="007563BA"/>
    <w:rsid w:val="00756580"/>
    <w:rsid w:val="00756958"/>
    <w:rsid w:val="00760E8F"/>
    <w:rsid w:val="00761760"/>
    <w:rsid w:val="00761FC8"/>
    <w:rsid w:val="00766B25"/>
    <w:rsid w:val="00766E78"/>
    <w:rsid w:val="0076734A"/>
    <w:rsid w:val="007700F8"/>
    <w:rsid w:val="00771D28"/>
    <w:rsid w:val="00774633"/>
    <w:rsid w:val="0077499F"/>
    <w:rsid w:val="00775952"/>
    <w:rsid w:val="00775F30"/>
    <w:rsid w:val="00776CA6"/>
    <w:rsid w:val="00777873"/>
    <w:rsid w:val="007802A7"/>
    <w:rsid w:val="0078227D"/>
    <w:rsid w:val="007826FA"/>
    <w:rsid w:val="00783E1E"/>
    <w:rsid w:val="007846E8"/>
    <w:rsid w:val="00786C29"/>
    <w:rsid w:val="007874C6"/>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5658"/>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275"/>
    <w:rsid w:val="007F5D38"/>
    <w:rsid w:val="007F6970"/>
    <w:rsid w:val="007F7A6E"/>
    <w:rsid w:val="008026EF"/>
    <w:rsid w:val="00804F9D"/>
    <w:rsid w:val="00805F13"/>
    <w:rsid w:val="00806EE3"/>
    <w:rsid w:val="0080753B"/>
    <w:rsid w:val="0080773E"/>
    <w:rsid w:val="008077DF"/>
    <w:rsid w:val="008111E7"/>
    <w:rsid w:val="0081137D"/>
    <w:rsid w:val="00811563"/>
    <w:rsid w:val="00811FD1"/>
    <w:rsid w:val="00812779"/>
    <w:rsid w:val="0081366E"/>
    <w:rsid w:val="00814792"/>
    <w:rsid w:val="00815039"/>
    <w:rsid w:val="00820A44"/>
    <w:rsid w:val="00823467"/>
    <w:rsid w:val="008248A0"/>
    <w:rsid w:val="00824DAF"/>
    <w:rsid w:val="00825951"/>
    <w:rsid w:val="008333F1"/>
    <w:rsid w:val="00833A67"/>
    <w:rsid w:val="008357E0"/>
    <w:rsid w:val="00835BEA"/>
    <w:rsid w:val="008368A0"/>
    <w:rsid w:val="00836A8F"/>
    <w:rsid w:val="0083718B"/>
    <w:rsid w:val="00837251"/>
    <w:rsid w:val="00837B25"/>
    <w:rsid w:val="00840338"/>
    <w:rsid w:val="00842466"/>
    <w:rsid w:val="00843DF6"/>
    <w:rsid w:val="00844014"/>
    <w:rsid w:val="00844044"/>
    <w:rsid w:val="00845FF3"/>
    <w:rsid w:val="00846B39"/>
    <w:rsid w:val="008478C6"/>
    <w:rsid w:val="00850774"/>
    <w:rsid w:val="00850B94"/>
    <w:rsid w:val="00850D36"/>
    <w:rsid w:val="008517F7"/>
    <w:rsid w:val="00852E06"/>
    <w:rsid w:val="008538E8"/>
    <w:rsid w:val="0085436B"/>
    <w:rsid w:val="008546BE"/>
    <w:rsid w:val="00856AA3"/>
    <w:rsid w:val="00860531"/>
    <w:rsid w:val="00861F35"/>
    <w:rsid w:val="00862796"/>
    <w:rsid w:val="008627D1"/>
    <w:rsid w:val="00863258"/>
    <w:rsid w:val="00863877"/>
    <w:rsid w:val="0086401E"/>
    <w:rsid w:val="00864BB2"/>
    <w:rsid w:val="00864BE6"/>
    <w:rsid w:val="00865047"/>
    <w:rsid w:val="0086561E"/>
    <w:rsid w:val="0086576E"/>
    <w:rsid w:val="00865B5A"/>
    <w:rsid w:val="00870F5E"/>
    <w:rsid w:val="008711A7"/>
    <w:rsid w:val="008728A1"/>
    <w:rsid w:val="0087456A"/>
    <w:rsid w:val="00875F5F"/>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0300"/>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37125"/>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6AC"/>
    <w:rsid w:val="0096480B"/>
    <w:rsid w:val="0096489C"/>
    <w:rsid w:val="00966751"/>
    <w:rsid w:val="009674F7"/>
    <w:rsid w:val="009710F4"/>
    <w:rsid w:val="009711A1"/>
    <w:rsid w:val="00971E40"/>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8F7"/>
    <w:rsid w:val="009B3B19"/>
    <w:rsid w:val="009B6F25"/>
    <w:rsid w:val="009B724D"/>
    <w:rsid w:val="009B7AD3"/>
    <w:rsid w:val="009C0859"/>
    <w:rsid w:val="009C16AF"/>
    <w:rsid w:val="009C2352"/>
    <w:rsid w:val="009C3E3E"/>
    <w:rsid w:val="009C6D06"/>
    <w:rsid w:val="009D00C0"/>
    <w:rsid w:val="009D06E6"/>
    <w:rsid w:val="009D0872"/>
    <w:rsid w:val="009D1E48"/>
    <w:rsid w:val="009D443A"/>
    <w:rsid w:val="009D4AE0"/>
    <w:rsid w:val="009D5B08"/>
    <w:rsid w:val="009D5F4B"/>
    <w:rsid w:val="009D6D94"/>
    <w:rsid w:val="009D6E8A"/>
    <w:rsid w:val="009D74BF"/>
    <w:rsid w:val="009E0641"/>
    <w:rsid w:val="009E0C29"/>
    <w:rsid w:val="009E4B03"/>
    <w:rsid w:val="009E4B1C"/>
    <w:rsid w:val="009E5859"/>
    <w:rsid w:val="009F0A99"/>
    <w:rsid w:val="009F15D5"/>
    <w:rsid w:val="009F1C2E"/>
    <w:rsid w:val="009F59EC"/>
    <w:rsid w:val="009F6BF6"/>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73"/>
    <w:rsid w:val="00A225F6"/>
    <w:rsid w:val="00A22842"/>
    <w:rsid w:val="00A23348"/>
    <w:rsid w:val="00A233CC"/>
    <w:rsid w:val="00A2478D"/>
    <w:rsid w:val="00A27112"/>
    <w:rsid w:val="00A27289"/>
    <w:rsid w:val="00A27B0F"/>
    <w:rsid w:val="00A30D92"/>
    <w:rsid w:val="00A31322"/>
    <w:rsid w:val="00A323A0"/>
    <w:rsid w:val="00A3299D"/>
    <w:rsid w:val="00A32E4C"/>
    <w:rsid w:val="00A33A7F"/>
    <w:rsid w:val="00A35AB4"/>
    <w:rsid w:val="00A35C76"/>
    <w:rsid w:val="00A364EE"/>
    <w:rsid w:val="00A36C02"/>
    <w:rsid w:val="00A3735C"/>
    <w:rsid w:val="00A373C2"/>
    <w:rsid w:val="00A40AD4"/>
    <w:rsid w:val="00A42EB0"/>
    <w:rsid w:val="00A4309A"/>
    <w:rsid w:val="00A431BF"/>
    <w:rsid w:val="00A43876"/>
    <w:rsid w:val="00A44BFC"/>
    <w:rsid w:val="00A44E05"/>
    <w:rsid w:val="00A47079"/>
    <w:rsid w:val="00A474A6"/>
    <w:rsid w:val="00A47CB1"/>
    <w:rsid w:val="00A51E4B"/>
    <w:rsid w:val="00A54009"/>
    <w:rsid w:val="00A546F6"/>
    <w:rsid w:val="00A552C7"/>
    <w:rsid w:val="00A5545D"/>
    <w:rsid w:val="00A606DC"/>
    <w:rsid w:val="00A61803"/>
    <w:rsid w:val="00A6184A"/>
    <w:rsid w:val="00A61CFE"/>
    <w:rsid w:val="00A665CA"/>
    <w:rsid w:val="00A667A4"/>
    <w:rsid w:val="00A66F44"/>
    <w:rsid w:val="00A679E8"/>
    <w:rsid w:val="00A67B42"/>
    <w:rsid w:val="00A71C69"/>
    <w:rsid w:val="00A72529"/>
    <w:rsid w:val="00A74CBC"/>
    <w:rsid w:val="00A7713F"/>
    <w:rsid w:val="00A77328"/>
    <w:rsid w:val="00A7734F"/>
    <w:rsid w:val="00A801C2"/>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5AC"/>
    <w:rsid w:val="00AB29CD"/>
    <w:rsid w:val="00AB2C82"/>
    <w:rsid w:val="00AB7096"/>
    <w:rsid w:val="00AC46DE"/>
    <w:rsid w:val="00AC4D39"/>
    <w:rsid w:val="00AC59AD"/>
    <w:rsid w:val="00AC64EF"/>
    <w:rsid w:val="00AC6EBF"/>
    <w:rsid w:val="00AC7B76"/>
    <w:rsid w:val="00AC7CE0"/>
    <w:rsid w:val="00AD0B3A"/>
    <w:rsid w:val="00AD196A"/>
    <w:rsid w:val="00AD1B62"/>
    <w:rsid w:val="00AD1CDD"/>
    <w:rsid w:val="00AD4672"/>
    <w:rsid w:val="00AD4774"/>
    <w:rsid w:val="00AD7387"/>
    <w:rsid w:val="00AE0788"/>
    <w:rsid w:val="00AE145F"/>
    <w:rsid w:val="00AE15F5"/>
    <w:rsid w:val="00AE1BE6"/>
    <w:rsid w:val="00AE2DBB"/>
    <w:rsid w:val="00AE40F4"/>
    <w:rsid w:val="00AE492C"/>
    <w:rsid w:val="00AE66FF"/>
    <w:rsid w:val="00AE6ECC"/>
    <w:rsid w:val="00AE7E31"/>
    <w:rsid w:val="00AF04B8"/>
    <w:rsid w:val="00AF10B3"/>
    <w:rsid w:val="00AF10B9"/>
    <w:rsid w:val="00AF139A"/>
    <w:rsid w:val="00AF2F73"/>
    <w:rsid w:val="00AF4183"/>
    <w:rsid w:val="00AF66B4"/>
    <w:rsid w:val="00AF7F9B"/>
    <w:rsid w:val="00B006DD"/>
    <w:rsid w:val="00B01107"/>
    <w:rsid w:val="00B058EC"/>
    <w:rsid w:val="00B07454"/>
    <w:rsid w:val="00B07857"/>
    <w:rsid w:val="00B07D33"/>
    <w:rsid w:val="00B10408"/>
    <w:rsid w:val="00B11338"/>
    <w:rsid w:val="00B12009"/>
    <w:rsid w:val="00B1250C"/>
    <w:rsid w:val="00B12788"/>
    <w:rsid w:val="00B1357C"/>
    <w:rsid w:val="00B14839"/>
    <w:rsid w:val="00B15462"/>
    <w:rsid w:val="00B1604E"/>
    <w:rsid w:val="00B205E4"/>
    <w:rsid w:val="00B20B1A"/>
    <w:rsid w:val="00B20E15"/>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1057"/>
    <w:rsid w:val="00B6292B"/>
    <w:rsid w:val="00B637C2"/>
    <w:rsid w:val="00B70340"/>
    <w:rsid w:val="00B7156E"/>
    <w:rsid w:val="00B72C98"/>
    <w:rsid w:val="00B74EAC"/>
    <w:rsid w:val="00B7568B"/>
    <w:rsid w:val="00B778BA"/>
    <w:rsid w:val="00B77FBB"/>
    <w:rsid w:val="00B80A40"/>
    <w:rsid w:val="00B81106"/>
    <w:rsid w:val="00B8144C"/>
    <w:rsid w:val="00B826FB"/>
    <w:rsid w:val="00B83F27"/>
    <w:rsid w:val="00B846DC"/>
    <w:rsid w:val="00B85F33"/>
    <w:rsid w:val="00B8603F"/>
    <w:rsid w:val="00B860A0"/>
    <w:rsid w:val="00B86F99"/>
    <w:rsid w:val="00B87B5D"/>
    <w:rsid w:val="00B91034"/>
    <w:rsid w:val="00B92316"/>
    <w:rsid w:val="00B92879"/>
    <w:rsid w:val="00B93B6C"/>
    <w:rsid w:val="00B94ADB"/>
    <w:rsid w:val="00B94CEA"/>
    <w:rsid w:val="00B96C67"/>
    <w:rsid w:val="00B96D6B"/>
    <w:rsid w:val="00B97CFE"/>
    <w:rsid w:val="00BA1120"/>
    <w:rsid w:val="00BA11BF"/>
    <w:rsid w:val="00BA1620"/>
    <w:rsid w:val="00BA18E2"/>
    <w:rsid w:val="00BA3025"/>
    <w:rsid w:val="00BA3483"/>
    <w:rsid w:val="00BA41F6"/>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6B02"/>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00E"/>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5B35"/>
    <w:rsid w:val="00C26863"/>
    <w:rsid w:val="00C27C63"/>
    <w:rsid w:val="00C30167"/>
    <w:rsid w:val="00C305E6"/>
    <w:rsid w:val="00C33DAF"/>
    <w:rsid w:val="00C35C5D"/>
    <w:rsid w:val="00C42FF8"/>
    <w:rsid w:val="00C44FB2"/>
    <w:rsid w:val="00C45DEC"/>
    <w:rsid w:val="00C45F2C"/>
    <w:rsid w:val="00C475A2"/>
    <w:rsid w:val="00C509C3"/>
    <w:rsid w:val="00C50DC4"/>
    <w:rsid w:val="00C543CD"/>
    <w:rsid w:val="00C54AEC"/>
    <w:rsid w:val="00C55A65"/>
    <w:rsid w:val="00C55B37"/>
    <w:rsid w:val="00C60E5F"/>
    <w:rsid w:val="00C62C93"/>
    <w:rsid w:val="00C62FD3"/>
    <w:rsid w:val="00C65A82"/>
    <w:rsid w:val="00C66C4E"/>
    <w:rsid w:val="00C6748E"/>
    <w:rsid w:val="00C701F6"/>
    <w:rsid w:val="00C70BE1"/>
    <w:rsid w:val="00C710B7"/>
    <w:rsid w:val="00C71D9D"/>
    <w:rsid w:val="00C72C94"/>
    <w:rsid w:val="00C7300C"/>
    <w:rsid w:val="00C74C30"/>
    <w:rsid w:val="00C74DA6"/>
    <w:rsid w:val="00C769C4"/>
    <w:rsid w:val="00C77B04"/>
    <w:rsid w:val="00C8027E"/>
    <w:rsid w:val="00C80462"/>
    <w:rsid w:val="00C80EFD"/>
    <w:rsid w:val="00C814FC"/>
    <w:rsid w:val="00C81A29"/>
    <w:rsid w:val="00C85B31"/>
    <w:rsid w:val="00C90571"/>
    <w:rsid w:val="00C905EE"/>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322"/>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E764F"/>
    <w:rsid w:val="00CF045F"/>
    <w:rsid w:val="00CF0535"/>
    <w:rsid w:val="00CF0A3F"/>
    <w:rsid w:val="00CF1AEC"/>
    <w:rsid w:val="00CF21A5"/>
    <w:rsid w:val="00CF3988"/>
    <w:rsid w:val="00CF583D"/>
    <w:rsid w:val="00CF5F3A"/>
    <w:rsid w:val="00CF63E9"/>
    <w:rsid w:val="00CF7433"/>
    <w:rsid w:val="00D002F9"/>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11AC"/>
    <w:rsid w:val="00D64B8B"/>
    <w:rsid w:val="00D64E93"/>
    <w:rsid w:val="00D67929"/>
    <w:rsid w:val="00D70A06"/>
    <w:rsid w:val="00D725E2"/>
    <w:rsid w:val="00D72613"/>
    <w:rsid w:val="00D72AAF"/>
    <w:rsid w:val="00D75FE0"/>
    <w:rsid w:val="00D763B9"/>
    <w:rsid w:val="00D7659B"/>
    <w:rsid w:val="00D7792D"/>
    <w:rsid w:val="00D83090"/>
    <w:rsid w:val="00D83615"/>
    <w:rsid w:val="00D863AF"/>
    <w:rsid w:val="00D90AA3"/>
    <w:rsid w:val="00D90C2E"/>
    <w:rsid w:val="00D91067"/>
    <w:rsid w:val="00D92B04"/>
    <w:rsid w:val="00D93AFE"/>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316"/>
    <w:rsid w:val="00DB47C5"/>
    <w:rsid w:val="00DB495F"/>
    <w:rsid w:val="00DB503E"/>
    <w:rsid w:val="00DB5E46"/>
    <w:rsid w:val="00DB7260"/>
    <w:rsid w:val="00DB73B7"/>
    <w:rsid w:val="00DB7A01"/>
    <w:rsid w:val="00DB7AD0"/>
    <w:rsid w:val="00DB7F0A"/>
    <w:rsid w:val="00DC0EB2"/>
    <w:rsid w:val="00DC2085"/>
    <w:rsid w:val="00DC2401"/>
    <w:rsid w:val="00DC261E"/>
    <w:rsid w:val="00DC2976"/>
    <w:rsid w:val="00DC2AF5"/>
    <w:rsid w:val="00DC34E6"/>
    <w:rsid w:val="00DC4300"/>
    <w:rsid w:val="00DC7185"/>
    <w:rsid w:val="00DD16E2"/>
    <w:rsid w:val="00DD2531"/>
    <w:rsid w:val="00DD3690"/>
    <w:rsid w:val="00DD45A5"/>
    <w:rsid w:val="00DD4648"/>
    <w:rsid w:val="00DD5A45"/>
    <w:rsid w:val="00DD6C87"/>
    <w:rsid w:val="00DE0D7C"/>
    <w:rsid w:val="00DE1A7E"/>
    <w:rsid w:val="00DE2F0F"/>
    <w:rsid w:val="00DE42CE"/>
    <w:rsid w:val="00DE5046"/>
    <w:rsid w:val="00DE6CA1"/>
    <w:rsid w:val="00DF0895"/>
    <w:rsid w:val="00DF3B43"/>
    <w:rsid w:val="00DF40F8"/>
    <w:rsid w:val="00DF4403"/>
    <w:rsid w:val="00DF49DD"/>
    <w:rsid w:val="00DF5CD1"/>
    <w:rsid w:val="00DF5D01"/>
    <w:rsid w:val="00DF6C4F"/>
    <w:rsid w:val="00DF70ED"/>
    <w:rsid w:val="00DF71AF"/>
    <w:rsid w:val="00DF79EE"/>
    <w:rsid w:val="00DF7E25"/>
    <w:rsid w:val="00E012DB"/>
    <w:rsid w:val="00E01522"/>
    <w:rsid w:val="00E02323"/>
    <w:rsid w:val="00E031FA"/>
    <w:rsid w:val="00E04393"/>
    <w:rsid w:val="00E0491E"/>
    <w:rsid w:val="00E105A0"/>
    <w:rsid w:val="00E10B1A"/>
    <w:rsid w:val="00E11029"/>
    <w:rsid w:val="00E11DE1"/>
    <w:rsid w:val="00E1283B"/>
    <w:rsid w:val="00E14042"/>
    <w:rsid w:val="00E14083"/>
    <w:rsid w:val="00E15235"/>
    <w:rsid w:val="00E17FD0"/>
    <w:rsid w:val="00E2460F"/>
    <w:rsid w:val="00E24659"/>
    <w:rsid w:val="00E25F85"/>
    <w:rsid w:val="00E27B32"/>
    <w:rsid w:val="00E302A5"/>
    <w:rsid w:val="00E3407E"/>
    <w:rsid w:val="00E348E8"/>
    <w:rsid w:val="00E351E6"/>
    <w:rsid w:val="00E3573C"/>
    <w:rsid w:val="00E41640"/>
    <w:rsid w:val="00E41E33"/>
    <w:rsid w:val="00E42262"/>
    <w:rsid w:val="00E436B2"/>
    <w:rsid w:val="00E45DC6"/>
    <w:rsid w:val="00E4765C"/>
    <w:rsid w:val="00E477AC"/>
    <w:rsid w:val="00E50FF4"/>
    <w:rsid w:val="00E518CB"/>
    <w:rsid w:val="00E51CEB"/>
    <w:rsid w:val="00E51DB0"/>
    <w:rsid w:val="00E52424"/>
    <w:rsid w:val="00E5271B"/>
    <w:rsid w:val="00E54F13"/>
    <w:rsid w:val="00E570D6"/>
    <w:rsid w:val="00E573D2"/>
    <w:rsid w:val="00E578C5"/>
    <w:rsid w:val="00E57ECC"/>
    <w:rsid w:val="00E60DAE"/>
    <w:rsid w:val="00E61E3C"/>
    <w:rsid w:val="00E62FEE"/>
    <w:rsid w:val="00E636BB"/>
    <w:rsid w:val="00E636F9"/>
    <w:rsid w:val="00E64CA7"/>
    <w:rsid w:val="00E651BB"/>
    <w:rsid w:val="00E67B4F"/>
    <w:rsid w:val="00E71DEB"/>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093"/>
    <w:rsid w:val="00EA6326"/>
    <w:rsid w:val="00EA77EC"/>
    <w:rsid w:val="00EB06DD"/>
    <w:rsid w:val="00EB0B8B"/>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29FD"/>
    <w:rsid w:val="00EF3708"/>
    <w:rsid w:val="00EF47D7"/>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07A08"/>
    <w:rsid w:val="00F147BC"/>
    <w:rsid w:val="00F14ADB"/>
    <w:rsid w:val="00F16348"/>
    <w:rsid w:val="00F1690C"/>
    <w:rsid w:val="00F17285"/>
    <w:rsid w:val="00F17AE2"/>
    <w:rsid w:val="00F23B0B"/>
    <w:rsid w:val="00F23B28"/>
    <w:rsid w:val="00F244CC"/>
    <w:rsid w:val="00F247D5"/>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5567F"/>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453"/>
    <w:rsid w:val="00F81C35"/>
    <w:rsid w:val="00F8267A"/>
    <w:rsid w:val="00F842A7"/>
    <w:rsid w:val="00F84474"/>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911"/>
    <w:rsid w:val="00FB0D65"/>
    <w:rsid w:val="00FB107D"/>
    <w:rsid w:val="00FB1DA0"/>
    <w:rsid w:val="00FC01A6"/>
    <w:rsid w:val="00FC06CC"/>
    <w:rsid w:val="00FC1355"/>
    <w:rsid w:val="00FC1647"/>
    <w:rsid w:val="00FC2308"/>
    <w:rsid w:val="00FC298C"/>
    <w:rsid w:val="00FC4F87"/>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05AF"/>
    <w:rsid w:val="00FF28F7"/>
    <w:rsid w:val="00FF3E5F"/>
    <w:rsid w:val="00FF4218"/>
    <w:rsid w:val="00FF56AB"/>
    <w:rsid w:val="016D7880"/>
    <w:rsid w:val="07323EEE"/>
    <w:rsid w:val="0F333B09"/>
    <w:rsid w:val="1A23183A"/>
    <w:rsid w:val="1CB70903"/>
    <w:rsid w:val="1DD32587"/>
    <w:rsid w:val="24E8E503"/>
    <w:rsid w:val="251D4A8B"/>
    <w:rsid w:val="29467A04"/>
    <w:rsid w:val="2A910FFA"/>
    <w:rsid w:val="36DB2B4F"/>
    <w:rsid w:val="3A1A739E"/>
    <w:rsid w:val="3F5D0C43"/>
    <w:rsid w:val="4368688A"/>
    <w:rsid w:val="4457351F"/>
    <w:rsid w:val="48542A4A"/>
    <w:rsid w:val="4DC25C16"/>
    <w:rsid w:val="5E225F9D"/>
    <w:rsid w:val="627B76CC"/>
    <w:rsid w:val="64211740"/>
    <w:rsid w:val="692A5E0F"/>
    <w:rsid w:val="6E3A1E0E"/>
    <w:rsid w:val="6F9D319D"/>
    <w:rsid w:val="708207FC"/>
    <w:rsid w:val="765D2475"/>
    <w:rsid w:val="7EC72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B8F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nhideWhenUsed="1" w:qFormat="1"/>
    <w:lsdException w:name="annotation text"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uiPriority="99" w:unhideWhenUsed="1"/>
    <w:lsdException w:name="macro" w:semiHidden="1" w:unhideWhenUsed="1"/>
    <w:lsdException w:name="toa heading" w:semiHidden="1" w:unhideWhenUsed="1"/>
    <w:lsdException w:name="List" w:semiHidden="1" w:unhideWhenUsed="1"/>
    <w:lsdException w:name="List Bullet"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BodyText"/>
    <w:link w:val="Heading1Char"/>
    <w:qFormat/>
    <w:pPr>
      <w:keepNext/>
      <w:pageBreakBefore/>
      <w:numPr>
        <w:numId w:val="1"/>
      </w:numPr>
      <w:spacing w:before="240" w:after="60"/>
      <w:ind w:left="-113" w:hanging="454"/>
      <w:outlineLvl w:val="0"/>
    </w:pPr>
    <w:rPr>
      <w:rFonts w:ascii="Arial" w:hAnsi="Arial" w:cs="Arial"/>
      <w:b/>
      <w:bCs/>
      <w:kern w:val="32"/>
      <w:sz w:val="32"/>
      <w:szCs w:val="32"/>
      <w:lang w:val="en-US" w:eastAsia="da-DK"/>
    </w:rPr>
  </w:style>
  <w:style w:type="paragraph" w:styleId="Heading2">
    <w:name w:val="heading 2"/>
    <w:basedOn w:val="Heading1"/>
    <w:next w:val="BodyText"/>
    <w:link w:val="Heading2Char"/>
    <w:qFormat/>
    <w:pPr>
      <w:pageBreakBefore w:val="0"/>
      <w:numPr>
        <w:ilvl w:val="1"/>
      </w:numPr>
      <w:ind w:left="-210" w:hanging="357"/>
      <w:outlineLvl w:val="1"/>
    </w:pPr>
    <w:rPr>
      <w:sz w:val="28"/>
      <w:lang w:val="en-GB"/>
    </w:rPr>
  </w:style>
  <w:style w:type="paragraph" w:styleId="Heading3">
    <w:name w:val="heading 3"/>
    <w:basedOn w:val="Heading2"/>
    <w:next w:val="BodyText"/>
    <w:link w:val="Heading3Char"/>
    <w:qFormat/>
    <w:pPr>
      <w:numPr>
        <w:ilvl w:val="2"/>
      </w:numPr>
      <w:ind w:left="284" w:hanging="851"/>
      <w:outlineLvl w:val="2"/>
    </w:pPr>
    <w:rPr>
      <w:bCs w:val="0"/>
      <w:sz w:val="24"/>
      <w:szCs w:val="26"/>
    </w:rPr>
  </w:style>
  <w:style w:type="paragraph" w:styleId="Heading4">
    <w:name w:val="heading 4"/>
    <w:basedOn w:val="Heading3"/>
    <w:next w:val="BodyText"/>
    <w:link w:val="Heading4Char"/>
    <w:qFormat/>
    <w:pPr>
      <w:numPr>
        <w:ilvl w:val="3"/>
      </w:numPr>
      <w:outlineLvl w:val="3"/>
    </w:pPr>
    <w:rPr>
      <w:b w:val="0"/>
      <w:bCs/>
      <w:i/>
      <w:sz w:val="22"/>
      <w:szCs w:val="24"/>
    </w:rPr>
  </w:style>
  <w:style w:type="paragraph" w:styleId="Heading5">
    <w:name w:val="heading 5"/>
    <w:basedOn w:val="Normal"/>
    <w:next w:val="Normal"/>
    <w:link w:val="Heading5Char"/>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lang w:eastAsia="da-DK"/>
    </w:rPr>
  </w:style>
  <w:style w:type="paragraph" w:styleId="Heading6">
    <w:name w:val="heading 6"/>
    <w:basedOn w:val="Normal"/>
    <w:next w:val="Normal"/>
    <w:link w:val="Heading6Char"/>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lang w:eastAsia="da-DK"/>
    </w:rPr>
  </w:style>
  <w:style w:type="paragraph" w:styleId="Heading7">
    <w:name w:val="heading 7"/>
    <w:basedOn w:val="Normal"/>
    <w:next w:val="Normal"/>
    <w:link w:val="Heading7Char"/>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lang w:eastAsia="da-DK"/>
    </w:rPr>
  </w:style>
  <w:style w:type="paragraph" w:styleId="Heading8">
    <w:name w:val="heading 8"/>
    <w:basedOn w:val="Normal"/>
    <w:next w:val="Normal"/>
    <w:link w:val="Heading8Char"/>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lang w:eastAsia="da-DK"/>
    </w:rPr>
  </w:style>
  <w:style w:type="paragraph" w:styleId="Heading9">
    <w:name w:val="heading 9"/>
    <w:basedOn w:val="Normal"/>
    <w:next w:val="Normal"/>
    <w:link w:val="Heading9Char"/>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rPr>
      <w:lang w:val="en-US" w:eastAsia="da-DK"/>
    </w:rPr>
  </w:style>
  <w:style w:type="paragraph" w:styleId="CommentSubject">
    <w:name w:val="annotation subject"/>
    <w:basedOn w:val="CommentText"/>
    <w:next w:val="CommentText"/>
    <w:link w:val="CommentSubjectChar"/>
    <w:rPr>
      <w:b/>
      <w:bCs/>
    </w:rPr>
  </w:style>
  <w:style w:type="paragraph" w:styleId="CommentText">
    <w:name w:val="annotation text"/>
    <w:basedOn w:val="Normal"/>
    <w:link w:val="CommentTextChar"/>
    <w:qFormat/>
    <w:rPr>
      <w:sz w:val="20"/>
      <w:szCs w:val="20"/>
      <w:lang w:val="en-US" w:eastAsia="da-DK"/>
    </w:rPr>
  </w:style>
  <w:style w:type="paragraph" w:styleId="TableofAuthorities">
    <w:name w:val="table of authorities"/>
    <w:basedOn w:val="Normal"/>
    <w:next w:val="Normal"/>
    <w:uiPriority w:val="99"/>
    <w:unhideWhenUsed/>
    <w:pPr>
      <w:ind w:left="240" w:hanging="240"/>
    </w:pPr>
    <w:rPr>
      <w:lang w:val="en-US" w:eastAsia="da-DK"/>
    </w:rPr>
  </w:style>
  <w:style w:type="paragraph" w:styleId="ListNumber">
    <w:name w:val="List Number"/>
    <w:basedOn w:val="Normal"/>
    <w:pPr>
      <w:tabs>
        <w:tab w:val="left" w:pos="360"/>
      </w:tabs>
      <w:ind w:left="360" w:hanging="360"/>
      <w:contextualSpacing/>
    </w:pPr>
    <w:rPr>
      <w:lang w:val="en-US" w:eastAsia="da-DK"/>
    </w:rPr>
  </w:style>
  <w:style w:type="paragraph" w:styleId="Caption">
    <w:name w:val="caption"/>
    <w:basedOn w:val="Normal"/>
    <w:next w:val="Normal"/>
    <w:unhideWhenUsed/>
    <w:qFormat/>
    <w:pPr>
      <w:spacing w:after="200"/>
    </w:pPr>
    <w:rPr>
      <w:rFonts w:ascii="Arial" w:hAnsi="Arial" w:cs="Arial"/>
      <w:b/>
      <w:bCs/>
      <w:sz w:val="18"/>
      <w:szCs w:val="18"/>
      <w:lang w:eastAsia="da-DK"/>
    </w:rPr>
  </w:style>
  <w:style w:type="paragraph" w:styleId="ListBullet">
    <w:name w:val="List Bullet"/>
    <w:basedOn w:val="Normal"/>
    <w:unhideWhenUsed/>
    <w:pPr>
      <w:tabs>
        <w:tab w:val="left" w:pos="360"/>
      </w:tabs>
      <w:ind w:left="360" w:hanging="360"/>
      <w:contextualSpacing/>
    </w:pPr>
    <w:rPr>
      <w:lang w:val="en-US" w:eastAsia="da-DK"/>
    </w:rPr>
  </w:style>
  <w:style w:type="paragraph" w:styleId="BlockText">
    <w:name w:val="Block Text"/>
    <w:basedOn w:val="Normal"/>
    <w:qFormat/>
    <w:pPr>
      <w:spacing w:after="120"/>
      <w:ind w:left="1440" w:right="1440"/>
    </w:pPr>
    <w:rPr>
      <w:lang w:val="en-US" w:eastAsia="da-DK"/>
    </w:rPr>
  </w:style>
  <w:style w:type="paragraph" w:styleId="TOC3">
    <w:name w:val="toc 3"/>
    <w:basedOn w:val="Normal"/>
    <w:next w:val="Normal"/>
    <w:uiPriority w:val="39"/>
    <w:qFormat/>
    <w:pPr>
      <w:ind w:left="480"/>
    </w:pPr>
    <w:rPr>
      <w:lang w:val="en-US" w:eastAsia="da-DK"/>
    </w:rPr>
  </w:style>
  <w:style w:type="paragraph" w:styleId="BalloonText">
    <w:name w:val="Balloon Text"/>
    <w:basedOn w:val="Normal"/>
    <w:link w:val="BalloonTextChar"/>
    <w:qFormat/>
    <w:rPr>
      <w:rFonts w:ascii="Tahoma" w:hAnsi="Tahoma" w:cs="Tahoma"/>
      <w:sz w:val="16"/>
      <w:szCs w:val="16"/>
      <w:lang w:val="en-US" w:eastAsia="da-DK"/>
    </w:rPr>
  </w:style>
  <w:style w:type="paragraph" w:styleId="Footer">
    <w:name w:val="footer"/>
    <w:basedOn w:val="Normal"/>
    <w:link w:val="FooterChar"/>
    <w:qFormat/>
    <w:pPr>
      <w:tabs>
        <w:tab w:val="center" w:pos="4819"/>
        <w:tab w:val="right" w:pos="9638"/>
      </w:tabs>
      <w:ind w:left="-567"/>
    </w:pPr>
    <w:rPr>
      <w:rFonts w:ascii="Verdana" w:hAnsi="Verdana"/>
      <w:lang w:val="en-US" w:eastAsia="da-DK"/>
    </w:rPr>
  </w:style>
  <w:style w:type="paragraph" w:styleId="Header">
    <w:name w:val="header"/>
    <w:basedOn w:val="Normal"/>
    <w:pPr>
      <w:tabs>
        <w:tab w:val="center" w:pos="4819"/>
        <w:tab w:val="right" w:pos="9638"/>
      </w:tabs>
      <w:ind w:left="-567"/>
    </w:pPr>
    <w:rPr>
      <w:rFonts w:ascii="Verdana" w:hAnsi="Verdana"/>
      <w:lang w:val="en-US" w:eastAsia="da-DK"/>
    </w:rPr>
  </w:style>
  <w:style w:type="paragraph" w:styleId="TOC1">
    <w:name w:val="toc 1"/>
    <w:basedOn w:val="Normal"/>
    <w:next w:val="Normal"/>
    <w:uiPriority w:val="39"/>
    <w:qFormat/>
    <w:rPr>
      <w:lang w:val="en-US" w:eastAsia="da-DK"/>
    </w:rPr>
  </w:style>
  <w:style w:type="paragraph" w:styleId="FootnoteText">
    <w:name w:val="footnote text"/>
    <w:basedOn w:val="Normal"/>
    <w:link w:val="FootnoteTextChar"/>
    <w:unhideWhenUsed/>
    <w:qFormat/>
    <w:rPr>
      <w:rFonts w:cs="Arial"/>
      <w:sz w:val="18"/>
      <w:szCs w:val="20"/>
      <w:lang w:eastAsia="da-DK"/>
    </w:rPr>
  </w:style>
  <w:style w:type="paragraph" w:styleId="TOC2">
    <w:name w:val="toc 2"/>
    <w:basedOn w:val="Normal"/>
    <w:next w:val="Normal"/>
    <w:uiPriority w:val="39"/>
    <w:qFormat/>
    <w:pPr>
      <w:ind w:left="240"/>
    </w:pPr>
    <w:rPr>
      <w:lang w:val="en-US" w:eastAsia="da-DK"/>
    </w:rPr>
  </w:style>
  <w:style w:type="paragraph" w:styleId="HTMLPreformatted">
    <w:name w:val="HTML Preformatted"/>
    <w:basedOn w:val="Normal"/>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eastAsia="da-DK"/>
    </w:rPr>
  </w:style>
  <w:style w:type="paragraph" w:styleId="NormalWeb">
    <w:name w:val="Normal (Web)"/>
    <w:basedOn w:val="Normal"/>
    <w:qFormat/>
    <w:pPr>
      <w:spacing w:after="255"/>
    </w:pPr>
    <w:rPr>
      <w:rFonts w:ascii="Arial" w:hAnsi="Arial" w:cs="Arial"/>
      <w:color w:val="333333"/>
      <w:sz w:val="18"/>
      <w:szCs w:val="18"/>
      <w:lang w:val="da-DK" w:eastAsia="da-DK"/>
    </w:rPr>
  </w:style>
  <w:style w:type="paragraph" w:styleId="Index1">
    <w:name w:val="index 1"/>
    <w:basedOn w:val="Normal"/>
    <w:next w:val="Normal"/>
    <w:uiPriority w:val="99"/>
    <w:unhideWhenUsed/>
    <w:pPr>
      <w:ind w:left="240" w:hanging="240"/>
    </w:pPr>
    <w:rPr>
      <w:lang w:val="en-US" w:eastAsia="da-DK"/>
    </w:rPr>
  </w:style>
  <w:style w:type="character" w:styleId="Strong">
    <w:name w:val="Strong"/>
    <w:basedOn w:val="DefaultParagraphFont"/>
    <w:rPr>
      <w:b/>
      <w:bCs/>
    </w:rPr>
  </w:style>
  <w:style w:type="character" w:styleId="PageNumber">
    <w:name w:val="page number"/>
    <w:basedOn w:val="DefaultParagraphFont"/>
    <w:qForma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rPr>
      <w:i/>
      <w:iCs/>
    </w:rPr>
  </w:style>
  <w:style w:type="character" w:styleId="HTMLTypewriter">
    <w:name w:val="HTML Typewriter"/>
    <w:basedOn w:val="DefaultParagraphFont"/>
    <w:unhideWhenUsed/>
    <w:qFormat/>
    <w:rPr>
      <w:rFonts w:ascii="Courier" w:eastAsia="Times New Roman" w:hAnsi="Courier" w:cs="Courier New" w:hint="default"/>
      <w:color w:val="666666"/>
      <w:sz w:val="18"/>
      <w:szCs w:val="18"/>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rPr>
      <w:sz w:val="16"/>
      <w:szCs w:val="16"/>
    </w:rPr>
  </w:style>
  <w:style w:type="character" w:styleId="FootnoteReference">
    <w:name w:val="footnote reference"/>
    <w:basedOn w:val="DefaultParagraphFont"/>
    <w:semiHidden/>
    <w:rPr>
      <w:vertAlign w:val="superscript"/>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2">
    <w:name w:val="Table 3D effects 2"/>
    <w:basedOn w:val="TableNormal"/>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paragraph" w:customStyle="1" w:styleId="Lessonplanheader">
    <w:name w:val="Lesson plan header"/>
    <w:basedOn w:val="Normal"/>
    <w:unhideWhenUsed/>
    <w:qFormat/>
    <w:rPr>
      <w:rFonts w:ascii="Microsoft Sans Serif" w:hAnsi="Microsoft Sans Serif"/>
      <w:lang w:val="en-US" w:eastAsia="da-DK"/>
    </w:rPr>
  </w:style>
  <w:style w:type="paragraph" w:customStyle="1" w:styleId="Code">
    <w:name w:val="Code"/>
    <w:basedOn w:val="Normal"/>
    <w:link w:val="CodeChar"/>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sz w:val="18"/>
      <w:szCs w:val="20"/>
      <w:lang w:eastAsia="da-DK"/>
    </w:rPr>
  </w:style>
  <w:style w:type="character" w:customStyle="1" w:styleId="CodeChar">
    <w:name w:val="Code Char"/>
    <w:basedOn w:val="DefaultParagraphFont"/>
    <w:link w:val="Code"/>
    <w:qFormat/>
    <w:rPr>
      <w:rFonts w:ascii="Courier New" w:hAnsi="Courier New" w:cs="Arial"/>
      <w:b/>
      <w:sz w:val="18"/>
      <w:lang w:val="en-GB"/>
    </w:rPr>
  </w:style>
  <w:style w:type="character" w:customStyle="1" w:styleId="BodyTextChar">
    <w:name w:val="Body Text Char"/>
    <w:basedOn w:val="DefaultParagraphFont"/>
    <w:link w:val="BodyText"/>
    <w:qFormat/>
    <w:rPr>
      <w:sz w:val="24"/>
      <w:szCs w:val="24"/>
      <w:lang w:val="en-US"/>
    </w:rPr>
  </w:style>
  <w:style w:type="paragraph" w:customStyle="1" w:styleId="Niveau2">
    <w:name w:val="Niveau2"/>
    <w:basedOn w:val="Normal"/>
    <w:pPr>
      <w:tabs>
        <w:tab w:val="left" w:pos="1021"/>
      </w:tabs>
      <w:ind w:left="1021" w:hanging="284"/>
    </w:pPr>
    <w:rPr>
      <w:lang w:val="en-US" w:eastAsia="da-DK"/>
    </w:rPr>
  </w:style>
  <w:style w:type="character" w:customStyle="1" w:styleId="Heading5Char">
    <w:name w:val="Heading 5 Char"/>
    <w:basedOn w:val="DefaultParagraphFont"/>
    <w:link w:val="Heading5"/>
    <w:semiHidden/>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lang w:val="en-GB"/>
    </w:rPr>
  </w:style>
  <w:style w:type="character" w:customStyle="1" w:styleId="BalloonTextChar">
    <w:name w:val="Balloon Text Char"/>
    <w:basedOn w:val="DefaultParagraphFont"/>
    <w:link w:val="BalloonText"/>
    <w:rPr>
      <w:rFonts w:ascii="Tahoma" w:hAnsi="Tahoma" w:cs="Tahoma"/>
      <w:sz w:val="16"/>
      <w:szCs w:val="16"/>
      <w:lang w:val="en-US"/>
    </w:rPr>
  </w:style>
  <w:style w:type="paragraph" w:customStyle="1" w:styleId="TOCHeading1">
    <w:name w:val="TOC Heading1"/>
    <w:basedOn w:val="Heading1"/>
    <w:next w:val="Normal"/>
    <w:uiPriority w:val="39"/>
    <w:unhideWhenUsed/>
    <w:qFormat/>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qFormat/>
    <w:rPr>
      <w:rFonts w:asciiTheme="majorHAnsi" w:eastAsiaTheme="majorEastAsia" w:hAnsiTheme="majorHAnsi" w:cstheme="majorBidi"/>
      <w:color w:val="244061" w:themeColor="accent1" w:themeShade="80"/>
      <w:sz w:val="24"/>
      <w:szCs w:val="24"/>
      <w:lang w:val="en-GB"/>
    </w:rPr>
  </w:style>
  <w:style w:type="character" w:customStyle="1" w:styleId="CommentTextChar">
    <w:name w:val="Comment Text Char"/>
    <w:basedOn w:val="DefaultParagraphFont"/>
    <w:link w:val="CommentText"/>
    <w:rPr>
      <w:lang w:val="en-US"/>
    </w:rPr>
  </w:style>
  <w:style w:type="character" w:customStyle="1" w:styleId="CommentSubjectChar">
    <w:name w:val="Comment Subject Char"/>
    <w:basedOn w:val="CommentTextChar"/>
    <w:link w:val="CommentSubject"/>
    <w:rPr>
      <w:b/>
      <w:bCs/>
      <w:lang w:val="en-US"/>
    </w:rPr>
  </w:style>
  <w:style w:type="character" w:customStyle="1" w:styleId="Heading3Char">
    <w:name w:val="Heading 3 Char"/>
    <w:basedOn w:val="DefaultParagraphFont"/>
    <w:link w:val="Heading3"/>
    <w:rPr>
      <w:rFonts w:ascii="Arial" w:hAnsi="Arial" w:cs="Arial"/>
      <w:b/>
      <w:kern w:val="32"/>
      <w:sz w:val="24"/>
      <w:szCs w:val="26"/>
      <w:lang w:val="en-GB"/>
    </w:rPr>
  </w:style>
  <w:style w:type="character" w:customStyle="1" w:styleId="Heading4Char">
    <w:name w:val="Heading 4 Char"/>
    <w:basedOn w:val="DefaultParagraphFont"/>
    <w:link w:val="Heading4"/>
    <w:rPr>
      <w:rFonts w:ascii="Arial" w:hAnsi="Arial" w:cs="Arial"/>
      <w:bCs/>
      <w:i/>
      <w:kern w:val="32"/>
      <w:sz w:val="22"/>
      <w:szCs w:val="24"/>
      <w:lang w:val="en-GB"/>
    </w:rPr>
  </w:style>
  <w:style w:type="paragraph" w:styleId="ListParagraph">
    <w:name w:val="List Paragraph"/>
    <w:basedOn w:val="Normal"/>
    <w:uiPriority w:val="34"/>
    <w:qFormat/>
    <w:pPr>
      <w:ind w:left="720"/>
      <w:contextualSpacing/>
    </w:pPr>
    <w:rPr>
      <w:lang w:val="en-US" w:eastAsia="da-DK"/>
    </w:rPr>
  </w:style>
  <w:style w:type="character" w:styleId="PlaceholderText">
    <w:name w:val="Placeholder Text"/>
    <w:basedOn w:val="DefaultParagraphFont"/>
    <w:uiPriority w:val="99"/>
    <w:semiHidden/>
    <w:rPr>
      <w:color w:val="808080"/>
    </w:rPr>
  </w:style>
  <w:style w:type="character" w:customStyle="1" w:styleId="FooterChar">
    <w:name w:val="Footer Char"/>
    <w:basedOn w:val="DefaultParagraphFont"/>
    <w:link w:val="Footer"/>
    <w:rPr>
      <w:rFonts w:ascii="Verdana" w:hAnsi="Verdana"/>
      <w:sz w:val="24"/>
      <w:szCs w:val="24"/>
      <w:lang w:val="en-US"/>
    </w:rPr>
  </w:style>
  <w:style w:type="character" w:customStyle="1" w:styleId="Heading7Char">
    <w:name w:val="Heading 7 Char"/>
    <w:basedOn w:val="DefaultParagraphFont"/>
    <w:link w:val="Heading7"/>
    <w:rPr>
      <w:rFonts w:asciiTheme="majorHAnsi" w:eastAsiaTheme="majorEastAsia" w:hAnsiTheme="majorHAnsi" w:cstheme="majorBidi"/>
      <w:i/>
      <w:iCs/>
      <w:color w:val="244061" w:themeColor="accent1" w:themeShade="80"/>
      <w:sz w:val="24"/>
      <w:szCs w:val="24"/>
      <w:lang w:val="en-GB"/>
    </w:rPr>
  </w:style>
  <w:style w:type="paragraph" w:customStyle="1" w:styleId="Codesnippet">
    <w:name w:val="Code snippet"/>
    <w:basedOn w:val="BodyText"/>
    <w:link w:val="CodesnippetChar"/>
    <w:qFormat/>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Pr>
      <w:rFonts w:ascii="Consolas" w:hAnsi="Consolas" w:cs="Consolas"/>
      <w:b/>
      <w:sz w:val="18"/>
      <w:szCs w:val="18"/>
      <w:lang w:val="en-US"/>
    </w:rPr>
  </w:style>
  <w:style w:type="character" w:customStyle="1" w:styleId="FootnoteTextChar">
    <w:name w:val="Footnote Text Char"/>
    <w:basedOn w:val="DefaultParagraphFont"/>
    <w:link w:val="FootnoteText"/>
    <w:semiHidden/>
    <w:rPr>
      <w:rFonts w:cs="Arial"/>
      <w:sz w:val="18"/>
      <w:lang w:val="en-GB"/>
    </w:rPr>
  </w:style>
  <w:style w:type="character" w:customStyle="1" w:styleId="Heading1Char">
    <w:name w:val="Heading 1 Char"/>
    <w:basedOn w:val="DefaultParagraphFont"/>
    <w:link w:val="Heading1"/>
    <w:rPr>
      <w:rFonts w:ascii="Arial" w:hAnsi="Arial" w:cs="Arial"/>
      <w:b/>
      <w:bCs/>
      <w:kern w:val="32"/>
      <w:sz w:val="32"/>
      <w:szCs w:val="32"/>
      <w:lang w:val="en-US"/>
    </w:rPr>
  </w:style>
  <w:style w:type="character" w:customStyle="1" w:styleId="Heading2Char">
    <w:name w:val="Heading 2 Char"/>
    <w:basedOn w:val="DefaultParagraphFont"/>
    <w:link w:val="Heading2"/>
    <w:rPr>
      <w:rFonts w:ascii="Arial" w:hAnsi="Arial" w:cs="Arial"/>
      <w:b/>
      <w:bCs/>
      <w:kern w:val="32"/>
      <w:sz w:val="28"/>
      <w:szCs w:val="32"/>
      <w:lang w:val="en-GB"/>
    </w:rPr>
  </w:style>
  <w:style w:type="paragraph" w:customStyle="1" w:styleId="References">
    <w:name w:val="References"/>
    <w:basedOn w:val="Heading1"/>
    <w:next w:val="BodyText"/>
    <w:qFormat/>
    <w:pPr>
      <w:ind w:left="0" w:firstLine="0"/>
    </w:pPr>
  </w:style>
  <w:style w:type="paragraph" w:customStyle="1" w:styleId="Style1">
    <w:name w:val="Style1"/>
    <w:basedOn w:val="References"/>
  </w:style>
  <w:style w:type="paragraph" w:customStyle="1" w:styleId="Bibliography1">
    <w:name w:val="Bibliography1"/>
    <w:basedOn w:val="BodyText"/>
    <w:next w:val="BodyText"/>
    <w:uiPriority w:val="37"/>
    <w:unhideWhenUsed/>
    <w:rPr>
      <w:sz w:val="22"/>
    </w:rPr>
  </w:style>
  <w:style w:type="paragraph" w:customStyle="1" w:styleId="AAppendix">
    <w:name w:val="A Appendix"/>
    <w:basedOn w:val="Heading1"/>
    <w:next w:val="BodyText"/>
    <w:link w:val="AAppendixChar"/>
    <w:qFormat/>
    <w:pPr>
      <w:numPr>
        <w:numId w:val="2"/>
      </w:numPr>
      <w:ind w:left="-210" w:hanging="357"/>
    </w:pPr>
  </w:style>
  <w:style w:type="character" w:customStyle="1" w:styleId="AAppendixChar">
    <w:name w:val="A Appendix Char"/>
    <w:basedOn w:val="Heading1Char"/>
    <w:link w:val="AAppendix"/>
    <w:rPr>
      <w:rFonts w:ascii="Arial" w:hAnsi="Arial" w:cs="Arial"/>
      <w:b/>
      <w:bCs/>
      <w:kern w:val="32"/>
      <w:sz w:val="32"/>
      <w:szCs w:val="32"/>
      <w:lang w:val="en-US"/>
    </w:rPr>
  </w:style>
  <w:style w:type="paragraph" w:customStyle="1" w:styleId="A1Appendix">
    <w:name w:val="A.1 Appendix"/>
    <w:basedOn w:val="Heading2"/>
    <w:next w:val="BodyText"/>
    <w:link w:val="A1AppendixChar"/>
    <w:qFormat/>
    <w:pPr>
      <w:numPr>
        <w:numId w:val="2"/>
      </w:numPr>
      <w:tabs>
        <w:tab w:val="left" w:pos="357"/>
        <w:tab w:val="left" w:pos="1843"/>
      </w:tabs>
      <w:ind w:left="0" w:hanging="567"/>
    </w:pPr>
  </w:style>
  <w:style w:type="character" w:customStyle="1" w:styleId="A1AppendixChar">
    <w:name w:val="A.1 Appendix Char"/>
    <w:basedOn w:val="AAppendixChar"/>
    <w:link w:val="A1Appendix"/>
    <w:rPr>
      <w:rFonts w:ascii="Arial" w:hAnsi="Arial" w:cs="Arial"/>
      <w:b/>
      <w:bCs/>
      <w:kern w:val="32"/>
      <w:sz w:val="28"/>
      <w:szCs w:val="32"/>
      <w:lang w:val="en-GB"/>
    </w:rPr>
  </w:style>
  <w:style w:type="paragraph" w:customStyle="1" w:styleId="A11Appendix">
    <w:name w:val="A.1.1 Appendix"/>
    <w:basedOn w:val="Heading3"/>
    <w:next w:val="BodyText"/>
    <w:link w:val="A11AppendixChar"/>
    <w:qFormat/>
    <w:pPr>
      <w:numPr>
        <w:numId w:val="2"/>
      </w:numPr>
      <w:tabs>
        <w:tab w:val="left" w:pos="357"/>
        <w:tab w:val="left" w:pos="1843"/>
      </w:tabs>
    </w:pPr>
    <w:rPr>
      <w:lang w:val="en-US"/>
    </w:rPr>
  </w:style>
  <w:style w:type="character" w:customStyle="1" w:styleId="A11AppendixChar">
    <w:name w:val="A.1.1 Appendix Char"/>
    <w:basedOn w:val="Heading3Char"/>
    <w:link w:val="A11Appendix"/>
    <w:rPr>
      <w:rFonts w:ascii="Arial" w:hAnsi="Arial" w:cs="Arial"/>
      <w:b/>
      <w:kern w:val="32"/>
      <w:sz w:val="24"/>
      <w:szCs w:val="26"/>
      <w:lang w:val="en-US"/>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lang w:val="en-GB"/>
    </w:rPr>
  </w:style>
  <w:style w:type="paragraph" w:customStyle="1" w:styleId="Heading">
    <w:name w:val="Heading"/>
    <w:basedOn w:val="BodyText"/>
    <w:pPr>
      <w:ind w:left="-567"/>
    </w:pPr>
    <w:rPr>
      <w:rFonts w:ascii="Arial" w:hAnsi="Arial" w:cs="Arial"/>
      <w:b/>
      <w:sz w:val="32"/>
      <w:szCs w:val="32"/>
    </w:rPr>
  </w:style>
  <w:style w:type="paragraph" w:customStyle="1" w:styleId="Revision1">
    <w:name w:val="Revision1"/>
    <w:hidden/>
    <w:uiPriority w:val="99"/>
    <w:semiHidden/>
    <w:rPr>
      <w:rFonts w:eastAsia="Times New Roman"/>
      <w:sz w:val="24"/>
      <w:szCs w:val="24"/>
      <w:lang w:val="en-US" w:eastAsia="da-DK"/>
    </w:rPr>
  </w:style>
  <w:style w:type="paragraph" w:customStyle="1" w:styleId="Akapitzlist">
    <w:name w:val="Akapit z listą"/>
    <w:basedOn w:val="Normal"/>
    <w:pPr>
      <w:suppressAutoHyphens/>
      <w:autoSpaceDN w:val="0"/>
      <w:spacing w:after="160" w:line="254" w:lineRule="auto"/>
      <w:ind w:left="720"/>
      <w:textAlignment w:val="baseline"/>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527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A23093-0A54-4C42-AD6D-A1666895F2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9A11C4-74BF-46E9-8CCC-193B5C6026F7}">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0BA2DAA-EB54-4D88-994A-9D5031CBF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9EB1E02-9A4C-438E-B590-E7389697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92</TotalTime>
  <Pages>28</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VIA Document template (IHA)</vt:lpstr>
    </vt:vector>
  </TitlesOfParts>
  <Company>Vitus Bering CVU</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Rediu Claudiu</cp:lastModifiedBy>
  <cp:revision>87</cp:revision>
  <cp:lastPrinted>2012-09-09T13:09:00Z</cp:lastPrinted>
  <dcterms:created xsi:type="dcterms:W3CDTF">2017-12-16T12:09:00Z</dcterms:created>
  <dcterms:modified xsi:type="dcterms:W3CDTF">2017-12-16T13:46:00Z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0x010100D0C57C8EB1A9294BB1CC6B7F886B9453</vt:lpwstr>
  </property>
  <property fmtid="{D5CDD505-2E9C-101B-9397-08002B2CF9AE}" pid="28" name="KSOProductBuildVer">
    <vt:lpwstr>2052-10.1.0.7023</vt:lpwstr>
  </property>
</Properties>
</file>